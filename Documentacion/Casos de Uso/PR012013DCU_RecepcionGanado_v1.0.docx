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CA54" w14:textId="237FB39D" w:rsidR="00AE7DC1" w:rsidRPr="00125620" w:rsidRDefault="00BF14B6" w:rsidP="001B47C2">
      <w:pPr>
        <w:ind w:left="720" w:hanging="266"/>
        <w:rPr>
          <w:rFonts w:cs="Arial"/>
          <w:lang w:val="es-MX"/>
        </w:rPr>
      </w:pPr>
      <w:r w:rsidRPr="00125620">
        <w:rPr>
          <w:rFonts w:cs="Arial"/>
          <w:noProof/>
          <w:color w:val="0000FF"/>
          <w:lang w:val="es-MX" w:eastAsia="es-MX"/>
        </w:rPr>
        <w:drawing>
          <wp:inline distT="0" distB="0" distL="0" distR="0" wp14:anchorId="751A5DE8" wp14:editId="4945ED41">
            <wp:extent cx="2751826" cy="1368709"/>
            <wp:effectExtent l="0" t="0" r="0" b="0"/>
            <wp:docPr id="9" name="Imagen 9" descr="SuKar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Karn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236" cy="1377866"/>
                    </a:xfrm>
                    <a:prstGeom prst="rect">
                      <a:avLst/>
                    </a:prstGeom>
                    <a:noFill/>
                    <a:ln>
                      <a:noFill/>
                    </a:ln>
                  </pic:spPr>
                </pic:pic>
              </a:graphicData>
            </a:graphic>
          </wp:inline>
        </w:drawing>
      </w:r>
    </w:p>
    <w:p w14:paraId="132CCA55" w14:textId="77777777" w:rsidR="00AE7DC1" w:rsidRPr="00125620" w:rsidRDefault="00AE7DC1" w:rsidP="00AE7DC1">
      <w:pPr>
        <w:rPr>
          <w:rFonts w:cs="Arial"/>
          <w:lang w:val="es-MX"/>
        </w:rPr>
      </w:pPr>
    </w:p>
    <w:p w14:paraId="132CCA56" w14:textId="77777777" w:rsidR="00AE7DC1" w:rsidRPr="00125620" w:rsidRDefault="00AE7DC1" w:rsidP="00AE7DC1">
      <w:pPr>
        <w:rPr>
          <w:rFonts w:cs="Arial"/>
          <w:lang w:val="es-MX"/>
        </w:rPr>
      </w:pPr>
    </w:p>
    <w:p w14:paraId="132CCA58" w14:textId="04E7107E" w:rsidR="00AE7DC1" w:rsidRPr="00125620" w:rsidRDefault="00E6449E" w:rsidP="00AE7DC1">
      <w:pPr>
        <w:jc w:val="right"/>
        <w:rPr>
          <w:rFonts w:cs="Arial"/>
          <w:sz w:val="32"/>
          <w:szCs w:val="32"/>
          <w:lang w:val="es-MX"/>
        </w:rPr>
      </w:pPr>
      <w:r w:rsidRPr="00125620">
        <w:rPr>
          <w:rFonts w:cs="Arial"/>
          <w:sz w:val="32"/>
          <w:szCs w:val="32"/>
          <w:lang w:val="es-MX"/>
        </w:rPr>
        <w:t xml:space="preserve">Documento </w:t>
      </w:r>
      <w:r w:rsidR="00AE7DC1" w:rsidRPr="00125620">
        <w:rPr>
          <w:rFonts w:cs="Arial"/>
          <w:sz w:val="32"/>
          <w:szCs w:val="32"/>
          <w:lang w:val="es-MX"/>
        </w:rPr>
        <w:t>Especificación de caso de uso</w:t>
      </w:r>
    </w:p>
    <w:p w14:paraId="132CCA59" w14:textId="6A0D21DB" w:rsidR="00AE7DC1" w:rsidRPr="00125620" w:rsidRDefault="00AA7CF0" w:rsidP="00AE7DC1">
      <w:pPr>
        <w:pBdr>
          <w:bottom w:val="single" w:sz="12" w:space="1" w:color="auto"/>
        </w:pBdr>
        <w:jc w:val="right"/>
        <w:rPr>
          <w:rFonts w:cs="Arial"/>
          <w:sz w:val="28"/>
          <w:szCs w:val="28"/>
          <w:lang w:val="es-MX"/>
        </w:rPr>
      </w:pPr>
      <w:proofErr w:type="spellStart"/>
      <w:r w:rsidRPr="00125620">
        <w:rPr>
          <w:rFonts w:cs="Arial"/>
          <w:sz w:val="28"/>
          <w:szCs w:val="28"/>
          <w:lang w:val="es-MX"/>
        </w:rPr>
        <w:t>DCU_</w:t>
      </w:r>
      <w:r w:rsidR="00E4693B" w:rsidRPr="00125620">
        <w:rPr>
          <w:rFonts w:cs="Arial"/>
          <w:sz w:val="28"/>
          <w:szCs w:val="28"/>
          <w:lang w:val="es-MX"/>
        </w:rPr>
        <w:t>Báscula</w:t>
      </w:r>
      <w:proofErr w:type="spellEnd"/>
      <w:r w:rsidRPr="00125620">
        <w:rPr>
          <w:rFonts w:cs="Arial"/>
          <w:sz w:val="28"/>
          <w:szCs w:val="28"/>
          <w:lang w:val="es-MX"/>
        </w:rPr>
        <w:t xml:space="preserve"> v1.0</w:t>
      </w:r>
      <w:r w:rsidR="0095722A" w:rsidRPr="00125620">
        <w:rPr>
          <w:rFonts w:cs="Arial"/>
          <w:sz w:val="28"/>
          <w:szCs w:val="28"/>
          <w:lang w:val="es-MX"/>
        </w:rPr>
        <w:t>.0</w:t>
      </w:r>
    </w:p>
    <w:p w14:paraId="132CCA5B" w14:textId="77777777" w:rsidR="00AE7DC1" w:rsidRPr="00125620" w:rsidRDefault="00AE7DC1" w:rsidP="00AE7DC1">
      <w:pPr>
        <w:jc w:val="right"/>
        <w:rPr>
          <w:rFonts w:cs="Arial"/>
          <w:sz w:val="28"/>
          <w:szCs w:val="28"/>
          <w:lang w:val="es-MX"/>
        </w:rPr>
      </w:pPr>
    </w:p>
    <w:p w14:paraId="132CCA5C" w14:textId="77777777" w:rsidR="00AE7DC1" w:rsidRPr="00125620" w:rsidRDefault="00AE7DC1" w:rsidP="00AE7DC1">
      <w:pPr>
        <w:jc w:val="right"/>
        <w:rPr>
          <w:rFonts w:cs="Arial"/>
          <w:sz w:val="32"/>
          <w:szCs w:val="32"/>
          <w:lang w:val="es-MX"/>
        </w:rPr>
      </w:pPr>
    </w:p>
    <w:sdt>
      <w:sdtPr>
        <w:rPr>
          <w:rFonts w:cs="Arial"/>
          <w:lang w:val="es-MX"/>
        </w:rPr>
        <w:id w:val="291641204"/>
        <w:docPartObj>
          <w:docPartGallery w:val="Cover Pages"/>
          <w:docPartUnique/>
        </w:docPartObj>
      </w:sdtPr>
      <w:sdtEndPr>
        <w:rPr>
          <w:b/>
          <w:sz w:val="24"/>
        </w:rPr>
      </w:sdtEndPr>
      <w:sdtContent>
        <w:p w14:paraId="132CCA5D" w14:textId="77777777" w:rsidR="00AE7DC1" w:rsidRPr="00125620" w:rsidRDefault="00AE7DC1" w:rsidP="00AE7DC1">
          <w:pPr>
            <w:rPr>
              <w:rFonts w:cs="Arial"/>
              <w:lang w:val="es-MX"/>
            </w:rPr>
          </w:pPr>
        </w:p>
        <w:p w14:paraId="132CCA5E" w14:textId="77777777" w:rsidR="00AE7DC1" w:rsidRPr="00125620" w:rsidRDefault="00AE7DC1">
          <w:pPr>
            <w:spacing w:before="0" w:after="0"/>
            <w:ind w:left="0"/>
            <w:rPr>
              <w:rFonts w:cs="Arial"/>
              <w:b/>
              <w:sz w:val="24"/>
              <w:lang w:val="es-MX"/>
            </w:rPr>
          </w:pPr>
          <w:r w:rsidRPr="00125620">
            <w:rPr>
              <w:rFonts w:cs="Arial"/>
              <w:b/>
              <w:sz w:val="24"/>
              <w:lang w:val="es-MX"/>
            </w:rPr>
            <w:br w:type="page"/>
          </w:r>
        </w:p>
      </w:sdtContent>
    </w:sdt>
    <w:p w14:paraId="34C84E18" w14:textId="2D85566E" w:rsidR="00D236E0" w:rsidRPr="00125620" w:rsidRDefault="00D236E0" w:rsidP="00D236E0">
      <w:pPr>
        <w:pStyle w:val="Sinespaciado"/>
        <w:ind w:left="0"/>
        <w:rPr>
          <w:rFonts w:cs="Arial"/>
          <w:sz w:val="24"/>
          <w:lang w:val="es-MX"/>
        </w:rPr>
      </w:pPr>
      <w:r w:rsidRPr="00125620">
        <w:rPr>
          <w:rFonts w:cs="Arial"/>
          <w:b/>
          <w:sz w:val="24"/>
          <w:lang w:val="es-MX"/>
        </w:rPr>
        <w:lastRenderedPageBreak/>
        <w:t>ID.</w:t>
      </w:r>
      <w:r w:rsidRPr="00125620">
        <w:rPr>
          <w:lang w:val="es-MX"/>
        </w:rPr>
        <w:t xml:space="preserve"> </w:t>
      </w:r>
      <w:r w:rsidR="00E4693B" w:rsidRPr="00125620">
        <w:rPr>
          <w:rFonts w:cs="Arial"/>
          <w:sz w:val="24"/>
          <w:lang w:val="es-MX"/>
        </w:rPr>
        <w:t>PR02</w:t>
      </w:r>
      <w:r w:rsidRPr="00125620">
        <w:rPr>
          <w:rFonts w:cs="Arial"/>
          <w:sz w:val="24"/>
          <w:lang w:val="es-MX"/>
        </w:rPr>
        <w:t>2013DCU_</w:t>
      </w:r>
      <w:r w:rsidR="00E4693B" w:rsidRPr="00125620">
        <w:rPr>
          <w:rFonts w:cs="Arial"/>
          <w:sz w:val="24"/>
          <w:lang w:val="es-MX"/>
        </w:rPr>
        <w:t>Báscula</w:t>
      </w:r>
      <w:r w:rsidRPr="00125620">
        <w:rPr>
          <w:rFonts w:cs="Arial"/>
          <w:sz w:val="24"/>
          <w:lang w:val="es-MX"/>
        </w:rPr>
        <w:t xml:space="preserve"> _v1.0</w:t>
      </w:r>
    </w:p>
    <w:p w14:paraId="0368D034" w14:textId="3B56E2A4" w:rsidR="00D236E0" w:rsidRPr="00125620" w:rsidRDefault="00D236E0" w:rsidP="00D236E0">
      <w:pPr>
        <w:pStyle w:val="Sinespaciado"/>
        <w:ind w:left="0"/>
        <w:rPr>
          <w:rFonts w:cs="Arial"/>
          <w:sz w:val="24"/>
          <w:u w:val="single"/>
          <w:lang w:val="es-MX"/>
        </w:rPr>
      </w:pPr>
      <w:r w:rsidRPr="00125620">
        <w:rPr>
          <w:rFonts w:cs="Arial"/>
          <w:b/>
          <w:sz w:val="24"/>
          <w:lang w:val="es-MX"/>
        </w:rPr>
        <w:t>Nombre del Requerimiento:</w:t>
      </w:r>
      <w:r w:rsidRPr="00125620">
        <w:rPr>
          <w:rFonts w:cs="Arial"/>
          <w:sz w:val="24"/>
          <w:lang w:val="es-MX"/>
        </w:rPr>
        <w:t xml:space="preserve"> </w:t>
      </w:r>
      <w:r w:rsidR="00C06B68" w:rsidRPr="00125620">
        <w:rPr>
          <w:rFonts w:cs="Arial"/>
          <w:sz w:val="24"/>
          <w:lang w:val="es-MX"/>
        </w:rPr>
        <w:t>Báscula</w:t>
      </w:r>
    </w:p>
    <w:p w14:paraId="132CCA61" w14:textId="77777777" w:rsidR="00157B21" w:rsidRPr="00125620" w:rsidRDefault="00157B21" w:rsidP="00157B21">
      <w:pPr>
        <w:pStyle w:val="Ttulo1"/>
        <w:spacing w:before="0"/>
        <w:rPr>
          <w:lang w:val="es-MX"/>
        </w:rPr>
      </w:pPr>
    </w:p>
    <w:p w14:paraId="2462BAB1" w14:textId="77777777" w:rsidR="008A2CE6" w:rsidRPr="00125620" w:rsidRDefault="00805835">
      <w:pPr>
        <w:pStyle w:val="TDC1"/>
        <w:tabs>
          <w:tab w:val="right" w:pos="9629"/>
        </w:tabs>
        <w:rPr>
          <w:rFonts w:eastAsiaTheme="minorEastAsia" w:cstheme="minorBidi"/>
          <w:b w:val="0"/>
          <w:bCs w:val="0"/>
          <w:caps w:val="0"/>
          <w:noProof/>
          <w:sz w:val="22"/>
          <w:szCs w:val="22"/>
          <w:lang w:val="es-MX" w:eastAsia="es-MX"/>
        </w:rPr>
      </w:pPr>
      <w:r w:rsidRPr="00125620">
        <w:rPr>
          <w:rFonts w:ascii="Arial" w:hAnsi="Arial" w:cs="Arial"/>
          <w:lang w:val="es-MX"/>
        </w:rPr>
        <w:fldChar w:fldCharType="begin"/>
      </w:r>
      <w:r w:rsidRPr="00125620">
        <w:rPr>
          <w:rFonts w:ascii="Arial" w:hAnsi="Arial" w:cs="Arial"/>
          <w:lang w:val="es-MX"/>
        </w:rPr>
        <w:instrText xml:space="preserve"> TOC \o "1-2" \h \z \u </w:instrText>
      </w:r>
      <w:r w:rsidRPr="00125620">
        <w:rPr>
          <w:rFonts w:ascii="Arial" w:hAnsi="Arial" w:cs="Arial"/>
          <w:lang w:val="es-MX"/>
        </w:rPr>
        <w:fldChar w:fldCharType="separate"/>
      </w:r>
      <w:hyperlink w:anchor="_Toc364674407" w:history="1">
        <w:r w:rsidR="008A2CE6" w:rsidRPr="00125620">
          <w:rPr>
            <w:rStyle w:val="Hipervnculo"/>
            <w:noProof/>
            <w:lang w:val="es-MX"/>
          </w:rPr>
          <w:t>Nombre del documento: Especificación de Caso de Uso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_Toc364674407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2</w:t>
        </w:r>
        <w:r w:rsidR="008A2CE6" w:rsidRPr="00125620">
          <w:rPr>
            <w:noProof/>
            <w:webHidden/>
            <w:lang w:val="es-MX"/>
          </w:rPr>
          <w:fldChar w:fldCharType="end"/>
        </w:r>
      </w:hyperlink>
    </w:p>
    <w:p w14:paraId="7AA0CD7F" w14:textId="77777777" w:rsidR="008A2CE6" w:rsidRPr="00125620" w:rsidRDefault="00C16D83">
      <w:pPr>
        <w:pStyle w:val="TDC1"/>
        <w:tabs>
          <w:tab w:val="right" w:pos="9629"/>
        </w:tabs>
        <w:rPr>
          <w:rFonts w:eastAsiaTheme="minorEastAsia" w:cstheme="minorBidi"/>
          <w:b w:val="0"/>
          <w:bCs w:val="0"/>
          <w:caps w:val="0"/>
          <w:noProof/>
          <w:sz w:val="22"/>
          <w:szCs w:val="22"/>
          <w:lang w:val="es-MX" w:eastAsia="es-MX"/>
        </w:rPr>
      </w:pPr>
      <w:hyperlink w:anchor="_Toc364674408" w:history="1">
        <w:r w:rsidR="008A2CE6" w:rsidRPr="00125620">
          <w:rPr>
            <w:rStyle w:val="Hipervnculo"/>
            <w:noProof/>
            <w:lang w:val="es-MX"/>
          </w:rPr>
          <w:t>Clasificación de la información: Confidencial</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_Toc364674408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2</w:t>
        </w:r>
        <w:r w:rsidR="008A2CE6" w:rsidRPr="00125620">
          <w:rPr>
            <w:noProof/>
            <w:webHidden/>
            <w:lang w:val="es-MX"/>
          </w:rPr>
          <w:fldChar w:fldCharType="end"/>
        </w:r>
      </w:hyperlink>
    </w:p>
    <w:p w14:paraId="05F87FFF" w14:textId="77777777" w:rsidR="008A2CE6" w:rsidRPr="00125620" w:rsidRDefault="00C16D83">
      <w:pPr>
        <w:pStyle w:val="TDC1"/>
        <w:tabs>
          <w:tab w:val="right" w:pos="9629"/>
        </w:tabs>
        <w:rPr>
          <w:rFonts w:eastAsiaTheme="minorEastAsia" w:cstheme="minorBidi"/>
          <w:b w:val="0"/>
          <w:bCs w:val="0"/>
          <w:caps w:val="0"/>
          <w:noProof/>
          <w:sz w:val="22"/>
          <w:szCs w:val="22"/>
          <w:lang w:val="es-MX" w:eastAsia="es-MX"/>
        </w:rPr>
      </w:pPr>
      <w:hyperlink w:anchor="_Toc364674409" w:history="1">
        <w:r w:rsidR="008A2CE6" w:rsidRPr="00125620">
          <w:rPr>
            <w:rStyle w:val="Hipervnculo"/>
            <w:noProof/>
            <w:lang w:val="es-MX"/>
          </w:rPr>
          <w:t>Propósito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_Toc364674409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2</w:t>
        </w:r>
        <w:r w:rsidR="008A2CE6" w:rsidRPr="00125620">
          <w:rPr>
            <w:noProof/>
            <w:webHidden/>
            <w:lang w:val="es-MX"/>
          </w:rPr>
          <w:fldChar w:fldCharType="end"/>
        </w:r>
      </w:hyperlink>
    </w:p>
    <w:p w14:paraId="2952FAAF" w14:textId="77777777" w:rsidR="008A2CE6" w:rsidRPr="00125620" w:rsidRDefault="00C16D83">
      <w:pPr>
        <w:pStyle w:val="TDC1"/>
        <w:tabs>
          <w:tab w:val="right" w:pos="9629"/>
        </w:tabs>
        <w:rPr>
          <w:rFonts w:eastAsiaTheme="minorEastAsia" w:cstheme="minorBidi"/>
          <w:b w:val="0"/>
          <w:bCs w:val="0"/>
          <w:caps w:val="0"/>
          <w:noProof/>
          <w:sz w:val="22"/>
          <w:szCs w:val="22"/>
          <w:lang w:val="es-MX" w:eastAsia="es-MX"/>
        </w:rPr>
      </w:pPr>
      <w:hyperlink w:anchor="_Toc364674410" w:history="1">
        <w:r w:rsidR="008A2CE6" w:rsidRPr="00125620">
          <w:rPr>
            <w:rStyle w:val="Hipervnculo"/>
            <w:noProof/>
            <w:lang w:val="es-MX"/>
          </w:rPr>
          <w:t>Tabla de Revisión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_Toc364674410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2</w:t>
        </w:r>
        <w:r w:rsidR="008A2CE6" w:rsidRPr="00125620">
          <w:rPr>
            <w:noProof/>
            <w:webHidden/>
            <w:lang w:val="es-MX"/>
          </w:rPr>
          <w:fldChar w:fldCharType="end"/>
        </w:r>
      </w:hyperlink>
    </w:p>
    <w:p w14:paraId="6F67C305" w14:textId="77777777" w:rsidR="008A2CE6" w:rsidRPr="00125620" w:rsidRDefault="00C16D83">
      <w:pPr>
        <w:pStyle w:val="TDC2"/>
        <w:tabs>
          <w:tab w:val="right" w:pos="9629"/>
        </w:tabs>
        <w:rPr>
          <w:rFonts w:eastAsiaTheme="minorEastAsia" w:cstheme="minorBidi"/>
          <w:smallCaps w:val="0"/>
          <w:noProof/>
          <w:sz w:val="22"/>
          <w:szCs w:val="22"/>
          <w:lang w:val="es-MX" w:eastAsia="es-MX"/>
        </w:rPr>
      </w:pPr>
      <w:hyperlink w:anchor="_Toc364674411" w:history="1">
        <w:r w:rsidR="008A2CE6" w:rsidRPr="00125620">
          <w:rPr>
            <w:rStyle w:val="Hipervnculo"/>
            <w:noProof/>
            <w:lang w:val="es-MX"/>
          </w:rPr>
          <w:t>Especificación del caso de uso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_Toc364674411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3</w:t>
        </w:r>
        <w:r w:rsidR="008A2CE6" w:rsidRPr="00125620">
          <w:rPr>
            <w:noProof/>
            <w:webHidden/>
            <w:lang w:val="es-MX"/>
          </w:rPr>
          <w:fldChar w:fldCharType="end"/>
        </w:r>
      </w:hyperlink>
    </w:p>
    <w:p w14:paraId="7AB18089"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2" w:history="1">
        <w:r w:rsidR="008A2CE6" w:rsidRPr="00125620">
          <w:rPr>
            <w:rStyle w:val="Hipervnculo"/>
            <w:noProof/>
            <w:lang w:val="es-MX"/>
          </w:rPr>
          <w:t>1.</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Descripción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_Toc364674412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3</w:t>
        </w:r>
        <w:r w:rsidR="008A2CE6" w:rsidRPr="00125620">
          <w:rPr>
            <w:noProof/>
            <w:webHidden/>
            <w:lang w:val="es-MX"/>
          </w:rPr>
          <w:fldChar w:fldCharType="end"/>
        </w:r>
      </w:hyperlink>
    </w:p>
    <w:p w14:paraId="069D135D"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3" w:history="1">
        <w:r w:rsidR="008A2CE6" w:rsidRPr="00125620">
          <w:rPr>
            <w:rStyle w:val="Hipervnculo"/>
            <w:noProof/>
            <w:lang w:val="es-MX"/>
          </w:rPr>
          <w:t>2.</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Objetivo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_Toc364674413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3</w:t>
        </w:r>
        <w:r w:rsidR="008A2CE6" w:rsidRPr="00125620">
          <w:rPr>
            <w:noProof/>
            <w:webHidden/>
            <w:lang w:val="es-MX"/>
          </w:rPr>
          <w:fldChar w:fldCharType="end"/>
        </w:r>
      </w:hyperlink>
    </w:p>
    <w:p w14:paraId="52FC998C"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4" w:history="1">
        <w:r w:rsidR="008A2CE6" w:rsidRPr="00125620">
          <w:rPr>
            <w:rStyle w:val="Hipervnculo"/>
            <w:noProof/>
            <w:lang w:val="es-MX"/>
          </w:rPr>
          <w:t>3.</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Diagrama de Casos de Uso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_Toc364674414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3</w:t>
        </w:r>
        <w:r w:rsidR="008A2CE6" w:rsidRPr="00125620">
          <w:rPr>
            <w:noProof/>
            <w:webHidden/>
            <w:lang w:val="es-MX"/>
          </w:rPr>
          <w:fldChar w:fldCharType="end"/>
        </w:r>
      </w:hyperlink>
    </w:p>
    <w:p w14:paraId="3F9B63A1"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5" w:history="1">
        <w:r w:rsidR="008A2CE6" w:rsidRPr="00125620">
          <w:rPr>
            <w:rStyle w:val="Hipervnculo"/>
            <w:noProof/>
            <w:lang w:val="es-MX"/>
          </w:rPr>
          <w:t>4.</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Actores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_Toc364674415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4</w:t>
        </w:r>
        <w:r w:rsidR="008A2CE6" w:rsidRPr="00125620">
          <w:rPr>
            <w:noProof/>
            <w:webHidden/>
            <w:lang w:val="es-MX"/>
          </w:rPr>
          <w:fldChar w:fldCharType="end"/>
        </w:r>
      </w:hyperlink>
    </w:p>
    <w:p w14:paraId="4749F42D"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6" w:history="1">
        <w:r w:rsidR="008A2CE6" w:rsidRPr="00125620">
          <w:rPr>
            <w:rStyle w:val="Hipervnculo"/>
            <w:noProof/>
            <w:lang w:val="es-MX"/>
          </w:rPr>
          <w:t>5.</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Precondiciones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_Toc364674416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4</w:t>
        </w:r>
        <w:r w:rsidR="008A2CE6" w:rsidRPr="00125620">
          <w:rPr>
            <w:noProof/>
            <w:webHidden/>
            <w:lang w:val="es-MX"/>
          </w:rPr>
          <w:fldChar w:fldCharType="end"/>
        </w:r>
      </w:hyperlink>
    </w:p>
    <w:p w14:paraId="7B293045"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7" w:history="1">
        <w:r w:rsidR="008A2CE6" w:rsidRPr="00125620">
          <w:rPr>
            <w:rStyle w:val="Hipervnculo"/>
            <w:noProof/>
            <w:lang w:val="es-MX"/>
          </w:rPr>
          <w:t>6.</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Poscondiciones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_Toc364674417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5</w:t>
        </w:r>
        <w:r w:rsidR="008A2CE6" w:rsidRPr="00125620">
          <w:rPr>
            <w:noProof/>
            <w:webHidden/>
            <w:lang w:val="es-MX"/>
          </w:rPr>
          <w:fldChar w:fldCharType="end"/>
        </w:r>
      </w:hyperlink>
    </w:p>
    <w:p w14:paraId="762DC3AB"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8" w:history="1">
        <w:r w:rsidR="008A2CE6" w:rsidRPr="00125620">
          <w:rPr>
            <w:rStyle w:val="Hipervnculo"/>
            <w:noProof/>
            <w:lang w:val="es-MX"/>
          </w:rPr>
          <w:t>7.</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Flujo primario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_Toc364674418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5</w:t>
        </w:r>
        <w:r w:rsidR="008A2CE6" w:rsidRPr="00125620">
          <w:rPr>
            <w:noProof/>
            <w:webHidden/>
            <w:lang w:val="es-MX"/>
          </w:rPr>
          <w:fldChar w:fldCharType="end"/>
        </w:r>
      </w:hyperlink>
    </w:p>
    <w:p w14:paraId="54B87A05"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19" w:history="1">
        <w:r w:rsidR="008A2CE6" w:rsidRPr="00125620">
          <w:rPr>
            <w:rStyle w:val="Hipervnculo"/>
            <w:noProof/>
            <w:lang w:val="es-MX"/>
          </w:rPr>
          <w:t>8.</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Flujos alternos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_Toc364674419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6</w:t>
        </w:r>
        <w:r w:rsidR="008A2CE6" w:rsidRPr="00125620">
          <w:rPr>
            <w:noProof/>
            <w:webHidden/>
            <w:lang w:val="es-MX"/>
          </w:rPr>
          <w:fldChar w:fldCharType="end"/>
        </w:r>
      </w:hyperlink>
    </w:p>
    <w:p w14:paraId="442DF83E"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0" w:history="1">
        <w:r w:rsidR="008A2CE6" w:rsidRPr="00125620">
          <w:rPr>
            <w:rStyle w:val="Hipervnculo"/>
            <w:noProof/>
            <w:lang w:val="es-MX"/>
          </w:rPr>
          <w:t>8.1</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FA01 – No existe programación de recepción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_Toc364674420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6</w:t>
        </w:r>
        <w:r w:rsidR="008A2CE6" w:rsidRPr="00125620">
          <w:rPr>
            <w:noProof/>
            <w:webHidden/>
            <w:lang w:val="es-MX"/>
          </w:rPr>
          <w:fldChar w:fldCharType="end"/>
        </w:r>
      </w:hyperlink>
    </w:p>
    <w:p w14:paraId="329947FA"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1" w:history="1">
        <w:r w:rsidR="008A2CE6" w:rsidRPr="00125620">
          <w:rPr>
            <w:rStyle w:val="Hipervnculo"/>
            <w:noProof/>
            <w:lang w:val="es-MX"/>
          </w:rPr>
          <w:t>8.2</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FA02 – Pesaje de un nuevo camión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_Toc364674421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6</w:t>
        </w:r>
        <w:r w:rsidR="008A2CE6" w:rsidRPr="00125620">
          <w:rPr>
            <w:noProof/>
            <w:webHidden/>
            <w:lang w:val="es-MX"/>
          </w:rPr>
          <w:fldChar w:fldCharType="end"/>
        </w:r>
      </w:hyperlink>
    </w:p>
    <w:p w14:paraId="3D6B1969" w14:textId="77777777" w:rsidR="008A2CE6" w:rsidRPr="00125620" w:rsidRDefault="00C16D83">
      <w:pPr>
        <w:pStyle w:val="TDC2"/>
        <w:tabs>
          <w:tab w:val="left" w:pos="600"/>
          <w:tab w:val="right" w:pos="9629"/>
        </w:tabs>
        <w:rPr>
          <w:rFonts w:eastAsiaTheme="minorEastAsia" w:cstheme="minorBidi"/>
          <w:smallCaps w:val="0"/>
          <w:noProof/>
          <w:sz w:val="22"/>
          <w:szCs w:val="22"/>
          <w:lang w:val="es-MX" w:eastAsia="es-MX"/>
        </w:rPr>
      </w:pPr>
      <w:hyperlink w:anchor="_Toc364674422" w:history="1">
        <w:r w:rsidR="008A2CE6" w:rsidRPr="00125620">
          <w:rPr>
            <w:rStyle w:val="Hipervnculo"/>
            <w:noProof/>
            <w:lang w:val="es-MX"/>
          </w:rPr>
          <w:t>9.</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Propietario del Negocio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_Toc364674422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7</w:t>
        </w:r>
        <w:r w:rsidR="008A2CE6" w:rsidRPr="00125620">
          <w:rPr>
            <w:noProof/>
            <w:webHidden/>
            <w:lang w:val="es-MX"/>
          </w:rPr>
          <w:fldChar w:fldCharType="end"/>
        </w:r>
      </w:hyperlink>
    </w:p>
    <w:p w14:paraId="50BAB7F2"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3" w:history="1">
        <w:r w:rsidR="008A2CE6" w:rsidRPr="00125620">
          <w:rPr>
            <w:rStyle w:val="Hipervnculo"/>
            <w:noProof/>
            <w:lang w:val="es-MX"/>
          </w:rPr>
          <w:t>10.</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Referencias Cruzadas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_Toc364674423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7</w:t>
        </w:r>
        <w:r w:rsidR="008A2CE6" w:rsidRPr="00125620">
          <w:rPr>
            <w:noProof/>
            <w:webHidden/>
            <w:lang w:val="es-MX"/>
          </w:rPr>
          <w:fldChar w:fldCharType="end"/>
        </w:r>
      </w:hyperlink>
    </w:p>
    <w:p w14:paraId="262FA0D9"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4" w:history="1">
        <w:r w:rsidR="008A2CE6" w:rsidRPr="00125620">
          <w:rPr>
            <w:rStyle w:val="Hipervnculo"/>
            <w:noProof/>
            <w:lang w:val="es-MX"/>
          </w:rPr>
          <w:t>11.</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Supuestos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_Toc364674424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7</w:t>
        </w:r>
        <w:r w:rsidR="008A2CE6" w:rsidRPr="00125620">
          <w:rPr>
            <w:noProof/>
            <w:webHidden/>
            <w:lang w:val="es-MX"/>
          </w:rPr>
          <w:fldChar w:fldCharType="end"/>
        </w:r>
      </w:hyperlink>
    </w:p>
    <w:p w14:paraId="0C3A67D2"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5" w:history="1">
        <w:r w:rsidR="008A2CE6" w:rsidRPr="00125620">
          <w:rPr>
            <w:rStyle w:val="Hipervnculo"/>
            <w:noProof/>
            <w:lang w:val="es-MX"/>
          </w:rPr>
          <w:t>12.</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Mensajes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_Toc364674425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7</w:t>
        </w:r>
        <w:r w:rsidR="008A2CE6" w:rsidRPr="00125620">
          <w:rPr>
            <w:noProof/>
            <w:webHidden/>
            <w:lang w:val="es-MX"/>
          </w:rPr>
          <w:fldChar w:fldCharType="end"/>
        </w:r>
      </w:hyperlink>
    </w:p>
    <w:p w14:paraId="37ADA59A"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6" w:history="1">
        <w:r w:rsidR="008A2CE6" w:rsidRPr="00125620">
          <w:rPr>
            <w:rStyle w:val="Hipervnculo"/>
            <w:noProof/>
            <w:lang w:val="es-MX"/>
          </w:rPr>
          <w:t>13.</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Requerimientos No Funcionales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_Toc364674426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7</w:t>
        </w:r>
        <w:r w:rsidR="008A2CE6" w:rsidRPr="00125620">
          <w:rPr>
            <w:noProof/>
            <w:webHidden/>
            <w:lang w:val="es-MX"/>
          </w:rPr>
          <w:fldChar w:fldCharType="end"/>
        </w:r>
      </w:hyperlink>
    </w:p>
    <w:p w14:paraId="1BB6D545"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7" w:history="1">
        <w:r w:rsidR="008A2CE6" w:rsidRPr="00125620">
          <w:rPr>
            <w:rStyle w:val="Hipervnculo"/>
            <w:noProof/>
            <w:lang w:val="es-MX"/>
          </w:rPr>
          <w:t>14.</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Criterios de Aceptación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_Toc364674427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8</w:t>
        </w:r>
        <w:r w:rsidR="008A2CE6" w:rsidRPr="00125620">
          <w:rPr>
            <w:noProof/>
            <w:webHidden/>
            <w:lang w:val="es-MX"/>
          </w:rPr>
          <w:fldChar w:fldCharType="end"/>
        </w:r>
      </w:hyperlink>
    </w:p>
    <w:p w14:paraId="5020871D" w14:textId="77777777" w:rsidR="008A2CE6" w:rsidRPr="00125620" w:rsidRDefault="00C16D83">
      <w:pPr>
        <w:pStyle w:val="TDC1"/>
        <w:tabs>
          <w:tab w:val="right" w:pos="9629"/>
        </w:tabs>
        <w:rPr>
          <w:rFonts w:eastAsiaTheme="minorEastAsia" w:cstheme="minorBidi"/>
          <w:b w:val="0"/>
          <w:bCs w:val="0"/>
          <w:caps w:val="0"/>
          <w:noProof/>
          <w:sz w:val="22"/>
          <w:szCs w:val="22"/>
          <w:lang w:val="es-MX" w:eastAsia="es-MX"/>
        </w:rPr>
      </w:pPr>
      <w:hyperlink w:anchor="_Toc364674428" w:history="1">
        <w:r w:rsidR="008A2CE6" w:rsidRPr="00125620">
          <w:rPr>
            <w:rStyle w:val="Hipervnculo"/>
            <w:noProof/>
            <w:lang w:val="es-MX"/>
          </w:rPr>
          <w:t>Anexos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_Toc364674428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8</w:t>
        </w:r>
        <w:r w:rsidR="008A2CE6" w:rsidRPr="00125620">
          <w:rPr>
            <w:noProof/>
            <w:webHidden/>
            <w:lang w:val="es-MX"/>
          </w:rPr>
          <w:fldChar w:fldCharType="end"/>
        </w:r>
      </w:hyperlink>
    </w:p>
    <w:p w14:paraId="0AEC5594"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29" w:history="1">
        <w:r w:rsidR="008A2CE6" w:rsidRPr="00125620">
          <w:rPr>
            <w:rStyle w:val="Hipervnculo"/>
            <w:noProof/>
            <w:lang w:val="es-MX"/>
          </w:rPr>
          <w:t>15.</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Excepciones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_Toc364674429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8</w:t>
        </w:r>
        <w:r w:rsidR="008A2CE6" w:rsidRPr="00125620">
          <w:rPr>
            <w:noProof/>
            <w:webHidden/>
            <w:lang w:val="es-MX"/>
          </w:rPr>
          <w:fldChar w:fldCharType="end"/>
        </w:r>
      </w:hyperlink>
    </w:p>
    <w:p w14:paraId="279BD3C7"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0" w:history="1">
        <w:r w:rsidR="008A2CE6" w:rsidRPr="00125620">
          <w:rPr>
            <w:rStyle w:val="Hipervnculo"/>
            <w:noProof/>
            <w:lang w:val="es-MX"/>
          </w:rPr>
          <w:t>16.</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Reglas de Negocio</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_Toc364674430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8</w:t>
        </w:r>
        <w:r w:rsidR="008A2CE6" w:rsidRPr="00125620">
          <w:rPr>
            <w:noProof/>
            <w:webHidden/>
            <w:lang w:val="es-MX"/>
          </w:rPr>
          <w:fldChar w:fldCharType="end"/>
        </w:r>
      </w:hyperlink>
    </w:p>
    <w:p w14:paraId="201837EF"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1" w:history="1">
        <w:r w:rsidR="008A2CE6" w:rsidRPr="00125620">
          <w:rPr>
            <w:rStyle w:val="Hipervnculo"/>
            <w:noProof/>
            <w:lang w:val="es-MX"/>
          </w:rPr>
          <w:t>17.</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Notas de Implementación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_Toc364674431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5C269FF8"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2" w:history="1">
        <w:r w:rsidR="008A2CE6" w:rsidRPr="00125620">
          <w:rPr>
            <w:rStyle w:val="Hipervnculo"/>
            <w:noProof/>
            <w:lang w:val="es-MX"/>
          </w:rPr>
          <w:t>18.</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Descripción de tablas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_Toc364674432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50D3C642"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3" w:history="1">
        <w:r w:rsidR="008A2CE6" w:rsidRPr="00125620">
          <w:rPr>
            <w:rStyle w:val="Hipervnculo"/>
            <w:noProof/>
            <w:lang w:val="es-MX"/>
          </w:rPr>
          <w:t>1.1</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TB01</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_Toc364674433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6769B1A8"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4" w:history="1">
        <w:r w:rsidR="008A2CE6" w:rsidRPr="00125620">
          <w:rPr>
            <w:rStyle w:val="Hipervnculo"/>
            <w:noProof/>
            <w:lang w:val="es-MX"/>
          </w:rPr>
          <w:t>19.</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Datos de Bases de Datos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_Toc364674434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5CD17882"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5" w:history="1">
        <w:r w:rsidR="008A2CE6" w:rsidRPr="00125620">
          <w:rPr>
            <w:rStyle w:val="Hipervnculo"/>
            <w:noProof/>
            <w:lang w:val="es-MX"/>
          </w:rPr>
          <w:t>20.</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Glosario de Términos</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_Toc364674435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6B090471" w14:textId="77777777" w:rsidR="008A2CE6" w:rsidRPr="00125620" w:rsidRDefault="00C16D83">
      <w:pPr>
        <w:pStyle w:val="TDC2"/>
        <w:tabs>
          <w:tab w:val="left" w:pos="800"/>
          <w:tab w:val="right" w:pos="9629"/>
        </w:tabs>
        <w:rPr>
          <w:rFonts w:eastAsiaTheme="minorEastAsia" w:cstheme="minorBidi"/>
          <w:smallCaps w:val="0"/>
          <w:noProof/>
          <w:sz w:val="22"/>
          <w:szCs w:val="22"/>
          <w:lang w:val="es-MX" w:eastAsia="es-MX"/>
        </w:rPr>
      </w:pPr>
      <w:hyperlink w:anchor="_Toc364674436" w:history="1">
        <w:r w:rsidR="008A2CE6" w:rsidRPr="00125620">
          <w:rPr>
            <w:rStyle w:val="Hipervnculo"/>
            <w:noProof/>
            <w:lang w:val="es-MX"/>
          </w:rPr>
          <w:t>21.</w:t>
        </w:r>
        <w:r w:rsidR="008A2CE6" w:rsidRPr="00125620">
          <w:rPr>
            <w:rFonts w:eastAsiaTheme="minorEastAsia" w:cstheme="minorBidi"/>
            <w:smallCaps w:val="0"/>
            <w:noProof/>
            <w:sz w:val="22"/>
            <w:szCs w:val="22"/>
            <w:lang w:val="es-MX" w:eastAsia="es-MX"/>
          </w:rPr>
          <w:tab/>
        </w:r>
        <w:r w:rsidR="008A2CE6" w:rsidRPr="00125620">
          <w:rPr>
            <w:rStyle w:val="Hipervnculo"/>
            <w:noProof/>
            <w:lang w:val="es-MX"/>
          </w:rPr>
          <w:t>Aprobación</w:t>
        </w:r>
        <w:r w:rsidR="008A2CE6" w:rsidRPr="00125620">
          <w:rPr>
            <w:noProof/>
            <w:webHidden/>
            <w:lang w:val="es-MX"/>
          </w:rPr>
          <w:tab/>
        </w:r>
        <w:r w:rsidR="008A2CE6" w:rsidRPr="00125620">
          <w:rPr>
            <w:noProof/>
            <w:webHidden/>
            <w:lang w:val="es-MX"/>
          </w:rPr>
          <w:fldChar w:fldCharType="begin"/>
        </w:r>
        <w:r w:rsidR="008A2CE6" w:rsidRPr="00125620">
          <w:rPr>
            <w:noProof/>
            <w:webHidden/>
            <w:lang w:val="es-MX"/>
          </w:rPr>
          <w:instrText xml:space="preserve"> PAGEREF _Toc364674436 \h </w:instrText>
        </w:r>
        <w:r w:rsidR="008A2CE6" w:rsidRPr="00125620">
          <w:rPr>
            <w:noProof/>
            <w:webHidden/>
            <w:lang w:val="es-MX"/>
          </w:rPr>
        </w:r>
        <w:r w:rsidR="008A2CE6" w:rsidRPr="00125620">
          <w:rPr>
            <w:noProof/>
            <w:webHidden/>
            <w:lang w:val="es-MX"/>
          </w:rPr>
          <w:fldChar w:fldCharType="separate"/>
        </w:r>
        <w:r w:rsidR="008A2CE6" w:rsidRPr="00125620">
          <w:rPr>
            <w:noProof/>
            <w:webHidden/>
            <w:lang w:val="es-MX"/>
          </w:rPr>
          <w:t>9</w:t>
        </w:r>
        <w:r w:rsidR="008A2CE6" w:rsidRPr="00125620">
          <w:rPr>
            <w:noProof/>
            <w:webHidden/>
            <w:lang w:val="es-MX"/>
          </w:rPr>
          <w:fldChar w:fldCharType="end"/>
        </w:r>
      </w:hyperlink>
    </w:p>
    <w:p w14:paraId="132CCA7D" w14:textId="77777777" w:rsidR="00EC11FC" w:rsidRPr="00125620" w:rsidRDefault="00805835" w:rsidP="00AD226F">
      <w:pPr>
        <w:pStyle w:val="StkINDEX"/>
        <w:rPr>
          <w:rFonts w:cs="Arial"/>
        </w:rPr>
      </w:pPr>
      <w:r w:rsidRPr="00125620">
        <w:rPr>
          <w:rFonts w:cs="Arial"/>
        </w:rPr>
        <w:fldChar w:fldCharType="end"/>
      </w:r>
    </w:p>
    <w:p w14:paraId="132CCA7E" w14:textId="77777777" w:rsidR="00EC11FC" w:rsidRPr="00125620" w:rsidRDefault="00EC11FC" w:rsidP="00EC11FC">
      <w:pPr>
        <w:pStyle w:val="StkSUBTITLEleft"/>
      </w:pPr>
      <w:r w:rsidRPr="00125620">
        <w:br w:type="page"/>
      </w:r>
      <w:bookmarkStart w:id="0" w:name="_Toc210530488"/>
      <w:bookmarkStart w:id="1" w:name="_Toc298578648"/>
      <w:bookmarkStart w:id="2" w:name="_Toc308431302"/>
      <w:bookmarkStart w:id="3" w:name="_Toc364674407"/>
      <w:r w:rsidR="00506DF3" w:rsidRPr="00125620">
        <w:lastRenderedPageBreak/>
        <w:t>Nombre del documento</w:t>
      </w:r>
      <w:r w:rsidRPr="00125620">
        <w:t>:</w:t>
      </w:r>
      <w:bookmarkEnd w:id="0"/>
      <w:bookmarkEnd w:id="1"/>
      <w:r w:rsidR="004C7C13" w:rsidRPr="00125620">
        <w:t xml:space="preserve"> </w:t>
      </w:r>
      <w:bookmarkEnd w:id="2"/>
      <w:r w:rsidR="004F119D" w:rsidRPr="00125620">
        <w:t>Especificación de Caso de Uso</w:t>
      </w:r>
      <w:bookmarkEnd w:id="3"/>
    </w:p>
    <w:p w14:paraId="132CCA7F" w14:textId="77777777" w:rsidR="00535037" w:rsidRPr="00125620" w:rsidRDefault="00506DF3" w:rsidP="007E56D3">
      <w:pPr>
        <w:pStyle w:val="StkSUBTITLEleft"/>
      </w:pPr>
      <w:bookmarkStart w:id="4" w:name="_Toc308431303"/>
      <w:bookmarkStart w:id="5" w:name="_Toc364674408"/>
      <w:r w:rsidRPr="00125620">
        <w:t>Cla</w:t>
      </w:r>
      <w:r w:rsidR="00535037" w:rsidRPr="00125620">
        <w:t>sifica</w:t>
      </w:r>
      <w:r w:rsidRPr="00125620">
        <w:t>c</w:t>
      </w:r>
      <w:r w:rsidR="00535037" w:rsidRPr="00125620">
        <w:t>i</w:t>
      </w:r>
      <w:r w:rsidRPr="00125620">
        <w:t>ó</w:t>
      </w:r>
      <w:r w:rsidR="00535037" w:rsidRPr="00125620">
        <w:t>n</w:t>
      </w:r>
      <w:r w:rsidRPr="00125620">
        <w:t xml:space="preserve"> de la información</w:t>
      </w:r>
      <w:r w:rsidR="00535037" w:rsidRPr="00125620">
        <w:t xml:space="preserve">: </w:t>
      </w:r>
      <w:r w:rsidR="001636D0" w:rsidRPr="00125620">
        <w:t>Confidencial</w:t>
      </w:r>
      <w:bookmarkEnd w:id="4"/>
      <w:bookmarkEnd w:id="5"/>
    </w:p>
    <w:p w14:paraId="132CCA80" w14:textId="77777777" w:rsidR="004C7C13" w:rsidRPr="00125620" w:rsidRDefault="004C7C13" w:rsidP="004C7C13">
      <w:pPr>
        <w:pStyle w:val="StkSUBTITLEleft"/>
      </w:pPr>
      <w:bookmarkStart w:id="6" w:name="_Toc308166649"/>
      <w:bookmarkStart w:id="7" w:name="_Toc308195747"/>
      <w:bookmarkStart w:id="8" w:name="_Toc308431304"/>
      <w:bookmarkStart w:id="9" w:name="_Toc364674409"/>
      <w:r w:rsidRPr="00125620">
        <w:t>Propósito</w:t>
      </w:r>
      <w:bookmarkEnd w:id="6"/>
      <w:bookmarkEnd w:id="7"/>
      <w:bookmarkEnd w:id="8"/>
      <w:bookmarkEnd w:id="9"/>
    </w:p>
    <w:p w14:paraId="132CCA81" w14:textId="77777777" w:rsidR="00E15F0F" w:rsidRPr="00125620" w:rsidRDefault="00E15F0F" w:rsidP="003F5276">
      <w:pPr>
        <w:pStyle w:val="StkBODYTEXT"/>
        <w:jc w:val="both"/>
        <w:rPr>
          <w:rFonts w:cs="Arial"/>
        </w:rPr>
      </w:pPr>
      <w:r w:rsidRPr="00125620">
        <w:rPr>
          <w:rFonts w:cs="Arial"/>
        </w:rPr>
        <w:t xml:space="preserve">El propósito de este documento describir </w:t>
      </w:r>
      <w:r w:rsidR="003F5276" w:rsidRPr="00125620">
        <w:rPr>
          <w:rFonts w:cs="Arial"/>
        </w:rPr>
        <w:t>el caso de uso, su funcionalidad y reglas de negocio</w:t>
      </w:r>
      <w:r w:rsidRPr="00125620">
        <w:rPr>
          <w:rFonts w:cs="Arial"/>
        </w:rPr>
        <w:t>.</w:t>
      </w:r>
      <w:r w:rsidR="003F5276" w:rsidRPr="00125620">
        <w:rPr>
          <w:rFonts w:cs="Arial"/>
        </w:rPr>
        <w:t xml:space="preserve"> Se consideran también flujos alternos, los cuales pueden ser utilizados para generar casos de prueba que permitan validar la funcionalidad del producto final.</w:t>
      </w:r>
    </w:p>
    <w:p w14:paraId="132CCA82" w14:textId="77777777" w:rsidR="00344FAC" w:rsidRPr="00125620" w:rsidRDefault="00344FAC" w:rsidP="003F5276">
      <w:pPr>
        <w:pStyle w:val="StkBODYTEXT"/>
        <w:jc w:val="both"/>
        <w:rPr>
          <w:rFonts w:cs="Arial"/>
        </w:rPr>
      </w:pPr>
    </w:p>
    <w:tbl>
      <w:tblPr>
        <w:tblW w:w="9743" w:type="dxa"/>
        <w:tblInd w:w="57" w:type="dxa"/>
        <w:tblCellMar>
          <w:left w:w="0" w:type="dxa"/>
          <w:right w:w="0" w:type="dxa"/>
        </w:tblCellMar>
        <w:tblLook w:val="04A0" w:firstRow="1" w:lastRow="0" w:firstColumn="1" w:lastColumn="0" w:noHBand="0" w:noVBand="1"/>
      </w:tblPr>
      <w:tblGrid>
        <w:gridCol w:w="2430"/>
        <w:gridCol w:w="7313"/>
      </w:tblGrid>
      <w:tr w:rsidR="00AE7DC1" w:rsidRPr="00125620" w14:paraId="132CCA85" w14:textId="77777777" w:rsidTr="000B5411">
        <w:trPr>
          <w:trHeight w:val="227"/>
        </w:trPr>
        <w:tc>
          <w:tcPr>
            <w:tcW w:w="2430"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83" w14:textId="77777777" w:rsidR="00AE7DC1" w:rsidRPr="00125620" w:rsidRDefault="00AE7DC1" w:rsidP="000B5411">
            <w:pPr>
              <w:pStyle w:val="StyleStkBODYTEXTBackground1"/>
              <w:rPr>
                <w:rFonts w:cs="Arial"/>
              </w:rPr>
            </w:pPr>
            <w:r w:rsidRPr="00125620">
              <w:rPr>
                <w:rFonts w:cs="Arial"/>
              </w:rPr>
              <w:t>Audiencia</w:t>
            </w:r>
          </w:p>
        </w:tc>
        <w:tc>
          <w:tcPr>
            <w:tcW w:w="7313"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84" w14:textId="77777777" w:rsidR="00AE7DC1" w:rsidRPr="00125620" w:rsidRDefault="00AE7DC1" w:rsidP="000B5411">
            <w:pPr>
              <w:pStyle w:val="StyleStkBODYTEXTBackground1"/>
              <w:rPr>
                <w:rFonts w:cs="Arial"/>
              </w:rPr>
            </w:pPr>
            <w:r w:rsidRPr="00125620">
              <w:rPr>
                <w:rFonts w:cs="Arial"/>
              </w:rPr>
              <w:t xml:space="preserve">Propósito </w:t>
            </w:r>
          </w:p>
        </w:tc>
      </w:tr>
      <w:tr w:rsidR="00AE7DC1" w:rsidRPr="00375B7A" w14:paraId="132CCA89" w14:textId="77777777" w:rsidTr="000B5411">
        <w:trPr>
          <w:trHeight w:val="324"/>
        </w:trPr>
        <w:tc>
          <w:tcPr>
            <w:tcW w:w="2430"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14:paraId="132CCA86" w14:textId="77777777" w:rsidR="00AE7DC1" w:rsidRPr="00125620" w:rsidRDefault="00AE7DC1" w:rsidP="000B5411">
            <w:pPr>
              <w:pStyle w:val="StkBODYTEXT"/>
              <w:rPr>
                <w:rFonts w:cs="Arial"/>
              </w:rPr>
            </w:pPr>
            <w:r w:rsidRPr="00125620">
              <w:rPr>
                <w:rFonts w:cs="Arial"/>
              </w:rPr>
              <w:t>Líder del Proyecto</w:t>
            </w:r>
          </w:p>
        </w:tc>
        <w:tc>
          <w:tcPr>
            <w:tcW w:w="7313"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14:paraId="132CCA87" w14:textId="77777777" w:rsidR="00AE7DC1" w:rsidRPr="00125620" w:rsidRDefault="00AE7DC1" w:rsidP="000B5411">
            <w:pPr>
              <w:pStyle w:val="StkBODYTEXT"/>
              <w:rPr>
                <w:rFonts w:cs="Arial"/>
              </w:rPr>
            </w:pPr>
            <w:r w:rsidRPr="00125620">
              <w:rPr>
                <w:rFonts w:cs="Arial"/>
              </w:rPr>
              <w:t>Estar en contacto con los procesos seguidos por el equipo dentro del proyecto.</w:t>
            </w:r>
          </w:p>
          <w:p w14:paraId="132CCA88" w14:textId="77777777" w:rsidR="00AE7DC1" w:rsidRPr="00125620" w:rsidRDefault="00AE7DC1" w:rsidP="000B5411">
            <w:pPr>
              <w:pStyle w:val="StkBODYTEXT"/>
              <w:rPr>
                <w:rFonts w:cs="Arial"/>
              </w:rPr>
            </w:pPr>
            <w:r w:rsidRPr="00125620">
              <w:rPr>
                <w:rFonts w:cs="Arial"/>
              </w:rPr>
              <w:t>Establece y administrar parámetros para seguimiento a proyectos.</w:t>
            </w:r>
          </w:p>
        </w:tc>
      </w:tr>
      <w:tr w:rsidR="00AE7DC1" w:rsidRPr="00375B7A" w14:paraId="132CCA8C" w14:textId="77777777" w:rsidTr="000B5411">
        <w:trPr>
          <w:trHeight w:val="299"/>
        </w:trPr>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14:paraId="132CCA8A" w14:textId="77777777" w:rsidR="00AE7DC1" w:rsidRPr="00125620" w:rsidRDefault="00AE7DC1" w:rsidP="000B5411">
            <w:pPr>
              <w:pStyle w:val="StkBODYTEXT"/>
              <w:rPr>
                <w:rFonts w:cs="Arial"/>
              </w:rPr>
            </w:pPr>
            <w:r w:rsidRPr="00125620">
              <w:rPr>
                <w:rFonts w:cs="Arial"/>
              </w:rPr>
              <w:t>Miembros del Equipo</w:t>
            </w:r>
          </w:p>
        </w:tc>
        <w:tc>
          <w:tcPr>
            <w:tcW w:w="7313"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hideMark/>
          </w:tcPr>
          <w:p w14:paraId="132CCA8B" w14:textId="77777777" w:rsidR="00AE7DC1" w:rsidRPr="00125620" w:rsidRDefault="00AE7DC1" w:rsidP="000B5411">
            <w:pPr>
              <w:pStyle w:val="StkBODYTEXT"/>
              <w:rPr>
                <w:rFonts w:cs="Arial"/>
              </w:rPr>
            </w:pPr>
            <w:r w:rsidRPr="00125620">
              <w:rPr>
                <w:rFonts w:cs="Arial"/>
              </w:rPr>
              <w:t>Conocer los requerimientos del cliente, las reglas de negocio y condiciones que se deben cumplir.</w:t>
            </w:r>
          </w:p>
        </w:tc>
      </w:tr>
      <w:tr w:rsidR="00AE7DC1" w:rsidRPr="00375B7A" w14:paraId="132CCA8F" w14:textId="77777777" w:rsidTr="000B5411">
        <w:trPr>
          <w:trHeight w:val="404"/>
        </w:trPr>
        <w:tc>
          <w:tcPr>
            <w:tcW w:w="2430" w:type="dxa"/>
            <w:tcBorders>
              <w:top w:val="single" w:sz="8"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hideMark/>
          </w:tcPr>
          <w:p w14:paraId="132CCA8D" w14:textId="77777777" w:rsidR="00AE7DC1" w:rsidRPr="00125620" w:rsidRDefault="00AE7DC1" w:rsidP="000B5411">
            <w:pPr>
              <w:pStyle w:val="StkBODYTEXT"/>
              <w:rPr>
                <w:rFonts w:cs="Arial"/>
              </w:rPr>
            </w:pPr>
            <w:r w:rsidRPr="00125620">
              <w:rPr>
                <w:rFonts w:cs="Arial"/>
              </w:rPr>
              <w:t>Cliente</w:t>
            </w:r>
          </w:p>
        </w:tc>
        <w:tc>
          <w:tcPr>
            <w:tcW w:w="7313" w:type="dxa"/>
            <w:tcBorders>
              <w:top w:val="single" w:sz="8"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hideMark/>
          </w:tcPr>
          <w:p w14:paraId="132CCA8E" w14:textId="77777777" w:rsidR="00AE7DC1" w:rsidRPr="00125620" w:rsidRDefault="00AE7DC1" w:rsidP="000B5411">
            <w:pPr>
              <w:pStyle w:val="StkBODYTEXT"/>
              <w:rPr>
                <w:rFonts w:cs="Arial"/>
              </w:rPr>
            </w:pPr>
            <w:r w:rsidRPr="00125620">
              <w:rPr>
                <w:rFonts w:cs="Arial"/>
              </w:rPr>
              <w:t>Validar que el analista entendió bien sus necesidades y las plasmo en un documento que servirá para validar el resultado final.</w:t>
            </w:r>
          </w:p>
        </w:tc>
      </w:tr>
    </w:tbl>
    <w:p w14:paraId="132CCA90" w14:textId="77777777" w:rsidR="00F11378" w:rsidRPr="00125620" w:rsidRDefault="00F11378" w:rsidP="00A91024">
      <w:pPr>
        <w:pStyle w:val="StkBODYTEXT"/>
        <w:rPr>
          <w:rFonts w:cs="Arial"/>
        </w:rPr>
      </w:pPr>
    </w:p>
    <w:p w14:paraId="132CCA91" w14:textId="77777777" w:rsidR="004B150F" w:rsidRPr="00125620" w:rsidRDefault="00506DF3" w:rsidP="004C7C13">
      <w:pPr>
        <w:pStyle w:val="StkSUBTITLEleft"/>
      </w:pPr>
      <w:bookmarkStart w:id="10" w:name="_Toc210477797"/>
      <w:bookmarkStart w:id="11" w:name="_Toc210478021"/>
      <w:bookmarkStart w:id="12" w:name="_Toc210530491"/>
      <w:bookmarkStart w:id="13" w:name="_Toc298578651"/>
      <w:bookmarkStart w:id="14" w:name="_Toc308431305"/>
      <w:bookmarkStart w:id="15" w:name="_Toc364674410"/>
      <w:r w:rsidRPr="00125620">
        <w:t>Tabla de Revisión</w:t>
      </w:r>
      <w:bookmarkEnd w:id="10"/>
      <w:bookmarkEnd w:id="11"/>
      <w:bookmarkEnd w:id="12"/>
      <w:bookmarkEnd w:id="13"/>
      <w:bookmarkEnd w:id="14"/>
      <w:bookmarkEnd w:id="15"/>
    </w:p>
    <w:p w14:paraId="132CCA92" w14:textId="77777777" w:rsidR="00C91EA5" w:rsidRPr="00125620" w:rsidRDefault="00C91EA5" w:rsidP="00E15F0F">
      <w:pPr>
        <w:ind w:left="0"/>
        <w:jc w:val="both"/>
        <w:rPr>
          <w:rFonts w:cs="Arial"/>
          <w:lang w:val="es-MX"/>
        </w:rPr>
      </w:pPr>
      <w:r w:rsidRPr="00125620">
        <w:rPr>
          <w:rFonts w:cs="Arial"/>
          <w:lang w:val="es-MX"/>
        </w:rPr>
        <w:t>La siguiente tabla lista las revisiones hechas a este documento. Se usa para describir los cambios y adiciones cada vez que este documento es actualizado. La descripción deberá incluir tanto detalle como sea posible, así como los revisores que solicitaron los cambios.</w:t>
      </w:r>
    </w:p>
    <w:tbl>
      <w:tblPr>
        <w:tblpPr w:leftFromText="180" w:rightFromText="180" w:vertAnchor="text" w:horzAnchor="margin" w:tblpX="108" w:tblpY="105"/>
        <w:tblW w:w="982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1056"/>
        <w:gridCol w:w="1217"/>
        <w:gridCol w:w="2216"/>
        <w:gridCol w:w="5339"/>
      </w:tblGrid>
      <w:tr w:rsidR="00AE7DC1" w:rsidRPr="00125620" w14:paraId="132CCA97" w14:textId="77777777" w:rsidTr="00EC63DD">
        <w:tc>
          <w:tcPr>
            <w:tcW w:w="1061" w:type="dxa"/>
            <w:shd w:val="clear" w:color="auto" w:fill="9C1E22" w:themeFill="text2" w:themeFillShade="BF"/>
          </w:tcPr>
          <w:p w14:paraId="132CCA93" w14:textId="77777777" w:rsidR="00AE7DC1" w:rsidRPr="00125620" w:rsidRDefault="00AE7DC1" w:rsidP="000B5411">
            <w:pPr>
              <w:pStyle w:val="StyleStkBODYTEXTBackground1"/>
              <w:jc w:val="center"/>
              <w:rPr>
                <w:rFonts w:cs="Arial"/>
              </w:rPr>
            </w:pPr>
            <w:r w:rsidRPr="00125620">
              <w:rPr>
                <w:rFonts w:cs="Arial"/>
              </w:rPr>
              <w:t>Versión</w:t>
            </w:r>
          </w:p>
        </w:tc>
        <w:tc>
          <w:tcPr>
            <w:tcW w:w="995" w:type="dxa"/>
            <w:shd w:val="clear" w:color="auto" w:fill="9C1E22" w:themeFill="text2" w:themeFillShade="BF"/>
          </w:tcPr>
          <w:p w14:paraId="132CCA94" w14:textId="77777777" w:rsidR="00AE7DC1" w:rsidRPr="00125620" w:rsidRDefault="00AE7DC1" w:rsidP="000B5411">
            <w:pPr>
              <w:pStyle w:val="StyleStkBODYTEXTBackground1"/>
              <w:jc w:val="center"/>
              <w:rPr>
                <w:rFonts w:cs="Arial"/>
              </w:rPr>
            </w:pPr>
            <w:r w:rsidRPr="00125620">
              <w:rPr>
                <w:rFonts w:cs="Arial"/>
              </w:rPr>
              <w:t>Fecha</w:t>
            </w:r>
          </w:p>
        </w:tc>
        <w:tc>
          <w:tcPr>
            <w:tcW w:w="2250" w:type="dxa"/>
            <w:shd w:val="clear" w:color="auto" w:fill="9C1E22" w:themeFill="text2" w:themeFillShade="BF"/>
          </w:tcPr>
          <w:p w14:paraId="132CCA95" w14:textId="77777777" w:rsidR="00AE7DC1" w:rsidRPr="00125620" w:rsidRDefault="00AE7DC1" w:rsidP="000B5411">
            <w:pPr>
              <w:pStyle w:val="StyleStkBODYTEXTBackground1"/>
              <w:jc w:val="center"/>
              <w:rPr>
                <w:rFonts w:cs="Arial"/>
              </w:rPr>
            </w:pPr>
            <w:r w:rsidRPr="00125620">
              <w:rPr>
                <w:rFonts w:cs="Arial"/>
              </w:rPr>
              <w:t>Tipo de cambios</w:t>
            </w:r>
          </w:p>
        </w:tc>
        <w:tc>
          <w:tcPr>
            <w:tcW w:w="5522" w:type="dxa"/>
            <w:shd w:val="clear" w:color="auto" w:fill="9C1E22" w:themeFill="text2" w:themeFillShade="BF"/>
          </w:tcPr>
          <w:p w14:paraId="132CCA96" w14:textId="77777777" w:rsidR="00AE7DC1" w:rsidRPr="00125620" w:rsidRDefault="00AE7DC1" w:rsidP="000B5411">
            <w:pPr>
              <w:pStyle w:val="StyleStkBODYTEXTBackground1"/>
              <w:jc w:val="center"/>
              <w:rPr>
                <w:rFonts w:cs="Arial"/>
              </w:rPr>
            </w:pPr>
            <w:r w:rsidRPr="00125620">
              <w:rPr>
                <w:rFonts w:cs="Arial"/>
              </w:rPr>
              <w:t>Dueño / Autor</w:t>
            </w:r>
          </w:p>
        </w:tc>
      </w:tr>
      <w:tr w:rsidR="00AE7DC1" w:rsidRPr="00125620" w14:paraId="132CCA9C" w14:textId="77777777" w:rsidTr="00EC63DD">
        <w:tc>
          <w:tcPr>
            <w:tcW w:w="1061" w:type="dxa"/>
            <w:shd w:val="clear" w:color="auto" w:fill="auto"/>
            <w:vAlign w:val="center"/>
          </w:tcPr>
          <w:p w14:paraId="132CCA98" w14:textId="138B43A2" w:rsidR="00AE7DC1" w:rsidRPr="00125620" w:rsidRDefault="009A3A28" w:rsidP="000B5411">
            <w:pPr>
              <w:pStyle w:val="StkBODYTEXT"/>
              <w:tabs>
                <w:tab w:val="left" w:pos="1134"/>
              </w:tabs>
              <w:rPr>
                <w:rFonts w:cs="Arial"/>
              </w:rPr>
            </w:pPr>
            <w:r w:rsidRPr="00125620">
              <w:rPr>
                <w:rFonts w:cs="Arial"/>
              </w:rPr>
              <w:t>1</w:t>
            </w:r>
            <w:r w:rsidR="00AE7DC1" w:rsidRPr="00125620">
              <w:rPr>
                <w:rFonts w:cs="Arial"/>
              </w:rPr>
              <w:t>.0.0</w:t>
            </w:r>
          </w:p>
        </w:tc>
        <w:tc>
          <w:tcPr>
            <w:tcW w:w="995" w:type="dxa"/>
            <w:shd w:val="clear" w:color="auto" w:fill="auto"/>
            <w:vAlign w:val="center"/>
          </w:tcPr>
          <w:p w14:paraId="132CCA99" w14:textId="5A72DAB4" w:rsidR="00AE7DC1" w:rsidRPr="00125620" w:rsidRDefault="006A3CDA" w:rsidP="000B5411">
            <w:pPr>
              <w:pStyle w:val="StkBODYTEXT"/>
              <w:tabs>
                <w:tab w:val="left" w:pos="1134"/>
              </w:tabs>
              <w:rPr>
                <w:rFonts w:cs="Arial"/>
              </w:rPr>
            </w:pPr>
            <w:r w:rsidRPr="00125620">
              <w:rPr>
                <w:rFonts w:cs="Arial"/>
              </w:rPr>
              <w:t>17/07</w:t>
            </w:r>
            <w:r w:rsidR="009A3A28" w:rsidRPr="00125620">
              <w:rPr>
                <w:rFonts w:cs="Arial"/>
              </w:rPr>
              <w:t>/2013</w:t>
            </w:r>
          </w:p>
        </w:tc>
        <w:tc>
          <w:tcPr>
            <w:tcW w:w="2250" w:type="dxa"/>
            <w:shd w:val="clear" w:color="auto" w:fill="auto"/>
            <w:vAlign w:val="center"/>
          </w:tcPr>
          <w:p w14:paraId="132CCA9A" w14:textId="30B792E3" w:rsidR="00AE7DC1" w:rsidRPr="00125620" w:rsidRDefault="009A3A28" w:rsidP="000B5411">
            <w:pPr>
              <w:pStyle w:val="StkBODYTEXT"/>
              <w:tabs>
                <w:tab w:val="left" w:pos="1134"/>
              </w:tabs>
              <w:rPr>
                <w:rFonts w:cs="Arial"/>
              </w:rPr>
            </w:pPr>
            <w:r w:rsidRPr="00125620">
              <w:rPr>
                <w:rFonts w:cs="Arial"/>
              </w:rPr>
              <w:t>Creación</w:t>
            </w:r>
          </w:p>
        </w:tc>
        <w:tc>
          <w:tcPr>
            <w:tcW w:w="5522" w:type="dxa"/>
            <w:shd w:val="clear" w:color="auto" w:fill="auto"/>
            <w:vAlign w:val="center"/>
          </w:tcPr>
          <w:p w14:paraId="132CCA9B" w14:textId="02028199" w:rsidR="00AE7DC1" w:rsidRPr="00125620" w:rsidRDefault="00C06B68" w:rsidP="000B5411">
            <w:pPr>
              <w:pStyle w:val="StkBODYTEXT"/>
              <w:tabs>
                <w:tab w:val="left" w:pos="1134"/>
              </w:tabs>
              <w:rPr>
                <w:rFonts w:cs="Arial"/>
              </w:rPr>
            </w:pPr>
            <w:r w:rsidRPr="00125620">
              <w:rPr>
                <w:rFonts w:cs="Arial"/>
              </w:rPr>
              <w:t>Omar Francisco Fragozo Sánchez</w:t>
            </w:r>
          </w:p>
        </w:tc>
      </w:tr>
      <w:tr w:rsidR="00AE7DC1" w:rsidRPr="00C25C2B" w14:paraId="132CCAA1" w14:textId="77777777" w:rsidTr="00EC63DD">
        <w:tc>
          <w:tcPr>
            <w:tcW w:w="1061" w:type="dxa"/>
            <w:shd w:val="clear" w:color="auto" w:fill="auto"/>
            <w:vAlign w:val="center"/>
          </w:tcPr>
          <w:p w14:paraId="132CCA9D" w14:textId="291F1261" w:rsidR="00AE7DC1" w:rsidRPr="00125620" w:rsidRDefault="00C25C2B" w:rsidP="000B5411">
            <w:pPr>
              <w:pStyle w:val="StkBODYTEXT"/>
              <w:tabs>
                <w:tab w:val="left" w:pos="1134"/>
              </w:tabs>
              <w:rPr>
                <w:rFonts w:cs="Arial"/>
              </w:rPr>
            </w:pPr>
            <w:r>
              <w:rPr>
                <w:rFonts w:cs="Arial"/>
              </w:rPr>
              <w:t>1.0.1</w:t>
            </w:r>
          </w:p>
        </w:tc>
        <w:tc>
          <w:tcPr>
            <w:tcW w:w="995" w:type="dxa"/>
            <w:shd w:val="clear" w:color="auto" w:fill="auto"/>
            <w:vAlign w:val="center"/>
          </w:tcPr>
          <w:p w14:paraId="132CCA9E" w14:textId="103192B0" w:rsidR="00AE7DC1" w:rsidRPr="00125620" w:rsidRDefault="00C25C2B" w:rsidP="000B5411">
            <w:pPr>
              <w:pStyle w:val="StkBODYTEXT"/>
              <w:tabs>
                <w:tab w:val="left" w:pos="1134"/>
              </w:tabs>
              <w:rPr>
                <w:rFonts w:cs="Arial"/>
              </w:rPr>
            </w:pPr>
            <w:r>
              <w:rPr>
                <w:rFonts w:cs="Arial"/>
              </w:rPr>
              <w:t>13/09/2013</w:t>
            </w:r>
          </w:p>
        </w:tc>
        <w:tc>
          <w:tcPr>
            <w:tcW w:w="2250" w:type="dxa"/>
            <w:shd w:val="clear" w:color="auto" w:fill="auto"/>
            <w:vAlign w:val="center"/>
          </w:tcPr>
          <w:p w14:paraId="132CCA9F" w14:textId="1488DD72" w:rsidR="00AE7DC1" w:rsidRPr="00125620" w:rsidRDefault="00C25C2B" w:rsidP="000B5411">
            <w:pPr>
              <w:pStyle w:val="StkBODYTEXT"/>
              <w:tabs>
                <w:tab w:val="left" w:pos="1134"/>
              </w:tabs>
              <w:rPr>
                <w:rFonts w:cs="Arial"/>
              </w:rPr>
            </w:pPr>
            <w:r>
              <w:rPr>
                <w:rFonts w:cs="Arial"/>
              </w:rPr>
              <w:t>Modificación por la programación de embarques</w:t>
            </w:r>
          </w:p>
        </w:tc>
        <w:tc>
          <w:tcPr>
            <w:tcW w:w="5522" w:type="dxa"/>
            <w:shd w:val="clear" w:color="auto" w:fill="auto"/>
            <w:vAlign w:val="center"/>
          </w:tcPr>
          <w:p w14:paraId="132CCAA0" w14:textId="61A408F9" w:rsidR="00AE7DC1" w:rsidRPr="00125620" w:rsidRDefault="00C25C2B" w:rsidP="000B5411">
            <w:pPr>
              <w:pStyle w:val="StkBODYTEXT"/>
              <w:tabs>
                <w:tab w:val="left" w:pos="1134"/>
              </w:tabs>
              <w:rPr>
                <w:rFonts w:cs="Arial"/>
              </w:rPr>
            </w:pPr>
            <w:r>
              <w:rPr>
                <w:rFonts w:cs="Arial"/>
              </w:rPr>
              <w:t>Sara Olimpia Fernandez Lopez</w:t>
            </w:r>
          </w:p>
        </w:tc>
      </w:tr>
      <w:tr w:rsidR="00AE7DC1" w:rsidRPr="00C25C2B" w14:paraId="132CCAA6" w14:textId="77777777" w:rsidTr="00EC63DD">
        <w:tc>
          <w:tcPr>
            <w:tcW w:w="1061" w:type="dxa"/>
            <w:shd w:val="clear" w:color="auto" w:fill="auto"/>
            <w:vAlign w:val="center"/>
          </w:tcPr>
          <w:p w14:paraId="132CCAA2" w14:textId="77777777" w:rsidR="00AE7DC1" w:rsidRPr="00125620" w:rsidRDefault="00AE7DC1" w:rsidP="000B5411">
            <w:pPr>
              <w:pStyle w:val="StkBODYTEXT"/>
              <w:tabs>
                <w:tab w:val="left" w:pos="1134"/>
              </w:tabs>
              <w:rPr>
                <w:rFonts w:cs="Arial"/>
              </w:rPr>
            </w:pPr>
          </w:p>
        </w:tc>
        <w:tc>
          <w:tcPr>
            <w:tcW w:w="995" w:type="dxa"/>
            <w:shd w:val="clear" w:color="auto" w:fill="auto"/>
            <w:vAlign w:val="center"/>
          </w:tcPr>
          <w:p w14:paraId="132CCAA3" w14:textId="77777777" w:rsidR="00AE7DC1" w:rsidRPr="00125620" w:rsidRDefault="00AE7DC1" w:rsidP="000B5411">
            <w:pPr>
              <w:pStyle w:val="StkBODYTEXT"/>
              <w:tabs>
                <w:tab w:val="left" w:pos="1134"/>
              </w:tabs>
              <w:rPr>
                <w:rFonts w:cs="Arial"/>
              </w:rPr>
            </w:pPr>
          </w:p>
        </w:tc>
        <w:tc>
          <w:tcPr>
            <w:tcW w:w="2250" w:type="dxa"/>
            <w:shd w:val="clear" w:color="auto" w:fill="auto"/>
            <w:vAlign w:val="center"/>
          </w:tcPr>
          <w:p w14:paraId="132CCAA4" w14:textId="77777777" w:rsidR="00AE7DC1" w:rsidRPr="00125620" w:rsidRDefault="00AE7DC1" w:rsidP="000B5411">
            <w:pPr>
              <w:pStyle w:val="StkBODYTEXT"/>
              <w:tabs>
                <w:tab w:val="left" w:pos="1134"/>
              </w:tabs>
              <w:rPr>
                <w:rFonts w:cs="Arial"/>
              </w:rPr>
            </w:pPr>
          </w:p>
        </w:tc>
        <w:tc>
          <w:tcPr>
            <w:tcW w:w="5522" w:type="dxa"/>
            <w:shd w:val="clear" w:color="auto" w:fill="auto"/>
            <w:vAlign w:val="center"/>
          </w:tcPr>
          <w:p w14:paraId="132CCAA5" w14:textId="77777777" w:rsidR="00AE7DC1" w:rsidRPr="00125620" w:rsidRDefault="00AE7DC1" w:rsidP="000B5411">
            <w:pPr>
              <w:pStyle w:val="StkBODYTEXT"/>
              <w:tabs>
                <w:tab w:val="left" w:pos="1134"/>
              </w:tabs>
              <w:rPr>
                <w:rFonts w:cs="Arial"/>
              </w:rPr>
            </w:pPr>
          </w:p>
        </w:tc>
      </w:tr>
    </w:tbl>
    <w:p w14:paraId="132CCAA7" w14:textId="77777777" w:rsidR="000A4062" w:rsidRPr="00125620" w:rsidRDefault="000A4062" w:rsidP="001636D0">
      <w:pPr>
        <w:pStyle w:val="StkBODYTEXT"/>
        <w:rPr>
          <w:rFonts w:cs="Arial"/>
        </w:rPr>
      </w:pPr>
    </w:p>
    <w:p w14:paraId="132CCAA8" w14:textId="77777777" w:rsidR="0053246E" w:rsidRPr="00125620" w:rsidRDefault="00835FE5" w:rsidP="00A97C7C">
      <w:pPr>
        <w:pStyle w:val="Ttulo1"/>
        <w:rPr>
          <w:lang w:val="es-MX"/>
        </w:rPr>
      </w:pPr>
      <w:r w:rsidRPr="00125620">
        <w:rPr>
          <w:lang w:val="es-MX"/>
        </w:rPr>
        <w:br w:type="page"/>
      </w:r>
    </w:p>
    <w:p w14:paraId="132CCAA9" w14:textId="77777777" w:rsidR="009B2260" w:rsidRPr="00125620" w:rsidRDefault="00312DF1" w:rsidP="00312DF1">
      <w:pPr>
        <w:pStyle w:val="Ttulo2"/>
        <w:rPr>
          <w:sz w:val="28"/>
          <w:lang w:val="es-MX"/>
        </w:rPr>
      </w:pPr>
      <w:bookmarkStart w:id="16" w:name="_Toc364674411"/>
      <w:r w:rsidRPr="00125620">
        <w:rPr>
          <w:sz w:val="28"/>
          <w:lang w:val="es-MX"/>
        </w:rPr>
        <w:lastRenderedPageBreak/>
        <w:t>Especificación del caso de uso</w:t>
      </w:r>
      <w:bookmarkEnd w:id="16"/>
    </w:p>
    <w:p w14:paraId="132CCAAA" w14:textId="77777777" w:rsidR="0053246E" w:rsidRPr="00125620" w:rsidRDefault="00157B21" w:rsidP="00883D3C">
      <w:pPr>
        <w:pStyle w:val="Ttulo2"/>
        <w:numPr>
          <w:ilvl w:val="0"/>
          <w:numId w:val="3"/>
        </w:numPr>
        <w:rPr>
          <w:sz w:val="24"/>
          <w:szCs w:val="24"/>
          <w:lang w:val="es-MX"/>
        </w:rPr>
      </w:pPr>
      <w:bookmarkStart w:id="17" w:name="_Toc364674412"/>
      <w:r w:rsidRPr="00125620">
        <w:rPr>
          <w:sz w:val="24"/>
          <w:szCs w:val="24"/>
          <w:lang w:val="es-MX"/>
        </w:rPr>
        <w:t>Descripción</w:t>
      </w:r>
      <w:bookmarkEnd w:id="17"/>
    </w:p>
    <w:p w14:paraId="74AEB1E9" w14:textId="77EA1C31" w:rsidR="0095722A" w:rsidRPr="00125620" w:rsidRDefault="00356033" w:rsidP="0095722A">
      <w:pPr>
        <w:pStyle w:val="Sinespaciado"/>
        <w:jc w:val="both"/>
        <w:rPr>
          <w:rFonts w:cs="Arial"/>
          <w:lang w:val="es-MX"/>
        </w:rPr>
      </w:pPr>
      <w:r w:rsidRPr="00125620">
        <w:rPr>
          <w:rFonts w:cs="Arial"/>
          <w:lang w:val="es-MX"/>
        </w:rPr>
        <w:t xml:space="preserve">El caso de uso describe el proceso de </w:t>
      </w:r>
      <w:r w:rsidR="00C06B68" w:rsidRPr="00125620">
        <w:rPr>
          <w:rFonts w:cs="Arial"/>
          <w:lang w:val="es-MX"/>
        </w:rPr>
        <w:t xml:space="preserve">pesaje en báscula </w:t>
      </w:r>
      <w:r w:rsidRPr="00125620">
        <w:rPr>
          <w:rFonts w:cs="Arial"/>
          <w:lang w:val="es-MX"/>
        </w:rPr>
        <w:t>de</w:t>
      </w:r>
      <w:r w:rsidR="00C06B68" w:rsidRPr="00125620">
        <w:rPr>
          <w:rFonts w:cs="Arial"/>
          <w:lang w:val="es-MX"/>
        </w:rPr>
        <w:t>l</w:t>
      </w:r>
      <w:r w:rsidRPr="00125620">
        <w:rPr>
          <w:rFonts w:cs="Arial"/>
          <w:lang w:val="es-MX"/>
        </w:rPr>
        <w:t xml:space="preserve"> ganado</w:t>
      </w:r>
      <w:r w:rsidR="00C06B68" w:rsidRPr="00125620">
        <w:rPr>
          <w:rFonts w:cs="Arial"/>
          <w:lang w:val="es-MX"/>
        </w:rPr>
        <w:t>.</w:t>
      </w:r>
    </w:p>
    <w:p w14:paraId="55C0E5C5" w14:textId="5E3C1F23" w:rsidR="00C06B68" w:rsidRPr="00125620" w:rsidRDefault="00C06B68" w:rsidP="00C06B68">
      <w:pPr>
        <w:pStyle w:val="Ttulo2"/>
        <w:numPr>
          <w:ilvl w:val="0"/>
          <w:numId w:val="3"/>
        </w:numPr>
        <w:rPr>
          <w:sz w:val="24"/>
          <w:szCs w:val="24"/>
          <w:lang w:val="es-MX"/>
        </w:rPr>
      </w:pPr>
      <w:bookmarkStart w:id="18" w:name="_Toc364674413"/>
      <w:r w:rsidRPr="00125620">
        <w:rPr>
          <w:sz w:val="24"/>
          <w:szCs w:val="24"/>
          <w:lang w:val="es-MX"/>
        </w:rPr>
        <w:t>Objetivo</w:t>
      </w:r>
      <w:bookmarkEnd w:id="18"/>
    </w:p>
    <w:p w14:paraId="795DF264" w14:textId="77777777" w:rsidR="003E0E6D" w:rsidRDefault="00C06B68" w:rsidP="003E0E6D">
      <w:pPr>
        <w:rPr>
          <w:lang w:val="es-MX"/>
        </w:rPr>
      </w:pPr>
      <w:r w:rsidRPr="00125620">
        <w:rPr>
          <w:lang w:val="es-MX"/>
        </w:rPr>
        <w:t>Realiza</w:t>
      </w:r>
      <w:r w:rsidR="00066598" w:rsidRPr="00125620">
        <w:rPr>
          <w:lang w:val="es-MX"/>
        </w:rPr>
        <w:t>r</w:t>
      </w:r>
      <w:r w:rsidR="00575793" w:rsidRPr="00125620">
        <w:rPr>
          <w:lang w:val="es-MX"/>
        </w:rPr>
        <w:t xml:space="preserve"> el registro de la recepción del ganado ya sea de centros de acopio</w:t>
      </w:r>
      <w:r w:rsidR="003E0E6D">
        <w:rPr>
          <w:lang w:val="es-MX"/>
        </w:rPr>
        <w:t>, praderas, cadis, directas, intensivas y traspaso entre ganaderas</w:t>
      </w:r>
      <w:bookmarkStart w:id="19" w:name="_Toc364674414"/>
    </w:p>
    <w:p w14:paraId="132CCAAD" w14:textId="2428E27D" w:rsidR="00E53663" w:rsidRPr="00125620" w:rsidRDefault="00157B21" w:rsidP="003E0E6D">
      <w:pPr>
        <w:rPr>
          <w:sz w:val="24"/>
          <w:lang w:val="es-MX"/>
        </w:rPr>
      </w:pPr>
      <w:r w:rsidRPr="00125620">
        <w:rPr>
          <w:sz w:val="24"/>
          <w:lang w:val="es-MX"/>
        </w:rPr>
        <w:t>Diagrama de Casos de Uso</w:t>
      </w:r>
      <w:bookmarkEnd w:id="19"/>
    </w:p>
    <w:p w14:paraId="5D3D5CB2" w14:textId="77777777" w:rsidR="00F3363B" w:rsidRPr="00125620" w:rsidRDefault="00F3363B" w:rsidP="00F3363B">
      <w:pPr>
        <w:rPr>
          <w:lang w:val="es-MX"/>
        </w:rPr>
      </w:pPr>
    </w:p>
    <w:p w14:paraId="161A0FF4" w14:textId="46221ED7" w:rsidR="00F3363B" w:rsidRPr="00125620" w:rsidRDefault="00F6077B" w:rsidP="00F3363B">
      <w:pPr>
        <w:rPr>
          <w:lang w:val="es-MX"/>
        </w:rPr>
      </w:pPr>
      <w:r w:rsidRPr="00125620">
        <w:rPr>
          <w:lang w:val="es-MX"/>
        </w:rPr>
        <w:object w:dxaOrig="7237" w:dyaOrig="4745" w14:anchorId="19C21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7pt;height:237pt" o:ole="">
            <v:imagedata r:id="rId14" o:title=""/>
          </v:shape>
          <o:OLEObject Type="Embed" ProgID="Visio.Drawing.11" ShapeID="_x0000_i1025" DrawAspect="Content" ObjectID="_1441203138" r:id="rId15"/>
        </w:object>
      </w:r>
    </w:p>
    <w:p w14:paraId="3E1B4613" w14:textId="77777777" w:rsidR="000C66F1" w:rsidRPr="00125620" w:rsidRDefault="000C66F1" w:rsidP="00F3363B">
      <w:pPr>
        <w:rPr>
          <w:b/>
          <w:lang w:val="es-MX"/>
        </w:rPr>
      </w:pPr>
    </w:p>
    <w:p w14:paraId="7F6D90A3" w14:textId="0BCC0A53" w:rsidR="009C7FDF" w:rsidRPr="00125620" w:rsidRDefault="00E4693B" w:rsidP="009C7FDF">
      <w:pPr>
        <w:pStyle w:val="Prrafodelista"/>
        <w:numPr>
          <w:ilvl w:val="0"/>
          <w:numId w:val="13"/>
        </w:numPr>
        <w:rPr>
          <w:rFonts w:cs="Arial"/>
          <w:b/>
          <w:sz w:val="24"/>
          <w:lang w:val="es-MX"/>
        </w:rPr>
      </w:pPr>
      <w:r w:rsidRPr="00125620">
        <w:rPr>
          <w:rFonts w:cs="Arial"/>
          <w:b/>
          <w:sz w:val="24"/>
          <w:lang w:val="es-MX"/>
        </w:rPr>
        <w:t>PR0</w:t>
      </w:r>
      <w:r w:rsidR="00F6077B" w:rsidRPr="00125620">
        <w:rPr>
          <w:rFonts w:cs="Arial"/>
          <w:b/>
          <w:sz w:val="24"/>
          <w:lang w:val="es-MX"/>
        </w:rPr>
        <w:t>1</w:t>
      </w:r>
      <w:r w:rsidR="009C7FDF" w:rsidRPr="00125620">
        <w:rPr>
          <w:rFonts w:cs="Arial"/>
          <w:b/>
          <w:sz w:val="24"/>
          <w:lang w:val="es-MX"/>
        </w:rPr>
        <w:t>2013DCU_</w:t>
      </w:r>
      <w:r w:rsidR="00F6077B" w:rsidRPr="00125620">
        <w:rPr>
          <w:rFonts w:cs="Arial"/>
          <w:b/>
          <w:sz w:val="24"/>
          <w:lang w:val="es-MX"/>
        </w:rPr>
        <w:t>Recepcion de Ganado</w:t>
      </w:r>
    </w:p>
    <w:p w14:paraId="375C1461" w14:textId="52590C82" w:rsidR="000C66F1" w:rsidRPr="00125620" w:rsidRDefault="000C66F1" w:rsidP="00F3363B">
      <w:pPr>
        <w:rPr>
          <w:b/>
          <w:lang w:val="es-MX"/>
        </w:rPr>
      </w:pPr>
    </w:p>
    <w:p w14:paraId="132CCAAE" w14:textId="50904548" w:rsidR="004813E8" w:rsidRPr="00125620" w:rsidRDefault="004813E8" w:rsidP="0090643E">
      <w:pPr>
        <w:rPr>
          <w:rFonts w:cs="Arial"/>
          <w:lang w:val="es-MX"/>
        </w:rPr>
      </w:pPr>
    </w:p>
    <w:p w14:paraId="132CCAB0" w14:textId="77777777" w:rsidR="00492BEB" w:rsidRPr="00125620" w:rsidRDefault="00157B21" w:rsidP="00157B21">
      <w:pPr>
        <w:pStyle w:val="Ttulo2"/>
        <w:numPr>
          <w:ilvl w:val="0"/>
          <w:numId w:val="3"/>
        </w:numPr>
        <w:spacing w:after="0"/>
        <w:rPr>
          <w:sz w:val="24"/>
          <w:szCs w:val="24"/>
          <w:lang w:val="es-MX"/>
        </w:rPr>
      </w:pPr>
      <w:bookmarkStart w:id="20" w:name="_Toc364674415"/>
      <w:r w:rsidRPr="00125620">
        <w:rPr>
          <w:sz w:val="24"/>
          <w:szCs w:val="24"/>
          <w:lang w:val="es-MX"/>
        </w:rPr>
        <w:t>Actores</w:t>
      </w:r>
      <w:bookmarkEnd w:id="20"/>
    </w:p>
    <w:tbl>
      <w:tblPr>
        <w:tblW w:w="9810" w:type="dxa"/>
        <w:tblInd w:w="57" w:type="dxa"/>
        <w:tblCellMar>
          <w:left w:w="0" w:type="dxa"/>
          <w:right w:w="0" w:type="dxa"/>
        </w:tblCellMar>
        <w:tblLook w:val="04A0" w:firstRow="1" w:lastRow="0" w:firstColumn="1" w:lastColumn="0" w:noHBand="0" w:noVBand="1"/>
      </w:tblPr>
      <w:tblGrid>
        <w:gridCol w:w="1317"/>
        <w:gridCol w:w="8493"/>
      </w:tblGrid>
      <w:tr w:rsidR="00AE7DC1" w:rsidRPr="00125620" w14:paraId="132CCAB3" w14:textId="77777777" w:rsidTr="007F26A5">
        <w:trPr>
          <w:trHeight w:val="227"/>
        </w:trPr>
        <w:tc>
          <w:tcPr>
            <w:tcW w:w="1317"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B1" w14:textId="77777777" w:rsidR="00AE7DC1" w:rsidRPr="00125620" w:rsidRDefault="00AE7DC1" w:rsidP="000B5411">
            <w:pPr>
              <w:pStyle w:val="StyleStkBODYTEXTBackground1"/>
              <w:rPr>
                <w:rFonts w:cs="Arial"/>
                <w:sz w:val="16"/>
                <w:szCs w:val="16"/>
              </w:rPr>
            </w:pPr>
            <w:r w:rsidRPr="00125620">
              <w:rPr>
                <w:rFonts w:cs="Arial"/>
                <w:sz w:val="16"/>
                <w:szCs w:val="16"/>
              </w:rPr>
              <w:t>Actor</w:t>
            </w:r>
          </w:p>
        </w:tc>
        <w:tc>
          <w:tcPr>
            <w:tcW w:w="8493"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B2" w14:textId="77777777" w:rsidR="00AE7DC1" w:rsidRPr="00125620" w:rsidRDefault="00AE7DC1" w:rsidP="000B5411">
            <w:pPr>
              <w:pStyle w:val="StyleStkBODYTEXTBackground1"/>
              <w:rPr>
                <w:rFonts w:cs="Arial"/>
                <w:sz w:val="16"/>
                <w:szCs w:val="16"/>
              </w:rPr>
            </w:pPr>
            <w:r w:rsidRPr="00125620">
              <w:rPr>
                <w:rFonts w:cs="Arial"/>
                <w:sz w:val="16"/>
                <w:szCs w:val="16"/>
              </w:rPr>
              <w:t>Descripción</w:t>
            </w:r>
          </w:p>
        </w:tc>
      </w:tr>
      <w:tr w:rsidR="00AE7DC1" w:rsidRPr="00375B7A" w14:paraId="132CCABC" w14:textId="77777777" w:rsidTr="00A617A2">
        <w:trPr>
          <w:trHeight w:val="356"/>
        </w:trPr>
        <w:tc>
          <w:tcPr>
            <w:tcW w:w="131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32CCABA" w14:textId="1C30F99E" w:rsidR="00AE7DC1" w:rsidRPr="00125620" w:rsidRDefault="009D19DF" w:rsidP="000B5411">
            <w:pPr>
              <w:pStyle w:val="StkBODYTEXT"/>
              <w:rPr>
                <w:rFonts w:cs="Arial"/>
                <w:color w:val="auto"/>
                <w:szCs w:val="24"/>
              </w:rPr>
            </w:pPr>
            <w:proofErr w:type="spellStart"/>
            <w:r w:rsidRPr="00125620">
              <w:rPr>
                <w:rFonts w:cs="Arial"/>
                <w:color w:val="auto"/>
                <w:szCs w:val="24"/>
              </w:rPr>
              <w:t>Basculista</w:t>
            </w:r>
            <w:proofErr w:type="spellEnd"/>
          </w:p>
        </w:tc>
        <w:tc>
          <w:tcPr>
            <w:tcW w:w="8493"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32CCABB" w14:textId="6B487517" w:rsidR="00AE7DC1" w:rsidRPr="00125620" w:rsidRDefault="009D19DF" w:rsidP="000B5411">
            <w:pPr>
              <w:pStyle w:val="StkBODYTEXT"/>
              <w:rPr>
                <w:rFonts w:cs="Arial"/>
                <w:color w:val="auto"/>
                <w:szCs w:val="24"/>
              </w:rPr>
            </w:pPr>
            <w:r w:rsidRPr="00125620">
              <w:rPr>
                <w:rFonts w:cs="Arial"/>
                <w:color w:val="auto"/>
                <w:szCs w:val="24"/>
              </w:rPr>
              <w:t xml:space="preserve">Es el </w:t>
            </w:r>
            <w:r w:rsidR="00A617A2" w:rsidRPr="00125620">
              <w:rPr>
                <w:rFonts w:cs="Arial"/>
                <w:color w:val="auto"/>
                <w:szCs w:val="24"/>
              </w:rPr>
              <w:t>encargado de recibir el ganado, realiza</w:t>
            </w:r>
            <w:r w:rsidR="00C06B68" w:rsidRPr="00125620">
              <w:rPr>
                <w:rFonts w:cs="Arial"/>
                <w:color w:val="auto"/>
                <w:szCs w:val="24"/>
              </w:rPr>
              <w:t>r</w:t>
            </w:r>
            <w:r w:rsidR="00A617A2" w:rsidRPr="00125620">
              <w:rPr>
                <w:rFonts w:cs="Arial"/>
                <w:color w:val="auto"/>
                <w:szCs w:val="24"/>
              </w:rPr>
              <w:t xml:space="preserve"> el pesaje y registro de entrada.</w:t>
            </w:r>
          </w:p>
        </w:tc>
      </w:tr>
      <w:tr w:rsidR="00336B4C" w:rsidRPr="00375B7A" w14:paraId="7D9179E7" w14:textId="77777777" w:rsidTr="00A617A2">
        <w:trPr>
          <w:trHeight w:val="356"/>
        </w:trPr>
        <w:tc>
          <w:tcPr>
            <w:tcW w:w="131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A025200" w14:textId="50FE97C4" w:rsidR="00336B4C" w:rsidRPr="00125620" w:rsidRDefault="00336B4C" w:rsidP="000B5411">
            <w:pPr>
              <w:pStyle w:val="StkBODYTEXT"/>
              <w:rPr>
                <w:rFonts w:cs="Arial"/>
                <w:color w:val="auto"/>
                <w:szCs w:val="24"/>
              </w:rPr>
            </w:pPr>
            <w:r w:rsidRPr="00125620">
              <w:rPr>
                <w:rFonts w:cs="Arial"/>
                <w:color w:val="auto"/>
                <w:szCs w:val="24"/>
              </w:rPr>
              <w:t>Chofer</w:t>
            </w:r>
          </w:p>
        </w:tc>
        <w:tc>
          <w:tcPr>
            <w:tcW w:w="8493"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610CCE6" w14:textId="1506CCA6" w:rsidR="00336B4C" w:rsidRPr="00125620" w:rsidRDefault="00336B4C" w:rsidP="000B5411">
            <w:pPr>
              <w:pStyle w:val="StkBODYTEXT"/>
              <w:rPr>
                <w:rFonts w:cs="Arial"/>
                <w:color w:val="auto"/>
                <w:szCs w:val="24"/>
              </w:rPr>
            </w:pPr>
            <w:r w:rsidRPr="00125620">
              <w:rPr>
                <w:rFonts w:cs="Arial"/>
                <w:color w:val="auto"/>
                <w:szCs w:val="24"/>
              </w:rPr>
              <w:t>Es el encargado de colocar el camión en la báscula para realizar el pesaje.</w:t>
            </w:r>
          </w:p>
        </w:tc>
      </w:tr>
      <w:tr w:rsidR="00A03EAC" w:rsidRPr="00375B7A" w14:paraId="0ADF3EF1" w14:textId="77777777" w:rsidTr="00A617A2">
        <w:trPr>
          <w:trHeight w:val="356"/>
        </w:trPr>
        <w:tc>
          <w:tcPr>
            <w:tcW w:w="131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053A7EE" w14:textId="317E6B1C" w:rsidR="00A03EAC" w:rsidRPr="00125620" w:rsidRDefault="00A03EAC" w:rsidP="000B5411">
            <w:pPr>
              <w:pStyle w:val="StkBODYTEXT"/>
              <w:rPr>
                <w:rFonts w:cs="Arial"/>
                <w:color w:val="auto"/>
                <w:szCs w:val="24"/>
              </w:rPr>
            </w:pPr>
            <w:r w:rsidRPr="00125620">
              <w:rPr>
                <w:rFonts w:cs="Arial"/>
                <w:color w:val="auto"/>
                <w:szCs w:val="24"/>
              </w:rPr>
              <w:t>Vaquero</w:t>
            </w:r>
          </w:p>
        </w:tc>
        <w:tc>
          <w:tcPr>
            <w:tcW w:w="8493"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45E25DB" w14:textId="1D118160" w:rsidR="00A03EAC" w:rsidRPr="00125620" w:rsidRDefault="00A03EAC" w:rsidP="000B5411">
            <w:pPr>
              <w:pStyle w:val="StkBODYTEXT"/>
              <w:rPr>
                <w:rFonts w:cs="Arial"/>
                <w:color w:val="auto"/>
                <w:szCs w:val="24"/>
              </w:rPr>
            </w:pPr>
            <w:r w:rsidRPr="00125620">
              <w:rPr>
                <w:rFonts w:cs="Arial"/>
                <w:color w:val="auto"/>
                <w:szCs w:val="24"/>
              </w:rPr>
              <w:t xml:space="preserve">Se encarga del realizar conteo de las cabezas recibidas e ingresar el ganado al corral de </w:t>
            </w:r>
            <w:r w:rsidRPr="00125620">
              <w:rPr>
                <w:rFonts w:cs="Arial"/>
                <w:color w:val="auto"/>
                <w:szCs w:val="24"/>
              </w:rPr>
              <w:lastRenderedPageBreak/>
              <w:t>recepción.</w:t>
            </w:r>
          </w:p>
        </w:tc>
      </w:tr>
    </w:tbl>
    <w:p w14:paraId="132CCABE" w14:textId="77777777" w:rsidR="00CF454E" w:rsidRPr="00125620" w:rsidRDefault="00CF454E" w:rsidP="00CF454E">
      <w:pPr>
        <w:pStyle w:val="Ttulo2"/>
        <w:numPr>
          <w:ilvl w:val="0"/>
          <w:numId w:val="3"/>
        </w:numPr>
        <w:spacing w:after="0"/>
        <w:rPr>
          <w:sz w:val="24"/>
          <w:szCs w:val="24"/>
          <w:lang w:val="es-MX"/>
        </w:rPr>
      </w:pPr>
      <w:bookmarkStart w:id="21" w:name="_Toc364674416"/>
      <w:r w:rsidRPr="00125620">
        <w:rPr>
          <w:sz w:val="24"/>
          <w:szCs w:val="24"/>
          <w:lang w:val="es-MX"/>
        </w:rPr>
        <w:lastRenderedPageBreak/>
        <w:t>Precondiciones</w:t>
      </w:r>
      <w:bookmarkEnd w:id="21"/>
    </w:p>
    <w:p w14:paraId="23B3ECD4" w14:textId="07FF05CA" w:rsidR="0080501C" w:rsidRPr="003E0E6D" w:rsidRDefault="0080501C" w:rsidP="00F730FC">
      <w:pPr>
        <w:pStyle w:val="Sinespaciado"/>
        <w:numPr>
          <w:ilvl w:val="0"/>
          <w:numId w:val="4"/>
        </w:numPr>
        <w:rPr>
          <w:rFonts w:cs="Arial"/>
          <w:i/>
          <w:lang w:val="es-MX"/>
        </w:rPr>
      </w:pPr>
      <w:r w:rsidRPr="00125620">
        <w:rPr>
          <w:rFonts w:cs="Arial"/>
          <w:lang w:val="es-MX"/>
        </w:rPr>
        <w:t>Los catálogos deben estar cargados.</w:t>
      </w:r>
    </w:p>
    <w:p w14:paraId="4F858823" w14:textId="3DB91B64" w:rsidR="003E0E6D" w:rsidRPr="00125620" w:rsidRDefault="003E0E6D" w:rsidP="00F730FC">
      <w:pPr>
        <w:pStyle w:val="Sinespaciado"/>
        <w:numPr>
          <w:ilvl w:val="0"/>
          <w:numId w:val="4"/>
        </w:numPr>
        <w:rPr>
          <w:rFonts w:cs="Arial"/>
          <w:i/>
          <w:lang w:val="es-MX"/>
        </w:rPr>
      </w:pPr>
      <w:r>
        <w:rPr>
          <w:rFonts w:cs="Arial"/>
          <w:i/>
          <w:lang w:val="es-MX"/>
        </w:rPr>
        <w:t xml:space="preserve">Tener camión con ganado </w:t>
      </w:r>
      <w:r w:rsidR="006A6856">
        <w:rPr>
          <w:rFonts w:cs="Arial"/>
          <w:i/>
          <w:lang w:val="es-MX"/>
        </w:rPr>
        <w:t>pendiente de recibir.</w:t>
      </w:r>
    </w:p>
    <w:p w14:paraId="132CCAC1" w14:textId="77777777" w:rsidR="00CF454E" w:rsidRPr="00125620" w:rsidRDefault="00735F01" w:rsidP="00CF454E">
      <w:pPr>
        <w:pStyle w:val="Ttulo2"/>
        <w:numPr>
          <w:ilvl w:val="0"/>
          <w:numId w:val="3"/>
        </w:numPr>
        <w:spacing w:after="0"/>
        <w:rPr>
          <w:sz w:val="24"/>
          <w:szCs w:val="24"/>
          <w:lang w:val="es-MX"/>
        </w:rPr>
      </w:pPr>
      <w:bookmarkStart w:id="22" w:name="_Toc364674417"/>
      <w:proofErr w:type="spellStart"/>
      <w:r w:rsidRPr="00125620">
        <w:rPr>
          <w:sz w:val="24"/>
          <w:szCs w:val="24"/>
          <w:lang w:val="es-MX"/>
        </w:rPr>
        <w:t>Pos</w:t>
      </w:r>
      <w:r w:rsidR="00894D91" w:rsidRPr="00125620">
        <w:rPr>
          <w:sz w:val="24"/>
          <w:szCs w:val="24"/>
          <w:lang w:val="es-MX"/>
        </w:rPr>
        <w:t>condiciones</w:t>
      </w:r>
      <w:bookmarkEnd w:id="22"/>
      <w:proofErr w:type="spellEnd"/>
    </w:p>
    <w:p w14:paraId="132CCAC2" w14:textId="015CAE03" w:rsidR="00CF097F" w:rsidRPr="00125620" w:rsidRDefault="00E4693B" w:rsidP="00E4693B">
      <w:pPr>
        <w:pStyle w:val="Sinespaciado"/>
        <w:numPr>
          <w:ilvl w:val="0"/>
          <w:numId w:val="13"/>
        </w:numPr>
        <w:rPr>
          <w:rFonts w:cs="Arial"/>
          <w:lang w:val="es-MX"/>
        </w:rPr>
      </w:pPr>
      <w:r w:rsidRPr="00125620">
        <w:rPr>
          <w:rFonts w:cs="Arial"/>
          <w:lang w:val="es-MX"/>
        </w:rPr>
        <w:t>La información captura</w:t>
      </w:r>
      <w:r w:rsidR="006A6856">
        <w:rPr>
          <w:rFonts w:cs="Arial"/>
          <w:lang w:val="es-MX"/>
        </w:rPr>
        <w:t>da</w:t>
      </w:r>
      <w:r w:rsidRPr="00125620">
        <w:rPr>
          <w:rFonts w:cs="Arial"/>
          <w:lang w:val="es-MX"/>
        </w:rPr>
        <w:t xml:space="preserve"> debe ser almacenada correctamente.</w:t>
      </w:r>
    </w:p>
    <w:p w14:paraId="551A782A" w14:textId="35A6D679" w:rsidR="00E4693B" w:rsidRPr="00125620" w:rsidRDefault="00E4693B" w:rsidP="00E4693B">
      <w:pPr>
        <w:pStyle w:val="Sinespaciado"/>
        <w:numPr>
          <w:ilvl w:val="0"/>
          <w:numId w:val="13"/>
        </w:numPr>
        <w:rPr>
          <w:rFonts w:cs="Arial"/>
          <w:lang w:val="es-MX"/>
        </w:rPr>
      </w:pPr>
      <w:r w:rsidRPr="00125620">
        <w:rPr>
          <w:rFonts w:cs="Arial"/>
          <w:lang w:val="es-MX"/>
        </w:rPr>
        <w:t>Se debe imprimir el ticket de pesaje.</w:t>
      </w:r>
    </w:p>
    <w:p w14:paraId="0F50A958" w14:textId="750B14AA" w:rsidR="0017623A" w:rsidRPr="00125620" w:rsidRDefault="0017623A" w:rsidP="00E4693B">
      <w:pPr>
        <w:pStyle w:val="Sinespaciado"/>
        <w:numPr>
          <w:ilvl w:val="0"/>
          <w:numId w:val="13"/>
        </w:numPr>
        <w:rPr>
          <w:rFonts w:cs="Arial"/>
          <w:lang w:val="es-MX"/>
        </w:rPr>
      </w:pPr>
      <w:r w:rsidRPr="00125620">
        <w:rPr>
          <w:rFonts w:cs="Arial"/>
          <w:lang w:val="es-MX"/>
        </w:rPr>
        <w:t>Se debe generar folio de entrada.</w:t>
      </w:r>
    </w:p>
    <w:p w14:paraId="6C2F75CC" w14:textId="77777777" w:rsidR="008324B1" w:rsidRPr="00125620" w:rsidRDefault="008324B1" w:rsidP="008324B1">
      <w:pPr>
        <w:pStyle w:val="Sinespaciado"/>
        <w:ind w:left="1080"/>
        <w:rPr>
          <w:rFonts w:cs="Arial"/>
          <w:lang w:val="es-MX"/>
        </w:rPr>
      </w:pPr>
    </w:p>
    <w:p w14:paraId="132CCAC4" w14:textId="77777777" w:rsidR="00CF454E" w:rsidRPr="00125620" w:rsidRDefault="00CF454E" w:rsidP="00CF454E">
      <w:pPr>
        <w:pStyle w:val="Ttulo2"/>
        <w:numPr>
          <w:ilvl w:val="0"/>
          <w:numId w:val="3"/>
        </w:numPr>
        <w:spacing w:after="0"/>
        <w:rPr>
          <w:sz w:val="24"/>
          <w:szCs w:val="24"/>
          <w:lang w:val="es-MX"/>
        </w:rPr>
      </w:pPr>
      <w:bookmarkStart w:id="23" w:name="_Toc364674418"/>
      <w:r w:rsidRPr="00125620">
        <w:rPr>
          <w:sz w:val="24"/>
          <w:szCs w:val="24"/>
          <w:lang w:val="es-MX"/>
        </w:rPr>
        <w:t>Flujo primario</w:t>
      </w:r>
      <w:bookmarkEnd w:id="23"/>
    </w:p>
    <w:p w14:paraId="132CCADE" w14:textId="04D15ECA" w:rsidR="00AE7DC1" w:rsidRPr="00125620" w:rsidRDefault="00EF790E" w:rsidP="0095722A">
      <w:pPr>
        <w:pStyle w:val="Sinespaciado"/>
        <w:rPr>
          <w:rFonts w:cs="Arial"/>
          <w:lang w:val="es-MX"/>
        </w:rPr>
      </w:pPr>
      <w:r w:rsidRPr="00125620">
        <w:rPr>
          <w:rFonts w:cs="Arial"/>
          <w:lang w:val="es-MX"/>
        </w:rPr>
        <w:t xml:space="preserve">Todos los campos marcados </w:t>
      </w:r>
      <w:r w:rsidR="00D42989" w:rsidRPr="00125620">
        <w:rPr>
          <w:rFonts w:cs="Arial"/>
          <w:lang w:val="es-MX"/>
        </w:rPr>
        <w:t xml:space="preserve">con asterisco (*) </w:t>
      </w:r>
      <w:r w:rsidRPr="00125620">
        <w:rPr>
          <w:rFonts w:cs="Arial"/>
          <w:lang w:val="es-MX"/>
        </w:rPr>
        <w:t>son obligatorios</w:t>
      </w:r>
      <w:r w:rsidR="00D42989" w:rsidRPr="00125620">
        <w:rPr>
          <w:rFonts w:cs="Arial"/>
          <w:lang w:val="es-MX"/>
        </w:rPr>
        <w:t>.</w:t>
      </w:r>
    </w:p>
    <w:tbl>
      <w:tblPr>
        <w:tblW w:w="9360" w:type="dxa"/>
        <w:tblInd w:w="57" w:type="dxa"/>
        <w:tblCellMar>
          <w:left w:w="0" w:type="dxa"/>
          <w:right w:w="0" w:type="dxa"/>
        </w:tblCellMar>
        <w:tblLook w:val="04A0" w:firstRow="1" w:lastRow="0" w:firstColumn="1" w:lastColumn="0" w:noHBand="0" w:noVBand="1"/>
      </w:tblPr>
      <w:tblGrid>
        <w:gridCol w:w="720"/>
        <w:gridCol w:w="1440"/>
        <w:gridCol w:w="4770"/>
        <w:gridCol w:w="2430"/>
      </w:tblGrid>
      <w:tr w:rsidR="0095722A" w:rsidRPr="00125620" w14:paraId="12D3F71E" w14:textId="77777777" w:rsidTr="00D46298">
        <w:trPr>
          <w:trHeight w:val="227"/>
        </w:trPr>
        <w:tc>
          <w:tcPr>
            <w:tcW w:w="720" w:type="dxa"/>
            <w:tcBorders>
              <w:top w:val="single" w:sz="2" w:space="0" w:color="C0C0C0"/>
              <w:left w:val="single" w:sz="2" w:space="0" w:color="C0C0C0"/>
              <w:bottom w:val="single" w:sz="2" w:space="0" w:color="C0C0C0"/>
              <w:right w:val="single" w:sz="2" w:space="0" w:color="C0C0C0"/>
            </w:tcBorders>
            <w:shd w:val="clear" w:color="auto" w:fill="C00000"/>
            <w:tcMar>
              <w:top w:w="57" w:type="dxa"/>
              <w:left w:w="57" w:type="dxa"/>
              <w:bottom w:w="57" w:type="dxa"/>
              <w:right w:w="57" w:type="dxa"/>
            </w:tcMar>
            <w:vAlign w:val="center"/>
            <w:hideMark/>
          </w:tcPr>
          <w:p w14:paraId="04CE653A" w14:textId="77777777" w:rsidR="0095722A" w:rsidRPr="00125620" w:rsidRDefault="0095722A" w:rsidP="003D1F31">
            <w:pPr>
              <w:pStyle w:val="StyleStkBODYTEXTBackground1"/>
              <w:rPr>
                <w:rFonts w:cs="Arial"/>
                <w:sz w:val="16"/>
                <w:szCs w:val="16"/>
              </w:rPr>
            </w:pPr>
            <w:r w:rsidRPr="00125620">
              <w:rPr>
                <w:rFonts w:cs="Arial"/>
                <w:sz w:val="16"/>
                <w:szCs w:val="16"/>
              </w:rPr>
              <w:t>Paso</w:t>
            </w:r>
          </w:p>
        </w:tc>
        <w:tc>
          <w:tcPr>
            <w:tcW w:w="1440" w:type="dxa"/>
            <w:tcBorders>
              <w:top w:val="single" w:sz="2" w:space="0" w:color="C0C0C0"/>
              <w:left w:val="single" w:sz="2" w:space="0" w:color="C0C0C0"/>
              <w:bottom w:val="single" w:sz="2" w:space="0" w:color="C0C0C0"/>
              <w:right w:val="single" w:sz="2" w:space="0" w:color="C0C0C0"/>
            </w:tcBorders>
            <w:shd w:val="clear" w:color="auto" w:fill="C00000"/>
            <w:vAlign w:val="center"/>
          </w:tcPr>
          <w:p w14:paraId="7D0E0F8C" w14:textId="77777777" w:rsidR="0095722A" w:rsidRPr="00125620" w:rsidRDefault="0095722A" w:rsidP="003D1F31">
            <w:pPr>
              <w:pStyle w:val="StyleStkBODYTEXTBackground1"/>
              <w:rPr>
                <w:rFonts w:cs="Arial"/>
                <w:sz w:val="16"/>
                <w:szCs w:val="16"/>
              </w:rPr>
            </w:pPr>
            <w:r w:rsidRPr="00125620">
              <w:rPr>
                <w:rFonts w:cs="Arial"/>
                <w:sz w:val="16"/>
                <w:szCs w:val="16"/>
              </w:rPr>
              <w:t>Actor</w:t>
            </w:r>
          </w:p>
        </w:tc>
        <w:tc>
          <w:tcPr>
            <w:tcW w:w="4770" w:type="dxa"/>
            <w:tcBorders>
              <w:top w:val="single" w:sz="2" w:space="0" w:color="C0C0C0"/>
              <w:left w:val="single" w:sz="2" w:space="0" w:color="C0C0C0"/>
              <w:bottom w:val="single" w:sz="2" w:space="0" w:color="C0C0C0"/>
              <w:right w:val="single" w:sz="2" w:space="0" w:color="C0C0C0"/>
            </w:tcBorders>
            <w:shd w:val="clear" w:color="auto" w:fill="C00000"/>
            <w:vAlign w:val="center"/>
          </w:tcPr>
          <w:p w14:paraId="1F7777E1" w14:textId="77777777" w:rsidR="0095722A" w:rsidRPr="00125620" w:rsidRDefault="0095722A" w:rsidP="003D1F31">
            <w:pPr>
              <w:pStyle w:val="StyleStkBODYTEXTBackground1"/>
              <w:rPr>
                <w:rFonts w:cs="Arial"/>
                <w:sz w:val="16"/>
                <w:szCs w:val="16"/>
              </w:rPr>
            </w:pPr>
            <w:r w:rsidRPr="00125620">
              <w:rPr>
                <w:rFonts w:cs="Arial"/>
                <w:sz w:val="16"/>
                <w:szCs w:val="16"/>
              </w:rPr>
              <w:t>Descripción</w:t>
            </w:r>
          </w:p>
        </w:tc>
        <w:tc>
          <w:tcPr>
            <w:tcW w:w="2430" w:type="dxa"/>
            <w:tcBorders>
              <w:top w:val="single" w:sz="2" w:space="0" w:color="C0C0C0"/>
              <w:left w:val="single" w:sz="2" w:space="0" w:color="C0C0C0"/>
              <w:bottom w:val="single" w:sz="2" w:space="0" w:color="C0C0C0"/>
              <w:right w:val="single" w:sz="2" w:space="0" w:color="C0C0C0"/>
            </w:tcBorders>
            <w:shd w:val="clear" w:color="auto" w:fill="C00000"/>
            <w:tcMar>
              <w:top w:w="57" w:type="dxa"/>
              <w:left w:w="57" w:type="dxa"/>
              <w:bottom w:w="57" w:type="dxa"/>
              <w:right w:w="57" w:type="dxa"/>
            </w:tcMar>
            <w:vAlign w:val="center"/>
            <w:hideMark/>
          </w:tcPr>
          <w:p w14:paraId="453EBC8B" w14:textId="4401CD86" w:rsidR="0095722A" w:rsidRPr="00125620" w:rsidRDefault="00FF7FC1" w:rsidP="003D1F31">
            <w:pPr>
              <w:pStyle w:val="StyleStkBODYTEXTBackground1"/>
              <w:rPr>
                <w:rFonts w:cs="Arial"/>
                <w:sz w:val="16"/>
                <w:szCs w:val="16"/>
              </w:rPr>
            </w:pPr>
            <w:r w:rsidRPr="00125620">
              <w:rPr>
                <w:rFonts w:cs="Arial"/>
                <w:sz w:val="16"/>
                <w:szCs w:val="16"/>
              </w:rPr>
              <w:t>Comentarios RN / NI</w:t>
            </w:r>
          </w:p>
        </w:tc>
      </w:tr>
      <w:tr w:rsidR="0095722A" w:rsidRPr="00375B7A" w14:paraId="4AB8A1A5" w14:textId="77777777" w:rsidTr="00D46298">
        <w:trPr>
          <w:trHeight w:val="324"/>
        </w:trPr>
        <w:tc>
          <w:tcPr>
            <w:tcW w:w="720" w:type="dxa"/>
            <w:tcBorders>
              <w:top w:val="single" w:sz="2" w:space="0" w:color="C0C0C0"/>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8BBEC79" w14:textId="77777777"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1</w:t>
            </w:r>
          </w:p>
        </w:tc>
        <w:tc>
          <w:tcPr>
            <w:tcW w:w="1440" w:type="dxa"/>
            <w:tcBorders>
              <w:top w:val="single" w:sz="2" w:space="0" w:color="C0C0C0"/>
              <w:left w:val="single" w:sz="12" w:space="0" w:color="B2B2B2"/>
              <w:bottom w:val="single" w:sz="8" w:space="0" w:color="B2B2B2"/>
              <w:right w:val="single" w:sz="12" w:space="0" w:color="B2B2B2"/>
            </w:tcBorders>
          </w:tcPr>
          <w:p w14:paraId="0C6BCF1A" w14:textId="431C7AFB" w:rsidR="0095722A" w:rsidRPr="00125620" w:rsidRDefault="00E4693B" w:rsidP="003D1F31">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2" w:space="0" w:color="C0C0C0"/>
              <w:left w:val="single" w:sz="12" w:space="0" w:color="B2B2B2"/>
              <w:bottom w:val="single" w:sz="8" w:space="0" w:color="B2B2B2"/>
              <w:right w:val="single" w:sz="12" w:space="0" w:color="B2B2B2"/>
            </w:tcBorders>
          </w:tcPr>
          <w:p w14:paraId="1EF4D690" w14:textId="727012DB" w:rsidR="0095722A" w:rsidRPr="00125620" w:rsidRDefault="00BE3054" w:rsidP="003D1F31">
            <w:pPr>
              <w:pStyle w:val="Default"/>
              <w:rPr>
                <w:rFonts w:eastAsia="Calibri"/>
                <w:color w:val="auto"/>
                <w:sz w:val="20"/>
                <w:szCs w:val="20"/>
                <w:lang w:eastAsia="es-MX"/>
              </w:rPr>
            </w:pPr>
            <w:r w:rsidRPr="00125620">
              <w:rPr>
                <w:rFonts w:eastAsia="Calibri"/>
                <w:color w:val="auto"/>
                <w:sz w:val="20"/>
                <w:szCs w:val="20"/>
                <w:lang w:eastAsia="es-MX"/>
              </w:rPr>
              <w:t>Entra al S</w:t>
            </w:r>
            <w:r w:rsidR="0095722A" w:rsidRPr="00125620">
              <w:rPr>
                <w:rFonts w:eastAsia="Calibri"/>
                <w:color w:val="auto"/>
                <w:sz w:val="20"/>
                <w:szCs w:val="20"/>
                <w:lang w:eastAsia="es-MX"/>
              </w:rPr>
              <w:t xml:space="preserve">istema </w:t>
            </w:r>
            <w:r w:rsidRPr="00125620">
              <w:rPr>
                <w:rFonts w:eastAsia="Calibri"/>
                <w:color w:val="auto"/>
                <w:sz w:val="20"/>
                <w:szCs w:val="20"/>
                <w:lang w:eastAsia="es-MX"/>
              </w:rPr>
              <w:t>Integral de Abasto y Producción (SIAP)</w:t>
            </w:r>
          </w:p>
        </w:tc>
        <w:tc>
          <w:tcPr>
            <w:tcW w:w="2430" w:type="dxa"/>
            <w:tcBorders>
              <w:top w:val="single" w:sz="2" w:space="0" w:color="C0C0C0"/>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1D81C0B" w14:textId="77777777" w:rsidR="0095722A" w:rsidRPr="00125620" w:rsidRDefault="0095722A" w:rsidP="003D1F31">
            <w:pPr>
              <w:pStyle w:val="TableText"/>
              <w:rPr>
                <w:sz w:val="20"/>
                <w:szCs w:val="20"/>
                <w:highlight w:val="cyan"/>
              </w:rPr>
            </w:pPr>
          </w:p>
        </w:tc>
      </w:tr>
      <w:tr w:rsidR="0095722A" w:rsidRPr="00375B7A" w14:paraId="53A4A6EC" w14:textId="77777777" w:rsidTr="00D46298">
        <w:trPr>
          <w:trHeight w:val="299"/>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81E1401" w14:textId="77777777"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2</w:t>
            </w:r>
          </w:p>
        </w:tc>
        <w:tc>
          <w:tcPr>
            <w:tcW w:w="1440" w:type="dxa"/>
            <w:tcBorders>
              <w:top w:val="single" w:sz="8" w:space="0" w:color="B2B2B2"/>
              <w:left w:val="single" w:sz="12" w:space="0" w:color="B2B2B2"/>
              <w:bottom w:val="single" w:sz="8" w:space="0" w:color="B2B2B2"/>
              <w:right w:val="single" w:sz="12" w:space="0" w:color="B2B2B2"/>
            </w:tcBorders>
          </w:tcPr>
          <w:p w14:paraId="24F234C5" w14:textId="19DE003D"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Sistema</w:t>
            </w:r>
            <w:r w:rsidR="00D52427" w:rsidRPr="00125620">
              <w:rPr>
                <w:rFonts w:eastAsia="Calibri"/>
                <w:color w:val="auto"/>
                <w:sz w:val="20"/>
                <w:szCs w:val="20"/>
                <w:lang w:eastAsia="es-MX"/>
              </w:rPr>
              <w:t xml:space="preserve"> (SIAP)</w:t>
            </w:r>
          </w:p>
        </w:tc>
        <w:tc>
          <w:tcPr>
            <w:tcW w:w="4770" w:type="dxa"/>
            <w:tcBorders>
              <w:top w:val="single" w:sz="8" w:space="0" w:color="B2B2B2"/>
              <w:left w:val="single" w:sz="12" w:space="0" w:color="B2B2B2"/>
              <w:bottom w:val="single" w:sz="8" w:space="0" w:color="B2B2B2"/>
              <w:right w:val="single" w:sz="12" w:space="0" w:color="B2B2B2"/>
            </w:tcBorders>
          </w:tcPr>
          <w:p w14:paraId="7ADF2B33" w14:textId="77777777"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Despliega la pantalla de inicio de sesión.</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E894839" w14:textId="77777777" w:rsidR="0095722A" w:rsidRPr="00125620" w:rsidRDefault="0095722A" w:rsidP="003D1F31">
            <w:pPr>
              <w:pStyle w:val="TableText"/>
            </w:pPr>
          </w:p>
        </w:tc>
      </w:tr>
      <w:tr w:rsidR="0095722A" w:rsidRPr="00125620" w14:paraId="31F34B93"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EA47B02" w14:textId="77777777"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3</w:t>
            </w:r>
          </w:p>
        </w:tc>
        <w:tc>
          <w:tcPr>
            <w:tcW w:w="1440" w:type="dxa"/>
            <w:tcBorders>
              <w:top w:val="single" w:sz="8" w:space="0" w:color="B2B2B2"/>
              <w:left w:val="single" w:sz="12" w:space="0" w:color="B2B2B2"/>
              <w:bottom w:val="single" w:sz="8" w:space="0" w:color="B2B2B2"/>
              <w:right w:val="single" w:sz="12" w:space="0" w:color="B2B2B2"/>
            </w:tcBorders>
          </w:tcPr>
          <w:p w14:paraId="370FDC4F" w14:textId="64E63822" w:rsidR="0095722A" w:rsidRPr="00125620" w:rsidRDefault="00E4693B" w:rsidP="003D1F31">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7683A1C8" w14:textId="175A77DC" w:rsidR="0095722A" w:rsidRPr="00125620" w:rsidRDefault="0095722A" w:rsidP="00C06B68">
            <w:pPr>
              <w:pStyle w:val="Default"/>
              <w:rPr>
                <w:rFonts w:eastAsia="Calibri"/>
                <w:color w:val="auto"/>
                <w:sz w:val="20"/>
                <w:szCs w:val="20"/>
                <w:lang w:eastAsia="es-MX"/>
              </w:rPr>
            </w:pPr>
            <w:r w:rsidRPr="00125620">
              <w:rPr>
                <w:rFonts w:eastAsia="Calibri"/>
                <w:color w:val="auto"/>
                <w:sz w:val="20"/>
                <w:szCs w:val="20"/>
                <w:lang w:eastAsia="es-MX"/>
              </w:rPr>
              <w:t xml:space="preserve">Ingresa Usuario (*) </w:t>
            </w:r>
            <w:r w:rsidR="00D52427" w:rsidRPr="00125620">
              <w:rPr>
                <w:rFonts w:eastAsia="Calibri"/>
                <w:color w:val="auto"/>
                <w:sz w:val="20"/>
                <w:szCs w:val="20"/>
                <w:lang w:eastAsia="es-MX"/>
              </w:rPr>
              <w:t xml:space="preserve"> y Contraseña (*)</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2E262C1" w14:textId="44E703DE" w:rsidR="0095722A" w:rsidRPr="00125620" w:rsidRDefault="00C16D83" w:rsidP="003D1F31">
            <w:pPr>
              <w:pStyle w:val="StkBODYTEXT"/>
              <w:jc w:val="both"/>
              <w:rPr>
                <w:rFonts w:eastAsia="Calibri" w:cs="Arial"/>
                <w:color w:val="auto"/>
                <w:sz w:val="16"/>
                <w:szCs w:val="16"/>
                <w:lang w:eastAsia="es-MX"/>
              </w:rPr>
            </w:pPr>
            <w:hyperlink w:anchor="_Mensajes" w:history="1">
              <w:r w:rsidR="00577A74" w:rsidRPr="00125620">
                <w:rPr>
                  <w:rStyle w:val="Hipervnculo"/>
                  <w:rFonts w:eastAsia="Calibri" w:cs="Arial"/>
                  <w:sz w:val="16"/>
                  <w:szCs w:val="16"/>
                  <w:lang w:eastAsia="es-MX"/>
                </w:rPr>
                <w:t>MSJ01</w:t>
              </w:r>
            </w:hyperlink>
            <w:r w:rsidR="00337061">
              <w:rPr>
                <w:rStyle w:val="Hipervnculo"/>
                <w:rFonts w:eastAsia="Calibri" w:cs="Arial"/>
                <w:sz w:val="16"/>
                <w:szCs w:val="16"/>
                <w:lang w:eastAsia="es-MX"/>
              </w:rPr>
              <w:t>,</w:t>
            </w:r>
            <w:r w:rsidR="00337061">
              <w:t xml:space="preserve"> </w:t>
            </w:r>
            <w:hyperlink w:anchor="_Reglas_de_Negocio_2" w:history="1">
              <w:r w:rsidR="00337061" w:rsidRPr="003B4753">
                <w:rPr>
                  <w:rStyle w:val="Hipervnculo"/>
                  <w:rFonts w:eastAsia="Calibri" w:cs="Arial"/>
                  <w:sz w:val="16"/>
                  <w:szCs w:val="16"/>
                  <w:lang w:eastAsia="es-MX"/>
                </w:rPr>
                <w:t>RN15</w:t>
              </w:r>
            </w:hyperlink>
          </w:p>
        </w:tc>
      </w:tr>
      <w:tr w:rsidR="00D52427" w:rsidRPr="00375B7A" w14:paraId="540AC54A"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A73613B" w14:textId="3C3F8FA9" w:rsidR="00D52427" w:rsidRPr="00125620" w:rsidRDefault="00D52427" w:rsidP="003D1F31">
            <w:pPr>
              <w:pStyle w:val="Default"/>
              <w:rPr>
                <w:rFonts w:eastAsia="Calibri"/>
                <w:color w:val="auto"/>
                <w:sz w:val="20"/>
                <w:szCs w:val="20"/>
                <w:lang w:eastAsia="es-MX"/>
              </w:rPr>
            </w:pPr>
            <w:r w:rsidRPr="00125620">
              <w:rPr>
                <w:rFonts w:eastAsia="Calibri"/>
                <w:color w:val="auto"/>
                <w:sz w:val="20"/>
                <w:szCs w:val="20"/>
                <w:lang w:eastAsia="es-MX"/>
              </w:rPr>
              <w:t>4</w:t>
            </w:r>
          </w:p>
        </w:tc>
        <w:tc>
          <w:tcPr>
            <w:tcW w:w="1440" w:type="dxa"/>
            <w:tcBorders>
              <w:top w:val="single" w:sz="8" w:space="0" w:color="B2B2B2"/>
              <w:left w:val="single" w:sz="12" w:space="0" w:color="B2B2B2"/>
              <w:bottom w:val="single" w:sz="8" w:space="0" w:color="B2B2B2"/>
              <w:right w:val="single" w:sz="12" w:space="0" w:color="B2B2B2"/>
            </w:tcBorders>
          </w:tcPr>
          <w:p w14:paraId="17660CB2" w14:textId="68E9F03E" w:rsidR="00D52427" w:rsidRPr="00125620" w:rsidRDefault="00D52427" w:rsidP="003D1F31">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4101D098" w14:textId="2B64E3D0" w:rsidR="00D52427" w:rsidRPr="00125620" w:rsidRDefault="00C06B68" w:rsidP="003D1F31">
            <w:pPr>
              <w:pStyle w:val="Default"/>
              <w:rPr>
                <w:rFonts w:eastAsia="Calibri"/>
                <w:color w:val="auto"/>
                <w:sz w:val="20"/>
                <w:szCs w:val="20"/>
                <w:lang w:eastAsia="es-MX"/>
              </w:rPr>
            </w:pPr>
            <w:r w:rsidRPr="00125620">
              <w:rPr>
                <w:rFonts w:eastAsia="Calibri"/>
                <w:color w:val="auto"/>
                <w:sz w:val="20"/>
                <w:szCs w:val="20"/>
                <w:lang w:eastAsia="es-MX"/>
              </w:rPr>
              <w:t>M</w:t>
            </w:r>
            <w:r w:rsidR="00D52427" w:rsidRPr="00125620">
              <w:rPr>
                <w:rFonts w:eastAsia="Calibri"/>
                <w:color w:val="auto"/>
                <w:sz w:val="20"/>
                <w:szCs w:val="20"/>
                <w:lang w:eastAsia="es-MX"/>
              </w:rPr>
              <w:t>uestra el menú principal de la aplicación.</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DAC3F71" w14:textId="77777777" w:rsidR="00D52427" w:rsidRPr="00125620" w:rsidRDefault="00D52427" w:rsidP="003D1F31">
            <w:pPr>
              <w:pStyle w:val="StkBODYTEXT"/>
              <w:jc w:val="both"/>
              <w:rPr>
                <w:rFonts w:eastAsia="Calibri" w:cs="Arial"/>
                <w:color w:val="auto"/>
                <w:sz w:val="16"/>
                <w:szCs w:val="16"/>
                <w:lang w:eastAsia="es-MX"/>
              </w:rPr>
            </w:pPr>
          </w:p>
        </w:tc>
      </w:tr>
      <w:tr w:rsidR="0095722A" w:rsidRPr="00375B7A" w14:paraId="1553E36C"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DA7087D" w14:textId="0B7314C8" w:rsidR="0095722A"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5</w:t>
            </w:r>
          </w:p>
        </w:tc>
        <w:tc>
          <w:tcPr>
            <w:tcW w:w="1440" w:type="dxa"/>
            <w:tcBorders>
              <w:top w:val="single" w:sz="8" w:space="0" w:color="B2B2B2"/>
              <w:left w:val="single" w:sz="12" w:space="0" w:color="B2B2B2"/>
              <w:bottom w:val="single" w:sz="8" w:space="0" w:color="B2B2B2"/>
              <w:right w:val="single" w:sz="12" w:space="0" w:color="B2B2B2"/>
            </w:tcBorders>
          </w:tcPr>
          <w:p w14:paraId="6BFD8530" w14:textId="1431795F" w:rsidR="0095722A" w:rsidRPr="00125620" w:rsidRDefault="00E4693B" w:rsidP="003D1F31">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77EB8436" w14:textId="37D2E47F" w:rsidR="0095722A" w:rsidRPr="00125620" w:rsidRDefault="00D52427" w:rsidP="00CD49EF">
            <w:pPr>
              <w:pStyle w:val="Default"/>
              <w:jc w:val="both"/>
              <w:rPr>
                <w:rFonts w:eastAsia="Calibri"/>
                <w:color w:val="auto"/>
                <w:sz w:val="20"/>
                <w:szCs w:val="20"/>
                <w:lang w:eastAsia="es-MX"/>
              </w:rPr>
            </w:pPr>
            <w:r w:rsidRPr="00125620">
              <w:rPr>
                <w:rFonts w:eastAsia="Calibri"/>
                <w:color w:val="auto"/>
                <w:sz w:val="20"/>
                <w:szCs w:val="20"/>
                <w:lang w:eastAsia="es-MX"/>
              </w:rPr>
              <w:t>Selecciona del menú principal</w:t>
            </w:r>
            <w:r w:rsidR="0095722A" w:rsidRPr="00125620">
              <w:rPr>
                <w:rFonts w:eastAsia="Calibri"/>
                <w:color w:val="auto"/>
                <w:sz w:val="20"/>
                <w:szCs w:val="20"/>
                <w:lang w:eastAsia="es-MX"/>
              </w:rPr>
              <w:t xml:space="preserve"> </w:t>
            </w:r>
            <w:r w:rsidRPr="00125620">
              <w:rPr>
                <w:rFonts w:eastAsia="Calibri"/>
                <w:color w:val="auto"/>
                <w:sz w:val="20"/>
                <w:szCs w:val="20"/>
                <w:lang w:eastAsia="es-MX"/>
              </w:rPr>
              <w:t xml:space="preserve">la opción </w:t>
            </w:r>
            <w:r w:rsidR="002A6469" w:rsidRPr="00125620">
              <w:rPr>
                <w:rFonts w:eastAsia="Calibri"/>
                <w:color w:val="auto"/>
                <w:sz w:val="20"/>
                <w:szCs w:val="20"/>
                <w:lang w:eastAsia="es-MX"/>
              </w:rPr>
              <w:t>Recepción</w:t>
            </w:r>
            <w:r w:rsidR="00CD49EF" w:rsidRPr="00125620">
              <w:rPr>
                <w:rFonts w:eastAsia="Calibri"/>
                <w:color w:val="auto"/>
                <w:sz w:val="20"/>
                <w:szCs w:val="20"/>
                <w:lang w:eastAsia="es-MX"/>
              </w:rPr>
              <w:t xml:space="preserve"> Ganado</w:t>
            </w:r>
            <w:r w:rsidRPr="00125620">
              <w:rPr>
                <w:rFonts w:eastAsia="Calibri"/>
                <w:color w:val="auto"/>
                <w:sz w:val="20"/>
                <w:szCs w:val="20"/>
                <w:lang w:eastAsia="es-MX"/>
              </w:rPr>
              <w: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13BFC89" w14:textId="77777777" w:rsidR="0095722A" w:rsidRPr="00125620" w:rsidRDefault="0095722A" w:rsidP="003D1F31">
            <w:pPr>
              <w:pStyle w:val="StkBODYTEXT"/>
              <w:rPr>
                <w:rFonts w:eastAsia="Calibri" w:cs="Arial"/>
                <w:color w:val="auto"/>
                <w:sz w:val="16"/>
                <w:szCs w:val="16"/>
                <w:lang w:eastAsia="es-MX"/>
              </w:rPr>
            </w:pPr>
          </w:p>
        </w:tc>
      </w:tr>
      <w:tr w:rsidR="0095722A" w:rsidRPr="00125620" w14:paraId="6441F326"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E485CEE" w14:textId="2D1F66B3" w:rsidR="0095722A"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6</w:t>
            </w:r>
          </w:p>
        </w:tc>
        <w:tc>
          <w:tcPr>
            <w:tcW w:w="1440" w:type="dxa"/>
            <w:tcBorders>
              <w:top w:val="single" w:sz="8" w:space="0" w:color="B2B2B2"/>
              <w:left w:val="single" w:sz="12" w:space="0" w:color="B2B2B2"/>
              <w:bottom w:val="single" w:sz="8" w:space="0" w:color="B2B2B2"/>
              <w:right w:val="single" w:sz="12" w:space="0" w:color="B2B2B2"/>
            </w:tcBorders>
          </w:tcPr>
          <w:p w14:paraId="4922073A" w14:textId="33D36C2C" w:rsidR="0095722A" w:rsidRPr="00125620" w:rsidRDefault="0095722A" w:rsidP="003D1F31">
            <w:pPr>
              <w:pStyle w:val="Default"/>
              <w:rPr>
                <w:rFonts w:eastAsia="Calibri"/>
                <w:color w:val="auto"/>
                <w:sz w:val="20"/>
                <w:szCs w:val="20"/>
                <w:lang w:eastAsia="es-MX"/>
              </w:rPr>
            </w:pPr>
            <w:r w:rsidRPr="00125620">
              <w:rPr>
                <w:rFonts w:eastAsia="Calibri"/>
                <w:color w:val="auto"/>
                <w:sz w:val="20"/>
                <w:szCs w:val="20"/>
                <w:lang w:eastAsia="es-MX"/>
              </w:rPr>
              <w:t>Sistema</w:t>
            </w:r>
            <w:r w:rsidR="00D52427" w:rsidRPr="00125620">
              <w:rPr>
                <w:rFonts w:eastAsia="Calibri"/>
                <w:color w:val="auto"/>
                <w:sz w:val="20"/>
                <w:szCs w:val="20"/>
                <w:lang w:eastAsia="es-MX"/>
              </w:rPr>
              <w:t xml:space="preserve"> (SIAP)</w:t>
            </w:r>
          </w:p>
        </w:tc>
        <w:tc>
          <w:tcPr>
            <w:tcW w:w="4770" w:type="dxa"/>
            <w:tcBorders>
              <w:top w:val="single" w:sz="8" w:space="0" w:color="B2B2B2"/>
              <w:left w:val="single" w:sz="12" w:space="0" w:color="B2B2B2"/>
              <w:bottom w:val="single" w:sz="8" w:space="0" w:color="B2B2B2"/>
              <w:right w:val="single" w:sz="12" w:space="0" w:color="B2B2B2"/>
            </w:tcBorders>
          </w:tcPr>
          <w:p w14:paraId="397C2412" w14:textId="3094AC76" w:rsidR="0095722A" w:rsidRPr="00125620" w:rsidRDefault="00D52427" w:rsidP="002A6469">
            <w:pPr>
              <w:pStyle w:val="Default"/>
              <w:rPr>
                <w:rFonts w:eastAsia="Calibri"/>
                <w:color w:val="auto"/>
                <w:sz w:val="20"/>
                <w:szCs w:val="20"/>
                <w:lang w:eastAsia="es-MX"/>
              </w:rPr>
            </w:pPr>
            <w:r w:rsidRPr="00125620">
              <w:rPr>
                <w:rFonts w:eastAsia="Calibri"/>
                <w:color w:val="auto"/>
                <w:sz w:val="20"/>
                <w:szCs w:val="20"/>
                <w:lang w:eastAsia="es-MX"/>
              </w:rPr>
              <w:t xml:space="preserve">Muestra la pantalla con la información </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A80A4DF" w14:textId="0BC72854" w:rsidR="0095722A" w:rsidRPr="00125620" w:rsidRDefault="00C16D83" w:rsidP="003D1F31">
            <w:pPr>
              <w:pStyle w:val="StkBODYTEXT"/>
              <w:rPr>
                <w:rFonts w:eastAsia="Calibri" w:cs="Arial"/>
                <w:color w:val="auto"/>
                <w:sz w:val="16"/>
                <w:szCs w:val="16"/>
                <w:lang w:eastAsia="es-MX"/>
              </w:rPr>
            </w:pPr>
            <w:hyperlink w:anchor="_FA01_–_[Nombre" w:history="1">
              <w:r w:rsidR="00772684" w:rsidRPr="00125620">
                <w:rPr>
                  <w:rStyle w:val="Hipervnculo"/>
                  <w:rFonts w:eastAsia="Calibri" w:cs="Arial"/>
                  <w:sz w:val="16"/>
                  <w:szCs w:val="16"/>
                  <w:lang w:eastAsia="es-MX"/>
                </w:rPr>
                <w:t>FA01</w:t>
              </w:r>
            </w:hyperlink>
          </w:p>
        </w:tc>
      </w:tr>
      <w:tr w:rsidR="00E4693B" w:rsidRPr="00125620" w14:paraId="3E287AF2"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022D78E" w14:textId="0F4BC865" w:rsidR="00E4693B"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7</w:t>
            </w:r>
          </w:p>
        </w:tc>
        <w:tc>
          <w:tcPr>
            <w:tcW w:w="1440" w:type="dxa"/>
            <w:tcBorders>
              <w:top w:val="single" w:sz="8" w:space="0" w:color="B2B2B2"/>
              <w:left w:val="single" w:sz="12" w:space="0" w:color="B2B2B2"/>
              <w:bottom w:val="single" w:sz="8" w:space="0" w:color="B2B2B2"/>
              <w:right w:val="single" w:sz="12" w:space="0" w:color="B2B2B2"/>
            </w:tcBorders>
          </w:tcPr>
          <w:p w14:paraId="23B41C5C" w14:textId="5E1A5360" w:rsidR="00E4693B" w:rsidRPr="00125620" w:rsidRDefault="00E4693B" w:rsidP="003D1F31">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4FB0AA9F" w14:textId="175374F5" w:rsidR="00E4693B" w:rsidRPr="00125620" w:rsidRDefault="00E4693B" w:rsidP="00463989">
            <w:pPr>
              <w:pStyle w:val="Default"/>
              <w:rPr>
                <w:rFonts w:eastAsia="Calibri"/>
                <w:color w:val="auto"/>
                <w:sz w:val="20"/>
                <w:szCs w:val="20"/>
                <w:lang w:eastAsia="es-MX"/>
              </w:rPr>
            </w:pPr>
            <w:r w:rsidRPr="00125620">
              <w:rPr>
                <w:rFonts w:eastAsia="Calibri"/>
                <w:color w:val="auto"/>
                <w:sz w:val="20"/>
                <w:szCs w:val="20"/>
                <w:lang w:eastAsia="es-MX"/>
              </w:rPr>
              <w:t xml:space="preserve">Selecciona la </w:t>
            </w:r>
            <w:r w:rsidR="00463989">
              <w:rPr>
                <w:rFonts w:eastAsia="Calibri"/>
                <w:color w:val="auto"/>
                <w:sz w:val="20"/>
                <w:szCs w:val="20"/>
                <w:lang w:eastAsia="es-MX"/>
              </w:rPr>
              <w:t xml:space="preserve">opción </w:t>
            </w:r>
            <w:r w:rsidR="002A6469" w:rsidRPr="00125620">
              <w:rPr>
                <w:rFonts w:eastAsia="Calibri"/>
                <w:color w:val="auto"/>
                <w:sz w:val="20"/>
                <w:szCs w:val="20"/>
                <w:lang w:eastAsia="es-MX"/>
              </w:rPr>
              <w:t>Nuevo</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78E6E40" w14:textId="4C2B1BDF" w:rsidR="00E4693B" w:rsidRPr="00125620" w:rsidRDefault="00E4693B" w:rsidP="003D1F31">
            <w:pPr>
              <w:pStyle w:val="StkBODYTEXT"/>
            </w:pPr>
          </w:p>
        </w:tc>
      </w:tr>
      <w:tr w:rsidR="0055089E" w:rsidRPr="00125620" w14:paraId="2C1EA5BA"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02D50B3" w14:textId="46B99FA6" w:rsidR="0055089E"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8</w:t>
            </w:r>
          </w:p>
        </w:tc>
        <w:tc>
          <w:tcPr>
            <w:tcW w:w="1440" w:type="dxa"/>
            <w:tcBorders>
              <w:top w:val="single" w:sz="8" w:space="0" w:color="B2B2B2"/>
              <w:left w:val="single" w:sz="12" w:space="0" w:color="B2B2B2"/>
              <w:bottom w:val="single" w:sz="8" w:space="0" w:color="B2B2B2"/>
              <w:right w:val="single" w:sz="12" w:space="0" w:color="B2B2B2"/>
            </w:tcBorders>
          </w:tcPr>
          <w:p w14:paraId="457DD239" w14:textId="1A20A00D" w:rsidR="0055089E"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06F69D77" w14:textId="67B298FD" w:rsidR="0055089E" w:rsidRPr="00125620" w:rsidRDefault="0055089E" w:rsidP="00D52427">
            <w:pPr>
              <w:pStyle w:val="Default"/>
              <w:rPr>
                <w:rFonts w:eastAsia="Calibri"/>
                <w:color w:val="auto"/>
                <w:sz w:val="20"/>
                <w:szCs w:val="20"/>
                <w:lang w:eastAsia="es-MX"/>
              </w:rPr>
            </w:pPr>
            <w:r w:rsidRPr="00125620">
              <w:rPr>
                <w:rFonts w:eastAsia="Calibri"/>
                <w:color w:val="auto"/>
                <w:sz w:val="20"/>
                <w:szCs w:val="20"/>
                <w:lang w:eastAsia="es-MX"/>
              </w:rPr>
              <w:t>Muestra pantalla para la captura de información</w:t>
            </w:r>
            <w:r w:rsidR="00336B4C" w:rsidRPr="00125620">
              <w:rPr>
                <w:rFonts w:eastAsia="Calibri"/>
                <w:color w:val="auto"/>
                <w:sz w:val="20"/>
                <w:szCs w:val="20"/>
                <w:lang w:eastAsia="es-MX"/>
              </w:rPr>
              <w: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E03A005" w14:textId="4C042A54" w:rsidR="0055089E" w:rsidRPr="00125620" w:rsidRDefault="00C16D83" w:rsidP="00463989">
            <w:pPr>
              <w:pStyle w:val="StkBODYTEXT"/>
            </w:pPr>
            <w:hyperlink w:anchor="_Reglas_de_Negocio_2" w:history="1">
              <w:r w:rsidR="003B238C" w:rsidRPr="00125620">
                <w:rPr>
                  <w:rStyle w:val="Hipervnculo"/>
                  <w:rFonts w:eastAsia="Calibri" w:cs="Arial"/>
                  <w:sz w:val="16"/>
                  <w:szCs w:val="16"/>
                  <w:lang w:eastAsia="es-MX"/>
                </w:rPr>
                <w:t>RN01</w:t>
              </w:r>
            </w:hyperlink>
            <w:r w:rsidR="003B238C" w:rsidRPr="00125620">
              <w:rPr>
                <w:rStyle w:val="Hipervnculo"/>
                <w:rFonts w:eastAsia="Calibri" w:cs="Arial"/>
                <w:sz w:val="16"/>
                <w:szCs w:val="16"/>
                <w:lang w:eastAsia="es-MX"/>
              </w:rPr>
              <w:t>,</w:t>
            </w:r>
            <w:r w:rsidR="00463989" w:rsidRPr="00125620">
              <w:t xml:space="preserve"> </w:t>
            </w:r>
          </w:p>
        </w:tc>
      </w:tr>
      <w:tr w:rsidR="00E27FF3" w:rsidRPr="00E27FF3" w14:paraId="3B370FDC"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2A257BC" w14:textId="77777777" w:rsidR="00E27FF3" w:rsidRPr="00125620" w:rsidRDefault="00E27FF3" w:rsidP="003D1F31">
            <w:pPr>
              <w:pStyle w:val="Default"/>
              <w:rPr>
                <w:rFonts w:eastAsia="Calibri"/>
                <w:color w:val="auto"/>
                <w:sz w:val="20"/>
                <w:szCs w:val="20"/>
                <w:lang w:eastAsia="es-MX"/>
              </w:rPr>
            </w:pPr>
          </w:p>
        </w:tc>
        <w:tc>
          <w:tcPr>
            <w:tcW w:w="1440" w:type="dxa"/>
            <w:tcBorders>
              <w:top w:val="single" w:sz="8" w:space="0" w:color="B2B2B2"/>
              <w:left w:val="single" w:sz="12" w:space="0" w:color="B2B2B2"/>
              <w:bottom w:val="single" w:sz="8" w:space="0" w:color="B2B2B2"/>
              <w:right w:val="single" w:sz="12" w:space="0" w:color="B2B2B2"/>
            </w:tcBorders>
          </w:tcPr>
          <w:p w14:paraId="590CC94C" w14:textId="4FF8B3DD" w:rsidR="00E27FF3" w:rsidRPr="00125620" w:rsidRDefault="00191190"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5A934824" w14:textId="5E8B227A" w:rsidR="00E27FF3" w:rsidRPr="00125620" w:rsidRDefault="00E27FF3" w:rsidP="00E27FF3">
            <w:pPr>
              <w:pStyle w:val="Default"/>
              <w:jc w:val="both"/>
              <w:rPr>
                <w:rFonts w:eastAsia="Calibri"/>
                <w:color w:val="auto"/>
                <w:sz w:val="20"/>
                <w:szCs w:val="20"/>
                <w:lang w:eastAsia="es-MX"/>
              </w:rPr>
            </w:pPr>
            <w:r>
              <w:rPr>
                <w:rFonts w:eastAsia="Calibri"/>
                <w:color w:val="auto"/>
                <w:sz w:val="20"/>
                <w:szCs w:val="20"/>
                <w:lang w:eastAsia="es-MX"/>
              </w:rPr>
              <w:t>Ingresa  el Folio de Embarque</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F437D9E" w14:textId="56155FC9" w:rsidR="00E27FF3" w:rsidRDefault="00C16D83" w:rsidP="003D1F31">
            <w:pPr>
              <w:pStyle w:val="StkBODYTEXT"/>
            </w:pPr>
            <w:hyperlink w:anchor="_Reglas_de_Negocio_2" w:history="1">
              <w:r w:rsidR="009973CF" w:rsidRPr="009973CF">
                <w:rPr>
                  <w:rStyle w:val="Hipervnculo"/>
                  <w:rFonts w:eastAsia="Calibri" w:cs="Arial"/>
                  <w:sz w:val="16"/>
                  <w:szCs w:val="16"/>
                  <w:lang w:eastAsia="es-MX"/>
                </w:rPr>
                <w:t>RN23</w:t>
              </w:r>
            </w:hyperlink>
          </w:p>
        </w:tc>
      </w:tr>
      <w:tr w:rsidR="0055089E" w:rsidRPr="00125620" w14:paraId="0BF38AFD"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119E779" w14:textId="46CE2BBB" w:rsidR="0055089E"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9</w:t>
            </w:r>
          </w:p>
        </w:tc>
        <w:tc>
          <w:tcPr>
            <w:tcW w:w="1440" w:type="dxa"/>
            <w:tcBorders>
              <w:top w:val="single" w:sz="8" w:space="0" w:color="B2B2B2"/>
              <w:left w:val="single" w:sz="12" w:space="0" w:color="B2B2B2"/>
              <w:bottom w:val="single" w:sz="8" w:space="0" w:color="B2B2B2"/>
              <w:right w:val="single" w:sz="12" w:space="0" w:color="B2B2B2"/>
            </w:tcBorders>
          </w:tcPr>
          <w:p w14:paraId="69D1F1A9" w14:textId="40319AC5" w:rsidR="0055089E" w:rsidRPr="00125620" w:rsidRDefault="0055089E"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3630BF08" w14:textId="76E61C5E" w:rsidR="0080501C" w:rsidRPr="00125620" w:rsidRDefault="00336B4C" w:rsidP="00BE4A1F">
            <w:pPr>
              <w:pStyle w:val="Default"/>
              <w:jc w:val="both"/>
              <w:rPr>
                <w:rFonts w:eastAsia="Calibri"/>
                <w:color w:val="auto"/>
                <w:sz w:val="20"/>
                <w:szCs w:val="20"/>
                <w:lang w:eastAsia="es-MX"/>
              </w:rPr>
            </w:pPr>
            <w:r w:rsidRPr="00125620">
              <w:rPr>
                <w:rFonts w:eastAsia="Calibri"/>
                <w:color w:val="auto"/>
                <w:sz w:val="20"/>
                <w:szCs w:val="20"/>
                <w:lang w:eastAsia="es-MX"/>
              </w:rPr>
              <w:t>C</w:t>
            </w:r>
            <w:r w:rsidR="0055089E" w:rsidRPr="00125620">
              <w:rPr>
                <w:rFonts w:eastAsia="Calibri"/>
                <w:color w:val="auto"/>
                <w:sz w:val="20"/>
                <w:szCs w:val="20"/>
                <w:lang w:eastAsia="es-MX"/>
              </w:rPr>
              <w:t xml:space="preserve">aptura datos </w:t>
            </w:r>
            <w:r w:rsidR="00BE4A1F">
              <w:rPr>
                <w:rFonts w:eastAsia="Calibri"/>
                <w:color w:val="auto"/>
                <w:sz w:val="20"/>
                <w:szCs w:val="20"/>
                <w:lang w:eastAsia="es-MX"/>
              </w:rPr>
              <w:t>generales de la entrada</w:t>
            </w:r>
            <w:r w:rsidR="00C3534E" w:rsidRPr="00125620">
              <w:rPr>
                <w:rFonts w:eastAsia="Calibri"/>
                <w:color w:val="auto"/>
                <w:sz w:val="20"/>
                <w:szCs w:val="20"/>
                <w:lang w:eastAsia="es-MX"/>
              </w:rPr>
              <w:t>,  se captura el origen de donde corresponde el ganado</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71D5932" w14:textId="4F289C1C" w:rsidR="0055089E" w:rsidRPr="003B4753" w:rsidRDefault="00C16D83" w:rsidP="003D1F31">
            <w:pPr>
              <w:pStyle w:val="StkBODYTEXT"/>
              <w:rPr>
                <w:rStyle w:val="Hipervnculo"/>
                <w:rFonts w:eastAsia="Calibri"/>
              </w:rPr>
            </w:pPr>
            <w:hyperlink w:anchor="_Reglas_de_Negocio_2" w:history="1">
              <w:r w:rsidR="003B238C" w:rsidRPr="00125620">
                <w:rPr>
                  <w:rStyle w:val="Hipervnculo"/>
                  <w:rFonts w:eastAsia="Calibri" w:cs="Arial"/>
                  <w:sz w:val="16"/>
                  <w:szCs w:val="16"/>
                  <w:lang w:eastAsia="es-MX"/>
                </w:rPr>
                <w:t>RN02</w:t>
              </w:r>
            </w:hyperlink>
            <w:r w:rsidR="00337061" w:rsidRPr="003B4753">
              <w:rPr>
                <w:rStyle w:val="Hipervnculo"/>
                <w:rFonts w:eastAsia="Calibri" w:cs="Arial"/>
                <w:sz w:val="16"/>
                <w:szCs w:val="16"/>
                <w:lang w:eastAsia="es-MX"/>
              </w:rPr>
              <w:t xml:space="preserve"> </w:t>
            </w:r>
            <w:hyperlink w:anchor="_Reglas_de_Negocio_2" w:history="1">
              <w:r w:rsidR="00337061" w:rsidRPr="003B4753">
                <w:rPr>
                  <w:rStyle w:val="Hipervnculo"/>
                  <w:rFonts w:eastAsia="Calibri" w:cs="Arial"/>
                  <w:sz w:val="16"/>
                  <w:szCs w:val="16"/>
                  <w:lang w:eastAsia="es-MX"/>
                </w:rPr>
                <w:t>RN14</w:t>
              </w:r>
            </w:hyperlink>
          </w:p>
        </w:tc>
      </w:tr>
      <w:tr w:rsidR="0055089E" w:rsidRPr="00865C88" w14:paraId="296A0CE0"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F6235DC" w14:textId="70A73E05" w:rsidR="0055089E" w:rsidRPr="00125620" w:rsidRDefault="0055089E" w:rsidP="003D1F31">
            <w:pPr>
              <w:pStyle w:val="Default"/>
              <w:rPr>
                <w:rFonts w:eastAsia="Calibri"/>
                <w:color w:val="auto"/>
                <w:sz w:val="20"/>
                <w:szCs w:val="20"/>
                <w:lang w:eastAsia="es-MX"/>
              </w:rPr>
            </w:pPr>
            <w:r w:rsidRPr="00125620">
              <w:rPr>
                <w:rFonts w:eastAsia="Calibri"/>
                <w:color w:val="auto"/>
                <w:sz w:val="20"/>
                <w:szCs w:val="20"/>
                <w:lang w:eastAsia="es-MX"/>
              </w:rPr>
              <w:t>10</w:t>
            </w:r>
          </w:p>
        </w:tc>
        <w:tc>
          <w:tcPr>
            <w:tcW w:w="1440" w:type="dxa"/>
            <w:tcBorders>
              <w:top w:val="single" w:sz="8" w:space="0" w:color="B2B2B2"/>
              <w:left w:val="single" w:sz="12" w:space="0" w:color="B2B2B2"/>
              <w:bottom w:val="single" w:sz="8" w:space="0" w:color="B2B2B2"/>
              <w:right w:val="single" w:sz="12" w:space="0" w:color="B2B2B2"/>
            </w:tcBorders>
          </w:tcPr>
          <w:p w14:paraId="65B8F96F" w14:textId="025A40FF" w:rsidR="0055089E" w:rsidRPr="00125620" w:rsidRDefault="00336B4C" w:rsidP="00D52427">
            <w:pPr>
              <w:pStyle w:val="Default"/>
              <w:rPr>
                <w:rFonts w:eastAsia="Calibri"/>
                <w:color w:val="auto"/>
                <w:sz w:val="20"/>
                <w:szCs w:val="20"/>
                <w:lang w:eastAsia="es-MX"/>
              </w:rPr>
            </w:pPr>
            <w:r w:rsidRPr="00125620">
              <w:rPr>
                <w:rFonts w:eastAsia="Calibri"/>
                <w:color w:val="auto"/>
                <w:sz w:val="20"/>
                <w:szCs w:val="20"/>
                <w:lang w:eastAsia="es-MX"/>
              </w:rPr>
              <w:t>Chofer</w:t>
            </w:r>
          </w:p>
        </w:tc>
        <w:tc>
          <w:tcPr>
            <w:tcW w:w="4770" w:type="dxa"/>
            <w:tcBorders>
              <w:top w:val="single" w:sz="8" w:space="0" w:color="B2B2B2"/>
              <w:left w:val="single" w:sz="12" w:space="0" w:color="B2B2B2"/>
              <w:bottom w:val="single" w:sz="8" w:space="0" w:color="B2B2B2"/>
              <w:right w:val="single" w:sz="12" w:space="0" w:color="B2B2B2"/>
            </w:tcBorders>
          </w:tcPr>
          <w:p w14:paraId="0446003A" w14:textId="4C8E5AB4" w:rsidR="0055089E" w:rsidRPr="00125620" w:rsidRDefault="00336B4C" w:rsidP="00336B4C">
            <w:pPr>
              <w:pStyle w:val="Default"/>
              <w:jc w:val="both"/>
              <w:rPr>
                <w:rFonts w:eastAsia="Calibri"/>
                <w:color w:val="auto"/>
                <w:sz w:val="20"/>
                <w:szCs w:val="20"/>
                <w:lang w:eastAsia="es-MX"/>
              </w:rPr>
            </w:pPr>
            <w:r w:rsidRPr="00125620">
              <w:rPr>
                <w:rFonts w:eastAsia="Calibri"/>
                <w:color w:val="auto"/>
                <w:sz w:val="20"/>
                <w:szCs w:val="20"/>
                <w:lang w:eastAsia="es-MX"/>
              </w:rPr>
              <w:t>C</w:t>
            </w:r>
            <w:r w:rsidR="0055089E" w:rsidRPr="00125620">
              <w:rPr>
                <w:rFonts w:eastAsia="Calibri"/>
                <w:color w:val="auto"/>
                <w:sz w:val="20"/>
                <w:szCs w:val="20"/>
                <w:lang w:eastAsia="es-MX"/>
              </w:rPr>
              <w:t>oloca el camión en la báscula</w:t>
            </w:r>
            <w:r w:rsidR="00A03EAC" w:rsidRPr="00125620">
              <w:rPr>
                <w:rFonts w:eastAsia="Calibri"/>
                <w:color w:val="auto"/>
                <w:sz w:val="20"/>
                <w:szCs w:val="20"/>
                <w:lang w:eastAsia="es-MX"/>
              </w:rPr>
              <w:t xml:space="preserve"> para realizar el pesaje bruto.</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C836FF0" w14:textId="5B803BFA" w:rsidR="0055089E" w:rsidRPr="003B4753" w:rsidRDefault="00C16D83" w:rsidP="003B238C">
            <w:pPr>
              <w:pStyle w:val="StkBODYTEXT"/>
              <w:rPr>
                <w:rStyle w:val="Hipervnculo"/>
                <w:rFonts w:eastAsia="Calibri"/>
              </w:rPr>
            </w:pPr>
            <w:hyperlink w:anchor="_Reglas_de_Negocio_2" w:history="1">
              <w:r w:rsidR="003B4753" w:rsidRPr="003B4753">
                <w:rPr>
                  <w:rStyle w:val="Hipervnculo"/>
                  <w:rFonts w:eastAsia="Calibri" w:cs="Arial"/>
                  <w:sz w:val="16"/>
                  <w:szCs w:val="16"/>
                  <w:lang w:eastAsia="es-MX"/>
                </w:rPr>
                <w:t>RN03</w:t>
              </w:r>
            </w:hyperlink>
          </w:p>
        </w:tc>
      </w:tr>
      <w:tr w:rsidR="00336B4C" w:rsidRPr="00125620" w14:paraId="26066EBE"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9B0B06E" w14:textId="0117BE62" w:rsidR="00336B4C" w:rsidRPr="00125620" w:rsidRDefault="00336B4C" w:rsidP="003D1F31">
            <w:pPr>
              <w:pStyle w:val="Default"/>
              <w:rPr>
                <w:rFonts w:eastAsia="Calibri"/>
                <w:color w:val="auto"/>
                <w:sz w:val="20"/>
                <w:szCs w:val="20"/>
                <w:lang w:eastAsia="es-MX"/>
              </w:rPr>
            </w:pPr>
            <w:r w:rsidRPr="00125620">
              <w:rPr>
                <w:rFonts w:eastAsia="Calibri"/>
                <w:color w:val="auto"/>
                <w:sz w:val="20"/>
                <w:szCs w:val="20"/>
                <w:lang w:eastAsia="es-MX"/>
              </w:rPr>
              <w:t>11</w:t>
            </w:r>
          </w:p>
        </w:tc>
        <w:tc>
          <w:tcPr>
            <w:tcW w:w="1440" w:type="dxa"/>
            <w:tcBorders>
              <w:top w:val="single" w:sz="8" w:space="0" w:color="B2B2B2"/>
              <w:left w:val="single" w:sz="12" w:space="0" w:color="B2B2B2"/>
              <w:bottom w:val="single" w:sz="8" w:space="0" w:color="B2B2B2"/>
              <w:right w:val="single" w:sz="12" w:space="0" w:color="B2B2B2"/>
            </w:tcBorders>
          </w:tcPr>
          <w:p w14:paraId="4A6D3949" w14:textId="016C8D3F" w:rsidR="00336B4C" w:rsidRPr="00125620" w:rsidRDefault="00336B4C" w:rsidP="00D52427">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5B3B90BE" w14:textId="13AC0717" w:rsidR="00336B4C" w:rsidRPr="00125620" w:rsidRDefault="004A01FD" w:rsidP="004A01FD">
            <w:pPr>
              <w:pStyle w:val="Default"/>
              <w:jc w:val="both"/>
              <w:rPr>
                <w:rFonts w:eastAsia="Calibri"/>
                <w:color w:val="auto"/>
                <w:sz w:val="20"/>
                <w:szCs w:val="20"/>
                <w:lang w:eastAsia="es-MX"/>
              </w:rPr>
            </w:pPr>
            <w:r w:rsidRPr="00125620">
              <w:rPr>
                <w:rFonts w:eastAsia="Calibri"/>
                <w:color w:val="auto"/>
                <w:sz w:val="20"/>
                <w:szCs w:val="20"/>
                <w:lang w:eastAsia="es-MX"/>
              </w:rPr>
              <w:t xml:space="preserve">Muestra en pantalla </w:t>
            </w:r>
            <w:r w:rsidR="00336B4C" w:rsidRPr="00125620">
              <w:rPr>
                <w:rFonts w:eastAsia="Calibri"/>
                <w:color w:val="auto"/>
                <w:sz w:val="20"/>
                <w:szCs w:val="20"/>
                <w:lang w:eastAsia="es-MX"/>
              </w:rPr>
              <w:t>e</w:t>
            </w:r>
            <w:r w:rsidR="00A03EAC" w:rsidRPr="00125620">
              <w:rPr>
                <w:rFonts w:eastAsia="Calibri"/>
                <w:color w:val="auto"/>
                <w:sz w:val="20"/>
                <w:szCs w:val="20"/>
                <w:lang w:eastAsia="es-MX"/>
              </w:rPr>
              <w:t>l</w:t>
            </w:r>
            <w:r w:rsidR="00336B4C" w:rsidRPr="00125620">
              <w:rPr>
                <w:rFonts w:eastAsia="Calibri"/>
                <w:color w:val="auto"/>
                <w:sz w:val="20"/>
                <w:szCs w:val="20"/>
                <w:lang w:eastAsia="es-MX"/>
              </w:rPr>
              <w:t xml:space="preserve"> peso </w:t>
            </w:r>
            <w:r w:rsidRPr="00125620">
              <w:rPr>
                <w:rFonts w:eastAsia="Calibri"/>
                <w:color w:val="auto"/>
                <w:sz w:val="20"/>
                <w:szCs w:val="20"/>
                <w:lang w:eastAsia="es-MX"/>
              </w:rPr>
              <w:t xml:space="preserve">leído </w:t>
            </w:r>
            <w:r w:rsidR="00336B4C" w:rsidRPr="00125620">
              <w:rPr>
                <w:rFonts w:eastAsia="Calibri"/>
                <w:color w:val="auto"/>
                <w:sz w:val="20"/>
                <w:szCs w:val="20"/>
                <w:lang w:eastAsia="es-MX"/>
              </w:rPr>
              <w:t>desde báscula</w:t>
            </w:r>
            <w:r w:rsidRPr="00125620">
              <w:rPr>
                <w:rFonts w:eastAsia="Calibri"/>
                <w:color w:val="auto"/>
                <w:sz w:val="20"/>
                <w:szCs w:val="20"/>
                <w:lang w:eastAsia="es-MX"/>
              </w:rPr>
              <w: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72CA018" w14:textId="6189D816" w:rsidR="00336B4C" w:rsidRPr="003B4753" w:rsidRDefault="00C16D83" w:rsidP="003D1F31">
            <w:pPr>
              <w:pStyle w:val="StkBODYTEXT"/>
              <w:rPr>
                <w:rStyle w:val="Hipervnculo"/>
                <w:rFonts w:eastAsia="Calibri" w:cs="Arial"/>
                <w:sz w:val="16"/>
                <w:szCs w:val="16"/>
                <w:lang w:eastAsia="es-MX"/>
              </w:rPr>
            </w:pPr>
            <w:hyperlink w:anchor="_Mensajes" w:history="1">
              <w:r w:rsidR="000B3D5E" w:rsidRPr="00125620">
                <w:rPr>
                  <w:rStyle w:val="Hipervnculo"/>
                  <w:rFonts w:eastAsia="Calibri" w:cs="Arial"/>
                  <w:sz w:val="16"/>
                  <w:szCs w:val="16"/>
                  <w:lang w:eastAsia="es-MX"/>
                </w:rPr>
                <w:t>MSJ02</w:t>
              </w:r>
            </w:hyperlink>
          </w:p>
        </w:tc>
      </w:tr>
      <w:tr w:rsidR="00336B4C" w:rsidRPr="00125620" w14:paraId="5F73C0F7"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D2D56C0" w14:textId="739DDCBA" w:rsidR="00336B4C"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12</w:t>
            </w:r>
          </w:p>
        </w:tc>
        <w:tc>
          <w:tcPr>
            <w:tcW w:w="1440" w:type="dxa"/>
            <w:tcBorders>
              <w:top w:val="single" w:sz="8" w:space="0" w:color="B2B2B2"/>
              <w:left w:val="single" w:sz="12" w:space="0" w:color="B2B2B2"/>
              <w:bottom w:val="single" w:sz="8" w:space="0" w:color="B2B2B2"/>
              <w:right w:val="single" w:sz="12" w:space="0" w:color="B2B2B2"/>
            </w:tcBorders>
          </w:tcPr>
          <w:p w14:paraId="3F65BD98" w14:textId="48A6DA1D" w:rsidR="00336B4C" w:rsidRPr="00125620" w:rsidRDefault="00336B4C"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3D2752C0" w14:textId="426B8B02" w:rsidR="00336B4C" w:rsidRPr="00125620" w:rsidRDefault="00F645F4" w:rsidP="00F645F4">
            <w:pPr>
              <w:pStyle w:val="Default"/>
              <w:jc w:val="both"/>
              <w:rPr>
                <w:rFonts w:eastAsia="Calibri"/>
                <w:color w:val="auto"/>
                <w:sz w:val="20"/>
                <w:szCs w:val="20"/>
                <w:lang w:eastAsia="es-MX"/>
              </w:rPr>
            </w:pPr>
            <w:r w:rsidRPr="00125620">
              <w:rPr>
                <w:rFonts w:eastAsia="Calibri"/>
                <w:color w:val="auto"/>
                <w:sz w:val="20"/>
                <w:szCs w:val="20"/>
                <w:lang w:eastAsia="es-MX"/>
              </w:rPr>
              <w:t>Guarda el peso bruto</w:t>
            </w:r>
            <w:r w:rsidR="008861CF" w:rsidRPr="00125620">
              <w:rPr>
                <w:rFonts w:eastAsia="Calibri"/>
                <w:color w:val="auto"/>
                <w:sz w:val="20"/>
                <w:szCs w:val="20"/>
                <w:lang w:eastAsia="es-MX"/>
              </w:rPr>
              <w:t xml:space="preserve"> (*)</w:t>
            </w:r>
            <w:r w:rsidRPr="00125620">
              <w:rPr>
                <w:rFonts w:eastAsia="Calibri"/>
                <w:color w:val="auto"/>
                <w:sz w:val="20"/>
                <w:szCs w:val="20"/>
                <w:lang w:eastAsia="es-MX"/>
              </w:rPr>
              <w:t xml:space="preserve"> leído y datos capturados.</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89E641F" w14:textId="47201941" w:rsidR="00336B4C" w:rsidRPr="003B4753" w:rsidRDefault="00C16D83" w:rsidP="003D1F31">
            <w:pPr>
              <w:pStyle w:val="StkBODYTEXT"/>
              <w:rPr>
                <w:rStyle w:val="Hipervnculo"/>
                <w:rFonts w:eastAsia="Calibri" w:cs="Arial"/>
                <w:szCs w:val="16"/>
                <w:lang w:val="en-US" w:eastAsia="es-MX"/>
              </w:rPr>
            </w:pPr>
            <w:hyperlink w:anchor="_FA01_–" w:history="1">
              <w:r w:rsidR="00E410A8" w:rsidRPr="003B4753">
                <w:rPr>
                  <w:rStyle w:val="Hipervnculo"/>
                  <w:rFonts w:eastAsia="Calibri" w:cs="Arial"/>
                  <w:sz w:val="16"/>
                  <w:szCs w:val="16"/>
                  <w:lang w:val="en-US" w:eastAsia="es-MX"/>
                </w:rPr>
                <w:t>FA02</w:t>
              </w:r>
            </w:hyperlink>
            <w:r w:rsidR="00337061" w:rsidRPr="003B4753">
              <w:rPr>
                <w:rStyle w:val="Hipervnculo"/>
                <w:rFonts w:eastAsia="Calibri" w:cs="Arial"/>
                <w:sz w:val="16"/>
                <w:szCs w:val="16"/>
                <w:lang w:val="en-US" w:eastAsia="es-MX"/>
              </w:rPr>
              <w:t xml:space="preserve">, </w:t>
            </w:r>
            <w:hyperlink w:anchor="_Reglas_de_Negocio_2" w:history="1">
              <w:r w:rsidR="00337061" w:rsidRPr="003B4753">
                <w:rPr>
                  <w:rStyle w:val="Hipervnculo"/>
                  <w:rFonts w:eastAsia="Calibri" w:cs="Arial"/>
                  <w:sz w:val="16"/>
                  <w:szCs w:val="16"/>
                  <w:lang w:val="en-US" w:eastAsia="es-MX"/>
                </w:rPr>
                <w:t>RN03</w:t>
              </w:r>
            </w:hyperlink>
            <w:r w:rsidR="00337061" w:rsidRPr="003B4753">
              <w:rPr>
                <w:rStyle w:val="Hipervnculo"/>
                <w:rFonts w:eastAsia="Calibri" w:cs="Arial"/>
                <w:sz w:val="16"/>
                <w:szCs w:val="16"/>
                <w:lang w:val="en-US" w:eastAsia="es-MX"/>
              </w:rPr>
              <w:t xml:space="preserve">, </w:t>
            </w:r>
            <w:hyperlink w:anchor="_Reglas_de_Negocio_2" w:history="1">
              <w:r w:rsidR="00337061" w:rsidRPr="003B4753">
                <w:rPr>
                  <w:rStyle w:val="Hipervnculo"/>
                  <w:rFonts w:eastAsia="Calibri" w:cs="Arial"/>
                  <w:sz w:val="16"/>
                  <w:szCs w:val="16"/>
                  <w:lang w:val="en-US" w:eastAsia="es-MX"/>
                </w:rPr>
                <w:t>RN17</w:t>
              </w:r>
            </w:hyperlink>
            <w:r w:rsidR="000812DE" w:rsidRPr="003B4753">
              <w:rPr>
                <w:rStyle w:val="Hipervnculo"/>
                <w:rFonts w:eastAsia="Calibri" w:cs="Arial"/>
                <w:sz w:val="16"/>
                <w:szCs w:val="16"/>
                <w:lang w:val="en-US" w:eastAsia="es-MX"/>
              </w:rPr>
              <w:t xml:space="preserve">, </w:t>
            </w:r>
            <w:hyperlink w:anchor="_Reglas_de_Negocio_2" w:history="1">
              <w:r w:rsidR="000812DE" w:rsidRPr="003B4753">
                <w:rPr>
                  <w:rStyle w:val="Hipervnculo"/>
                  <w:rFonts w:eastAsia="Calibri" w:cs="Arial"/>
                  <w:sz w:val="16"/>
                  <w:szCs w:val="16"/>
                  <w:lang w:val="en-US" w:eastAsia="es-MX"/>
                </w:rPr>
                <w:t>RN19</w:t>
              </w:r>
            </w:hyperlink>
            <w:r w:rsidR="000812DE" w:rsidRPr="003B4753">
              <w:rPr>
                <w:rStyle w:val="Hipervnculo"/>
                <w:rFonts w:eastAsia="Calibri" w:cs="Arial"/>
                <w:sz w:val="16"/>
                <w:szCs w:val="16"/>
                <w:lang w:val="en-US" w:eastAsia="es-MX"/>
              </w:rPr>
              <w:t xml:space="preserve">, </w:t>
            </w:r>
            <w:hyperlink w:anchor="_Reglas_de_Negocio_2" w:history="1">
              <w:r w:rsidR="000812DE" w:rsidRPr="003B4753">
                <w:rPr>
                  <w:rStyle w:val="Hipervnculo"/>
                  <w:rFonts w:eastAsia="Calibri" w:cs="Arial"/>
                  <w:sz w:val="16"/>
                  <w:szCs w:val="16"/>
                  <w:lang w:val="en-US" w:eastAsia="es-MX"/>
                </w:rPr>
                <w:t>RN22</w:t>
              </w:r>
            </w:hyperlink>
          </w:p>
        </w:tc>
      </w:tr>
      <w:tr w:rsidR="001E37C5" w:rsidRPr="00F816A6" w14:paraId="4D3DD8E6"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2A96595" w14:textId="77777777" w:rsidR="001E37C5" w:rsidRPr="000812DE" w:rsidRDefault="001E37C5" w:rsidP="00336B4C">
            <w:pPr>
              <w:pStyle w:val="Default"/>
              <w:rPr>
                <w:rFonts w:eastAsia="Calibri"/>
                <w:color w:val="auto"/>
                <w:sz w:val="20"/>
                <w:szCs w:val="20"/>
                <w:lang w:val="en-US" w:eastAsia="es-MX"/>
              </w:rPr>
            </w:pPr>
          </w:p>
        </w:tc>
        <w:tc>
          <w:tcPr>
            <w:tcW w:w="1440" w:type="dxa"/>
            <w:tcBorders>
              <w:top w:val="single" w:sz="8" w:space="0" w:color="B2B2B2"/>
              <w:left w:val="single" w:sz="12" w:space="0" w:color="B2B2B2"/>
              <w:bottom w:val="single" w:sz="8" w:space="0" w:color="B2B2B2"/>
              <w:right w:val="single" w:sz="12" w:space="0" w:color="B2B2B2"/>
            </w:tcBorders>
          </w:tcPr>
          <w:p w14:paraId="47AAE5C9" w14:textId="4CD9A613" w:rsidR="001E37C5" w:rsidRPr="00125620" w:rsidRDefault="001E37C5" w:rsidP="00D52427">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023E3600" w14:textId="19BE51C2" w:rsidR="00F21990" w:rsidRPr="00125620" w:rsidRDefault="001E37C5" w:rsidP="00BE4A1F">
            <w:pPr>
              <w:pStyle w:val="Default"/>
              <w:jc w:val="both"/>
              <w:rPr>
                <w:rFonts w:eastAsia="Calibri"/>
                <w:color w:val="auto"/>
                <w:sz w:val="20"/>
                <w:szCs w:val="20"/>
                <w:lang w:eastAsia="es-MX"/>
              </w:rPr>
            </w:pPr>
            <w:r>
              <w:rPr>
                <w:rFonts w:eastAsia="Calibri"/>
                <w:color w:val="auto"/>
                <w:sz w:val="20"/>
                <w:szCs w:val="20"/>
                <w:lang w:eastAsia="es-MX"/>
              </w:rPr>
              <w:t>El sistema</w:t>
            </w:r>
            <w:r w:rsidR="00BE4A1F">
              <w:rPr>
                <w:rFonts w:eastAsia="Calibri"/>
                <w:color w:val="auto"/>
                <w:sz w:val="20"/>
                <w:szCs w:val="20"/>
                <w:lang w:eastAsia="es-MX"/>
              </w:rPr>
              <w:t xml:space="preserve"> imprime</w:t>
            </w:r>
            <w:r>
              <w:rPr>
                <w:rFonts w:eastAsia="Calibri"/>
                <w:color w:val="auto"/>
                <w:sz w:val="20"/>
                <w:szCs w:val="20"/>
                <w:lang w:eastAsia="es-MX"/>
              </w:rPr>
              <w:t xml:space="preserve"> el  Ticket con los datos capturados </w:t>
            </w:r>
            <w:r w:rsidR="00F21990">
              <w:rPr>
                <w:rFonts w:eastAsia="Calibri"/>
                <w:color w:val="auto"/>
                <w:sz w:val="20"/>
                <w:szCs w:val="20"/>
                <w:lang w:eastAsia="es-MX"/>
              </w:rPr>
              <w:t xml:space="preserve">del </w:t>
            </w:r>
            <w:r>
              <w:rPr>
                <w:rFonts w:eastAsia="Calibri"/>
                <w:color w:val="auto"/>
                <w:sz w:val="20"/>
                <w:szCs w:val="20"/>
                <w:lang w:eastAsia="es-MX"/>
              </w:rPr>
              <w:t xml:space="preserve">pesaje </w:t>
            </w:r>
            <w:r w:rsidR="006804C6">
              <w:rPr>
                <w:rFonts w:eastAsia="Calibri"/>
                <w:color w:val="auto"/>
                <w:sz w:val="20"/>
                <w:szCs w:val="20"/>
                <w:lang w:eastAsia="es-MX"/>
              </w:rPr>
              <w:t xml:space="preserve"> bruto </w:t>
            </w:r>
            <w:r>
              <w:rPr>
                <w:rFonts w:eastAsia="Calibri"/>
                <w:color w:val="auto"/>
                <w:sz w:val="20"/>
                <w:szCs w:val="20"/>
                <w:lang w:eastAsia="es-MX"/>
              </w:rPr>
              <w:t>del camión</w:t>
            </w:r>
            <w:r w:rsidR="009013DE">
              <w:rPr>
                <w:rFonts w:eastAsia="Calibri"/>
                <w:color w:val="auto"/>
                <w:sz w:val="20"/>
                <w:szCs w:val="20"/>
                <w:lang w:eastAsia="es-MX"/>
              </w:rPr>
              <w:t xml:space="preserve"> </w:t>
            </w:r>
            <w:r w:rsidR="00F21990" w:rsidRPr="00125620">
              <w:rPr>
                <w:rFonts w:eastAsia="Calibri"/>
                <w:color w:val="auto"/>
                <w:sz w:val="20"/>
                <w:szCs w:val="20"/>
                <w:lang w:eastAsia="es-MX"/>
              </w:rPr>
              <w:t>y genera el folio de entrada (partida).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7AA59A5" w14:textId="5D79ADEF" w:rsidR="001E37C5" w:rsidRPr="003B4753" w:rsidRDefault="00C16D83" w:rsidP="003D1F31">
            <w:pPr>
              <w:pStyle w:val="StkBODYTEXT"/>
              <w:rPr>
                <w:rStyle w:val="Hipervnculo"/>
                <w:rFonts w:eastAsia="Calibri"/>
              </w:rPr>
            </w:pPr>
            <w:hyperlink w:anchor="_Reglas_de_Negocio_2" w:history="1">
              <w:r w:rsidR="00337061" w:rsidRPr="003B4753">
                <w:rPr>
                  <w:rStyle w:val="Hipervnculo"/>
                  <w:rFonts w:eastAsia="Calibri" w:cs="Arial"/>
                  <w:sz w:val="16"/>
                  <w:szCs w:val="16"/>
                  <w:lang w:eastAsia="es-MX"/>
                </w:rPr>
                <w:t>RN12</w:t>
              </w:r>
            </w:hyperlink>
            <w:r w:rsidR="00935FEA">
              <w:rPr>
                <w:rStyle w:val="Hipervnculo"/>
                <w:rFonts w:eastAsia="Calibri" w:cs="Arial"/>
                <w:sz w:val="16"/>
                <w:szCs w:val="16"/>
                <w:lang w:eastAsia="es-MX"/>
              </w:rPr>
              <w:t>;</w:t>
            </w:r>
            <w:r w:rsidR="00935FEA">
              <w:t xml:space="preserve"> </w:t>
            </w:r>
            <w:r w:rsidR="00935FEA" w:rsidRPr="00935FEA">
              <w:rPr>
                <w:rStyle w:val="Hipervnculo"/>
                <w:rFonts w:eastAsia="Calibri" w:cs="Arial"/>
                <w:sz w:val="16"/>
                <w:szCs w:val="16"/>
                <w:lang w:eastAsia="es-MX"/>
              </w:rPr>
              <w:t>RN24</w:t>
            </w:r>
          </w:p>
        </w:tc>
      </w:tr>
      <w:tr w:rsidR="00D46298" w:rsidRPr="00375B7A" w14:paraId="368840E2"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47A40EB" w14:textId="77777777" w:rsidR="00D46298" w:rsidRPr="00125620" w:rsidRDefault="00D46298" w:rsidP="00336B4C">
            <w:pPr>
              <w:pStyle w:val="Default"/>
              <w:rPr>
                <w:rFonts w:eastAsia="Calibri"/>
                <w:color w:val="auto"/>
                <w:sz w:val="20"/>
                <w:szCs w:val="20"/>
                <w:lang w:eastAsia="es-MX"/>
              </w:rPr>
            </w:pPr>
          </w:p>
        </w:tc>
        <w:tc>
          <w:tcPr>
            <w:tcW w:w="1440" w:type="dxa"/>
            <w:tcBorders>
              <w:top w:val="single" w:sz="8" w:space="0" w:color="B2B2B2"/>
              <w:left w:val="single" w:sz="12" w:space="0" w:color="B2B2B2"/>
              <w:bottom w:val="single" w:sz="8" w:space="0" w:color="B2B2B2"/>
              <w:right w:val="single" w:sz="12" w:space="0" w:color="B2B2B2"/>
            </w:tcBorders>
          </w:tcPr>
          <w:p w14:paraId="21195CC0" w14:textId="7B95CC4E" w:rsidR="00D46298" w:rsidRPr="00125620" w:rsidRDefault="00C34AC0"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6508025F" w14:textId="6CEC9D03" w:rsidR="00D46298" w:rsidRDefault="00D46298" w:rsidP="00D46298">
            <w:pPr>
              <w:pStyle w:val="Default"/>
              <w:jc w:val="both"/>
              <w:rPr>
                <w:rFonts w:eastAsia="Calibri"/>
                <w:color w:val="auto"/>
                <w:sz w:val="20"/>
                <w:szCs w:val="20"/>
                <w:lang w:eastAsia="es-MX"/>
              </w:rPr>
            </w:pPr>
            <w:r>
              <w:rPr>
                <w:rFonts w:eastAsia="Calibri"/>
                <w:color w:val="auto"/>
                <w:sz w:val="20"/>
                <w:szCs w:val="20"/>
                <w:lang w:eastAsia="es-MX"/>
              </w:rPr>
              <w:t>El ticket de copia es entregado al chofer, Ticket Original se agrega a la documentación de la entrada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F4FE16E" w14:textId="77777777" w:rsidR="00D46298" w:rsidRPr="003B4753" w:rsidRDefault="00D46298" w:rsidP="003D1F31">
            <w:pPr>
              <w:pStyle w:val="StkBODYTEXT"/>
              <w:rPr>
                <w:rStyle w:val="Hipervnculo"/>
                <w:rFonts w:eastAsia="Calibri"/>
              </w:rPr>
            </w:pPr>
          </w:p>
        </w:tc>
      </w:tr>
      <w:tr w:rsidR="00336B4C" w:rsidRPr="00375B7A" w14:paraId="55115A9D"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7D5B089" w14:textId="0A29AE7B" w:rsidR="00336B4C" w:rsidRPr="00125620" w:rsidRDefault="00A80560" w:rsidP="00336B4C">
            <w:pPr>
              <w:pStyle w:val="Default"/>
              <w:rPr>
                <w:rFonts w:eastAsia="Calibri"/>
                <w:color w:val="auto"/>
                <w:sz w:val="20"/>
                <w:szCs w:val="20"/>
                <w:lang w:eastAsia="es-MX"/>
              </w:rPr>
            </w:pPr>
            <w:r w:rsidRPr="00125620">
              <w:rPr>
                <w:rFonts w:eastAsia="Calibri"/>
                <w:color w:val="auto"/>
                <w:sz w:val="20"/>
                <w:szCs w:val="20"/>
                <w:lang w:eastAsia="es-MX"/>
              </w:rPr>
              <w:t>13</w:t>
            </w:r>
          </w:p>
        </w:tc>
        <w:tc>
          <w:tcPr>
            <w:tcW w:w="1440" w:type="dxa"/>
            <w:tcBorders>
              <w:top w:val="single" w:sz="8" w:space="0" w:color="B2B2B2"/>
              <w:left w:val="single" w:sz="12" w:space="0" w:color="B2B2B2"/>
              <w:bottom w:val="single" w:sz="8" w:space="0" w:color="B2B2B2"/>
              <w:right w:val="single" w:sz="12" w:space="0" w:color="B2B2B2"/>
            </w:tcBorders>
          </w:tcPr>
          <w:p w14:paraId="3BE25428" w14:textId="19B20B00" w:rsidR="00336B4C" w:rsidRPr="00125620" w:rsidRDefault="00336B4C" w:rsidP="00D52427">
            <w:pPr>
              <w:pStyle w:val="Default"/>
              <w:rPr>
                <w:rFonts w:eastAsia="Calibri"/>
                <w:color w:val="auto"/>
                <w:sz w:val="20"/>
                <w:szCs w:val="20"/>
                <w:lang w:eastAsia="es-MX"/>
              </w:rPr>
            </w:pPr>
            <w:r w:rsidRPr="00125620">
              <w:rPr>
                <w:rFonts w:eastAsia="Calibri"/>
                <w:color w:val="auto"/>
                <w:sz w:val="20"/>
                <w:szCs w:val="20"/>
                <w:lang w:eastAsia="es-MX"/>
              </w:rPr>
              <w:t>Chofer</w:t>
            </w:r>
          </w:p>
        </w:tc>
        <w:tc>
          <w:tcPr>
            <w:tcW w:w="4770" w:type="dxa"/>
            <w:tcBorders>
              <w:top w:val="single" w:sz="8" w:space="0" w:color="B2B2B2"/>
              <w:left w:val="single" w:sz="12" w:space="0" w:color="B2B2B2"/>
              <w:bottom w:val="single" w:sz="8" w:space="0" w:color="B2B2B2"/>
              <w:right w:val="single" w:sz="12" w:space="0" w:color="B2B2B2"/>
            </w:tcBorders>
          </w:tcPr>
          <w:p w14:paraId="74C35AF2" w14:textId="6A36CD63" w:rsidR="00336B4C" w:rsidRPr="00125620" w:rsidRDefault="00BE4A1F" w:rsidP="00A03EAC">
            <w:pPr>
              <w:pStyle w:val="Default"/>
              <w:jc w:val="both"/>
              <w:rPr>
                <w:rFonts w:eastAsia="Calibri"/>
                <w:color w:val="auto"/>
                <w:sz w:val="20"/>
                <w:szCs w:val="20"/>
                <w:lang w:eastAsia="es-MX"/>
              </w:rPr>
            </w:pPr>
            <w:r>
              <w:rPr>
                <w:rFonts w:eastAsia="Calibri"/>
                <w:color w:val="auto"/>
                <w:sz w:val="20"/>
                <w:szCs w:val="20"/>
                <w:lang w:eastAsia="es-MX"/>
              </w:rPr>
              <w:t xml:space="preserve">Traslada  el camión al desembarcadero. </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584DCA5" w14:textId="745F635E" w:rsidR="00336B4C" w:rsidRPr="003B4753" w:rsidRDefault="00336B4C" w:rsidP="003D1F31">
            <w:pPr>
              <w:pStyle w:val="StkBODYTEXT"/>
              <w:rPr>
                <w:rStyle w:val="Hipervnculo"/>
                <w:rFonts w:eastAsia="Calibri"/>
              </w:rPr>
            </w:pPr>
          </w:p>
        </w:tc>
      </w:tr>
      <w:tr w:rsidR="00A03EAC" w:rsidRPr="00375B7A" w14:paraId="5D9D4442"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8564992" w14:textId="7C174F2A" w:rsidR="00A03EAC"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14</w:t>
            </w:r>
          </w:p>
        </w:tc>
        <w:tc>
          <w:tcPr>
            <w:tcW w:w="1440" w:type="dxa"/>
            <w:tcBorders>
              <w:top w:val="single" w:sz="8" w:space="0" w:color="B2B2B2"/>
              <w:left w:val="single" w:sz="12" w:space="0" w:color="B2B2B2"/>
              <w:bottom w:val="single" w:sz="8" w:space="0" w:color="B2B2B2"/>
              <w:right w:val="single" w:sz="12" w:space="0" w:color="B2B2B2"/>
            </w:tcBorders>
          </w:tcPr>
          <w:p w14:paraId="53722FB2" w14:textId="77777777" w:rsidR="00A03EAC" w:rsidRDefault="00A03EAC" w:rsidP="00D52427">
            <w:pPr>
              <w:pStyle w:val="Default"/>
              <w:rPr>
                <w:rFonts w:eastAsia="Calibri"/>
                <w:color w:val="auto"/>
                <w:sz w:val="20"/>
                <w:szCs w:val="20"/>
                <w:lang w:eastAsia="es-MX"/>
              </w:rPr>
            </w:pPr>
            <w:r w:rsidRPr="00125620">
              <w:rPr>
                <w:rFonts w:eastAsia="Calibri"/>
                <w:color w:val="auto"/>
                <w:sz w:val="20"/>
                <w:szCs w:val="20"/>
                <w:lang w:eastAsia="es-MX"/>
              </w:rPr>
              <w:t>Vaquero</w:t>
            </w:r>
          </w:p>
          <w:p w14:paraId="02C70F1D" w14:textId="77777777" w:rsidR="00BE4A1F" w:rsidRDefault="00BE4A1F" w:rsidP="00D52427">
            <w:pPr>
              <w:pStyle w:val="Default"/>
              <w:rPr>
                <w:rFonts w:eastAsia="Calibri"/>
                <w:color w:val="auto"/>
                <w:sz w:val="20"/>
                <w:szCs w:val="20"/>
                <w:lang w:eastAsia="es-MX"/>
              </w:rPr>
            </w:pPr>
            <w:r>
              <w:rPr>
                <w:rFonts w:eastAsia="Calibri"/>
                <w:color w:val="auto"/>
                <w:sz w:val="20"/>
                <w:szCs w:val="20"/>
                <w:lang w:eastAsia="es-MX"/>
              </w:rPr>
              <w:t>Chofer</w:t>
            </w:r>
          </w:p>
          <w:p w14:paraId="4B873D3B" w14:textId="77777777" w:rsidR="00BE4A1F" w:rsidRDefault="00BE4A1F" w:rsidP="00D52427">
            <w:pPr>
              <w:pStyle w:val="Default"/>
              <w:rPr>
                <w:rFonts w:eastAsia="Calibri"/>
                <w:color w:val="auto"/>
                <w:sz w:val="20"/>
                <w:szCs w:val="20"/>
                <w:lang w:eastAsia="es-MX"/>
              </w:rPr>
            </w:pPr>
            <w:r>
              <w:rPr>
                <w:rFonts w:eastAsia="Calibri"/>
                <w:color w:val="auto"/>
                <w:sz w:val="20"/>
                <w:szCs w:val="20"/>
                <w:lang w:eastAsia="es-MX"/>
              </w:rPr>
              <w:t>Seguridad</w:t>
            </w:r>
          </w:p>
          <w:p w14:paraId="115135D8" w14:textId="299B7293" w:rsidR="00BE4A1F" w:rsidRPr="00125620" w:rsidRDefault="00BE4A1F" w:rsidP="00D52427">
            <w:pPr>
              <w:pStyle w:val="Default"/>
              <w:rPr>
                <w:rFonts w:eastAsia="Calibri"/>
                <w:color w:val="auto"/>
                <w:sz w:val="20"/>
                <w:szCs w:val="20"/>
                <w:lang w:eastAsia="es-MX"/>
              </w:rPr>
            </w:pPr>
            <w:r>
              <w:rPr>
                <w:rFonts w:eastAsia="Calibri"/>
                <w:color w:val="auto"/>
                <w:sz w:val="20"/>
                <w:szCs w:val="20"/>
                <w:lang w:eastAsia="es-MX"/>
              </w:rPr>
              <w:t>Patrimonial</w:t>
            </w:r>
          </w:p>
        </w:tc>
        <w:tc>
          <w:tcPr>
            <w:tcW w:w="4770" w:type="dxa"/>
            <w:tcBorders>
              <w:top w:val="single" w:sz="8" w:space="0" w:color="B2B2B2"/>
              <w:left w:val="single" w:sz="12" w:space="0" w:color="B2B2B2"/>
              <w:bottom w:val="single" w:sz="8" w:space="0" w:color="B2B2B2"/>
              <w:right w:val="single" w:sz="12" w:space="0" w:color="B2B2B2"/>
            </w:tcBorders>
          </w:tcPr>
          <w:p w14:paraId="738B54BD" w14:textId="4FBE7074" w:rsidR="00A03EAC" w:rsidRPr="00125620" w:rsidRDefault="00A03EAC" w:rsidP="00D46298">
            <w:pPr>
              <w:pStyle w:val="Default"/>
              <w:jc w:val="both"/>
              <w:rPr>
                <w:rFonts w:eastAsia="Calibri"/>
                <w:color w:val="auto"/>
                <w:sz w:val="20"/>
                <w:szCs w:val="20"/>
                <w:lang w:eastAsia="es-MX"/>
              </w:rPr>
            </w:pPr>
            <w:r w:rsidRPr="00125620">
              <w:rPr>
                <w:rFonts w:eastAsia="Calibri"/>
                <w:color w:val="auto"/>
                <w:sz w:val="20"/>
                <w:szCs w:val="20"/>
                <w:lang w:eastAsia="es-MX"/>
              </w:rPr>
              <w:t xml:space="preserve">Realiza el conteo de cabezas </w:t>
            </w:r>
            <w:r w:rsidR="00D46298">
              <w:rPr>
                <w:rFonts w:eastAsia="Calibri"/>
                <w:color w:val="auto"/>
                <w:sz w:val="20"/>
                <w:szCs w:val="20"/>
                <w:lang w:eastAsia="es-MX"/>
              </w:rPr>
              <w:t xml:space="preserve">y condición </w:t>
            </w:r>
            <w:proofErr w:type="gramStart"/>
            <w:r w:rsidR="00D46298">
              <w:rPr>
                <w:rFonts w:eastAsia="Calibri"/>
                <w:color w:val="auto"/>
                <w:sz w:val="20"/>
                <w:szCs w:val="20"/>
                <w:lang w:eastAsia="es-MX"/>
              </w:rPr>
              <w:t>del</w:t>
            </w:r>
            <w:proofErr w:type="gramEnd"/>
            <w:r w:rsidR="00D46298">
              <w:rPr>
                <w:rFonts w:eastAsia="Calibri"/>
                <w:color w:val="auto"/>
                <w:sz w:val="20"/>
                <w:szCs w:val="20"/>
                <w:lang w:eastAsia="es-MX"/>
              </w:rPr>
              <w:t xml:space="preserve"> llagada  al </w:t>
            </w:r>
            <w:r w:rsidRPr="00125620">
              <w:rPr>
                <w:rFonts w:eastAsia="Calibri"/>
                <w:color w:val="auto"/>
                <w:sz w:val="20"/>
                <w:szCs w:val="20"/>
                <w:lang w:eastAsia="es-MX"/>
              </w:rPr>
              <w:t xml:space="preserve"> ingresa</w:t>
            </w:r>
            <w:r w:rsidR="00D46298">
              <w:rPr>
                <w:rFonts w:eastAsia="Calibri"/>
                <w:color w:val="auto"/>
                <w:sz w:val="20"/>
                <w:szCs w:val="20"/>
                <w:lang w:eastAsia="es-MX"/>
              </w:rPr>
              <w:t>r</w:t>
            </w:r>
            <w:r w:rsidRPr="00125620">
              <w:rPr>
                <w:rFonts w:eastAsia="Calibri"/>
                <w:color w:val="auto"/>
                <w:sz w:val="20"/>
                <w:szCs w:val="20"/>
                <w:lang w:eastAsia="es-MX"/>
              </w:rPr>
              <w:t xml:space="preserve"> el ganado al corral de recepción.</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33EDC7B" w14:textId="77777777" w:rsidR="00A03EAC" w:rsidRPr="003B4753" w:rsidRDefault="00A03EAC" w:rsidP="003D1F31">
            <w:pPr>
              <w:pStyle w:val="StkBODYTEXT"/>
              <w:rPr>
                <w:rStyle w:val="Hipervnculo"/>
                <w:rFonts w:eastAsia="Calibri" w:cs="Arial"/>
                <w:szCs w:val="16"/>
                <w:lang w:eastAsia="es-MX"/>
              </w:rPr>
            </w:pPr>
          </w:p>
        </w:tc>
      </w:tr>
      <w:tr w:rsidR="00336B4C" w:rsidRPr="00375B7A" w14:paraId="2C409F44"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2E878C4" w14:textId="1E44EA62" w:rsidR="00336B4C"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15</w:t>
            </w:r>
          </w:p>
        </w:tc>
        <w:tc>
          <w:tcPr>
            <w:tcW w:w="1440" w:type="dxa"/>
            <w:tcBorders>
              <w:top w:val="single" w:sz="8" w:space="0" w:color="B2B2B2"/>
              <w:left w:val="single" w:sz="12" w:space="0" w:color="B2B2B2"/>
              <w:bottom w:val="single" w:sz="8" w:space="0" w:color="B2B2B2"/>
              <w:right w:val="single" w:sz="12" w:space="0" w:color="B2B2B2"/>
            </w:tcBorders>
          </w:tcPr>
          <w:p w14:paraId="7B6DAFFF" w14:textId="78220A80" w:rsidR="00336B4C" w:rsidRPr="00125620" w:rsidRDefault="00A03EAC" w:rsidP="00D52427">
            <w:pPr>
              <w:pStyle w:val="Default"/>
              <w:rPr>
                <w:rFonts w:eastAsia="Calibri"/>
                <w:color w:val="auto"/>
                <w:sz w:val="20"/>
                <w:szCs w:val="20"/>
                <w:lang w:eastAsia="es-MX"/>
              </w:rPr>
            </w:pPr>
            <w:r w:rsidRPr="00125620">
              <w:rPr>
                <w:rFonts w:eastAsia="Calibri"/>
                <w:color w:val="auto"/>
                <w:sz w:val="20"/>
                <w:szCs w:val="20"/>
                <w:lang w:eastAsia="es-MX"/>
              </w:rPr>
              <w:t>Chofer</w:t>
            </w:r>
          </w:p>
        </w:tc>
        <w:tc>
          <w:tcPr>
            <w:tcW w:w="4770" w:type="dxa"/>
            <w:tcBorders>
              <w:top w:val="single" w:sz="8" w:space="0" w:color="B2B2B2"/>
              <w:left w:val="single" w:sz="12" w:space="0" w:color="B2B2B2"/>
              <w:bottom w:val="single" w:sz="8" w:space="0" w:color="B2B2B2"/>
              <w:right w:val="single" w:sz="12" w:space="0" w:color="B2B2B2"/>
            </w:tcBorders>
          </w:tcPr>
          <w:p w14:paraId="3A05BDB4" w14:textId="2CD58A90" w:rsidR="00336B4C" w:rsidRPr="00125620" w:rsidRDefault="00BE4A1F" w:rsidP="0055089E">
            <w:pPr>
              <w:pStyle w:val="Default"/>
              <w:jc w:val="both"/>
              <w:rPr>
                <w:rFonts w:eastAsia="Calibri"/>
                <w:color w:val="auto"/>
                <w:sz w:val="20"/>
                <w:szCs w:val="20"/>
                <w:lang w:eastAsia="es-MX"/>
              </w:rPr>
            </w:pPr>
            <w:r>
              <w:rPr>
                <w:rFonts w:eastAsia="Calibri"/>
                <w:color w:val="auto"/>
                <w:sz w:val="20"/>
                <w:szCs w:val="20"/>
                <w:lang w:eastAsia="es-MX"/>
              </w:rPr>
              <w:t>Se traslada a la</w:t>
            </w:r>
            <w:r w:rsidR="00A03EAC" w:rsidRPr="00125620">
              <w:rPr>
                <w:rFonts w:eastAsia="Calibri"/>
                <w:color w:val="auto"/>
                <w:sz w:val="20"/>
                <w:szCs w:val="20"/>
                <w:lang w:eastAsia="es-MX"/>
              </w:rPr>
              <w:t xml:space="preserve"> báscula para realizar el pesaje tara.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94B63CF" w14:textId="77777777" w:rsidR="00336B4C" w:rsidRPr="003B4753" w:rsidRDefault="00336B4C" w:rsidP="003D1F31">
            <w:pPr>
              <w:pStyle w:val="StkBODYTEXT"/>
              <w:rPr>
                <w:rStyle w:val="Hipervnculo"/>
                <w:rFonts w:eastAsia="Calibri" w:cs="Arial"/>
                <w:szCs w:val="16"/>
                <w:lang w:eastAsia="es-MX"/>
              </w:rPr>
            </w:pPr>
          </w:p>
        </w:tc>
      </w:tr>
      <w:tr w:rsidR="00BE4A1F" w:rsidRPr="00375B7A" w14:paraId="212AC1AB"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1DE18FB" w14:textId="77777777" w:rsidR="00BE4A1F" w:rsidRPr="00125620" w:rsidRDefault="00BE4A1F" w:rsidP="003D1F31">
            <w:pPr>
              <w:pStyle w:val="Default"/>
              <w:rPr>
                <w:rFonts w:eastAsia="Calibri"/>
                <w:color w:val="auto"/>
                <w:sz w:val="20"/>
                <w:szCs w:val="20"/>
                <w:lang w:eastAsia="es-MX"/>
              </w:rPr>
            </w:pPr>
          </w:p>
        </w:tc>
        <w:tc>
          <w:tcPr>
            <w:tcW w:w="1440" w:type="dxa"/>
            <w:tcBorders>
              <w:top w:val="single" w:sz="8" w:space="0" w:color="B2B2B2"/>
              <w:left w:val="single" w:sz="12" w:space="0" w:color="B2B2B2"/>
              <w:bottom w:val="single" w:sz="8" w:space="0" w:color="B2B2B2"/>
              <w:right w:val="single" w:sz="12" w:space="0" w:color="B2B2B2"/>
            </w:tcBorders>
          </w:tcPr>
          <w:p w14:paraId="20713312" w14:textId="0DBCC774" w:rsidR="00BE4A1F" w:rsidRPr="00125620" w:rsidRDefault="00BE4A1F"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31C103DE" w14:textId="00548A87" w:rsidR="00BE4A1F" w:rsidRPr="00125620" w:rsidRDefault="00BE4A1F" w:rsidP="0055089E">
            <w:pPr>
              <w:pStyle w:val="Default"/>
              <w:jc w:val="both"/>
              <w:rPr>
                <w:rFonts w:eastAsia="Calibri"/>
                <w:color w:val="auto"/>
                <w:sz w:val="20"/>
                <w:szCs w:val="20"/>
                <w:lang w:eastAsia="es-MX"/>
              </w:rPr>
            </w:pPr>
            <w:r>
              <w:rPr>
                <w:rFonts w:eastAsia="Calibri"/>
                <w:color w:val="auto"/>
                <w:sz w:val="20"/>
                <w:szCs w:val="20"/>
                <w:lang w:eastAsia="es-MX"/>
              </w:rPr>
              <w:t>Se ingresa el folio del ticket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4BE3CAE" w14:textId="77777777" w:rsidR="00BE4A1F" w:rsidRPr="003B4753" w:rsidRDefault="00BE4A1F" w:rsidP="003D1F31">
            <w:pPr>
              <w:pStyle w:val="StkBODYTEXT"/>
              <w:rPr>
                <w:rStyle w:val="Hipervnculo"/>
                <w:rFonts w:eastAsia="Calibri" w:cs="Arial"/>
                <w:sz w:val="16"/>
                <w:szCs w:val="16"/>
                <w:lang w:eastAsia="es-MX"/>
              </w:rPr>
            </w:pPr>
          </w:p>
        </w:tc>
      </w:tr>
      <w:tr w:rsidR="00A03EAC" w:rsidRPr="00125620" w14:paraId="01CF3AAA"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3D06FB6" w14:textId="62D4672F" w:rsidR="00A03EAC"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16</w:t>
            </w:r>
          </w:p>
        </w:tc>
        <w:tc>
          <w:tcPr>
            <w:tcW w:w="1440" w:type="dxa"/>
            <w:tcBorders>
              <w:top w:val="single" w:sz="8" w:space="0" w:color="B2B2B2"/>
              <w:left w:val="single" w:sz="12" w:space="0" w:color="B2B2B2"/>
              <w:bottom w:val="single" w:sz="8" w:space="0" w:color="B2B2B2"/>
              <w:right w:val="single" w:sz="12" w:space="0" w:color="B2B2B2"/>
            </w:tcBorders>
          </w:tcPr>
          <w:p w14:paraId="0E5A6A31" w14:textId="0522620F" w:rsidR="00A03EAC" w:rsidRPr="00125620" w:rsidRDefault="004A01FD" w:rsidP="00D52427">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3DA8A1CF" w14:textId="799798FF" w:rsidR="00A03EAC" w:rsidRPr="00125620" w:rsidRDefault="004A01FD" w:rsidP="0055089E">
            <w:pPr>
              <w:pStyle w:val="Default"/>
              <w:jc w:val="both"/>
              <w:rPr>
                <w:rFonts w:eastAsia="Calibri"/>
                <w:color w:val="auto"/>
                <w:sz w:val="20"/>
                <w:szCs w:val="20"/>
                <w:lang w:eastAsia="es-MX"/>
              </w:rPr>
            </w:pPr>
            <w:r w:rsidRPr="00125620">
              <w:rPr>
                <w:rFonts w:eastAsia="Calibri"/>
                <w:color w:val="auto"/>
                <w:sz w:val="20"/>
                <w:szCs w:val="20"/>
                <w:lang w:eastAsia="es-MX"/>
              </w:rPr>
              <w:t>Muestra en pantalla</w:t>
            </w:r>
            <w:r w:rsidR="00BE4A1F">
              <w:rPr>
                <w:rFonts w:eastAsia="Calibri"/>
                <w:color w:val="auto"/>
                <w:sz w:val="20"/>
                <w:szCs w:val="20"/>
                <w:lang w:eastAsia="es-MX"/>
              </w:rPr>
              <w:t xml:space="preserve"> datos del ticket y </w:t>
            </w:r>
            <w:r w:rsidRPr="00125620">
              <w:rPr>
                <w:rFonts w:eastAsia="Calibri"/>
                <w:color w:val="auto"/>
                <w:sz w:val="20"/>
                <w:szCs w:val="20"/>
                <w:lang w:eastAsia="es-MX"/>
              </w:rPr>
              <w:t xml:space="preserve"> el peso leído desde báscula.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9544B08" w14:textId="48DAE089" w:rsidR="00A03EAC" w:rsidRPr="003B4753" w:rsidRDefault="00C16D83" w:rsidP="003D1F31">
            <w:pPr>
              <w:pStyle w:val="StkBODYTEXT"/>
              <w:rPr>
                <w:rStyle w:val="Hipervnculo"/>
                <w:rFonts w:eastAsia="Calibri" w:cs="Arial"/>
                <w:szCs w:val="16"/>
                <w:lang w:eastAsia="es-MX"/>
              </w:rPr>
            </w:pPr>
            <w:hyperlink w:anchor="_Reglas_de_Negocio_2" w:history="1">
              <w:r w:rsidR="005C3058" w:rsidRPr="003B4753">
                <w:rPr>
                  <w:rStyle w:val="Hipervnculo"/>
                  <w:rFonts w:eastAsia="Calibri" w:cs="Arial"/>
                  <w:sz w:val="16"/>
                  <w:szCs w:val="16"/>
                  <w:lang w:eastAsia="es-MX"/>
                </w:rPr>
                <w:t>RN04</w:t>
              </w:r>
            </w:hyperlink>
            <w:r w:rsidR="005C3058" w:rsidRPr="003B4753">
              <w:rPr>
                <w:rStyle w:val="Hipervnculo"/>
                <w:rFonts w:eastAsia="Calibri" w:cs="Arial"/>
                <w:szCs w:val="16"/>
                <w:lang w:eastAsia="es-MX"/>
              </w:rPr>
              <w:t>,</w:t>
            </w:r>
            <w:hyperlink w:anchor="_Mensajes" w:history="1">
              <w:r w:rsidR="005C3058" w:rsidRPr="003B4753">
                <w:rPr>
                  <w:rStyle w:val="Hipervnculo"/>
                  <w:rFonts w:eastAsia="Calibri" w:cs="Arial"/>
                  <w:sz w:val="16"/>
                  <w:szCs w:val="16"/>
                  <w:lang w:eastAsia="es-MX"/>
                </w:rPr>
                <w:t>MSJ02</w:t>
              </w:r>
            </w:hyperlink>
            <w:r w:rsidR="00337061" w:rsidRPr="003B4753">
              <w:rPr>
                <w:rStyle w:val="Hipervnculo"/>
                <w:rFonts w:eastAsia="Calibri" w:cs="Arial"/>
                <w:sz w:val="16"/>
                <w:szCs w:val="16"/>
                <w:lang w:eastAsia="es-MX"/>
              </w:rPr>
              <w:t>,</w:t>
            </w:r>
          </w:p>
        </w:tc>
      </w:tr>
      <w:tr w:rsidR="004A01FD" w:rsidRPr="00F816A6" w14:paraId="1C6E258A"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D54C946" w14:textId="09876413" w:rsidR="004A01FD"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17</w:t>
            </w:r>
          </w:p>
        </w:tc>
        <w:tc>
          <w:tcPr>
            <w:tcW w:w="1440" w:type="dxa"/>
            <w:tcBorders>
              <w:top w:val="single" w:sz="8" w:space="0" w:color="B2B2B2"/>
              <w:left w:val="single" w:sz="12" w:space="0" w:color="B2B2B2"/>
              <w:bottom w:val="single" w:sz="8" w:space="0" w:color="B2B2B2"/>
              <w:right w:val="single" w:sz="12" w:space="0" w:color="B2B2B2"/>
            </w:tcBorders>
          </w:tcPr>
          <w:p w14:paraId="08BA4652" w14:textId="7E172DB9" w:rsidR="004A01FD" w:rsidRPr="00125620" w:rsidRDefault="004A01FD"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6D285AA1" w14:textId="31A2E456" w:rsidR="004A01FD" w:rsidRPr="00125620" w:rsidRDefault="004A01FD" w:rsidP="0055089E">
            <w:pPr>
              <w:pStyle w:val="Default"/>
              <w:jc w:val="both"/>
              <w:rPr>
                <w:rFonts w:eastAsia="Calibri"/>
                <w:color w:val="auto"/>
                <w:sz w:val="20"/>
                <w:szCs w:val="20"/>
                <w:lang w:eastAsia="es-MX"/>
              </w:rPr>
            </w:pPr>
            <w:r w:rsidRPr="00125620">
              <w:rPr>
                <w:rFonts w:eastAsia="Calibri"/>
                <w:color w:val="auto"/>
                <w:sz w:val="20"/>
                <w:szCs w:val="20"/>
                <w:lang w:eastAsia="es-MX"/>
              </w:rPr>
              <w:t xml:space="preserve">Guarda el peso </w:t>
            </w:r>
            <w:r w:rsidR="00F645F4" w:rsidRPr="00125620">
              <w:rPr>
                <w:rFonts w:eastAsia="Calibri"/>
                <w:color w:val="auto"/>
                <w:sz w:val="20"/>
                <w:szCs w:val="20"/>
                <w:lang w:eastAsia="es-MX"/>
              </w:rPr>
              <w:t>tara</w:t>
            </w:r>
            <w:r w:rsidR="008861CF" w:rsidRPr="00125620">
              <w:rPr>
                <w:rFonts w:eastAsia="Calibri"/>
                <w:color w:val="auto"/>
                <w:sz w:val="20"/>
                <w:szCs w:val="20"/>
                <w:lang w:eastAsia="es-MX"/>
              </w:rPr>
              <w:t xml:space="preserve"> (*)</w:t>
            </w:r>
            <w:r w:rsidR="00F645F4" w:rsidRPr="00125620">
              <w:rPr>
                <w:rFonts w:eastAsia="Calibri"/>
                <w:color w:val="auto"/>
                <w:sz w:val="20"/>
                <w:szCs w:val="20"/>
                <w:lang w:eastAsia="es-MX"/>
              </w:rPr>
              <w:t xml:space="preserve"> </w:t>
            </w:r>
            <w:r w:rsidRPr="00125620">
              <w:rPr>
                <w:rFonts w:eastAsia="Calibri"/>
                <w:color w:val="auto"/>
                <w:sz w:val="20"/>
                <w:szCs w:val="20"/>
                <w:lang w:eastAsia="es-MX"/>
              </w:rPr>
              <w:t>leído.</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029BE16" w14:textId="7E159751" w:rsidR="004A01FD" w:rsidRPr="003B4753" w:rsidRDefault="00C16D83" w:rsidP="003D1F31">
            <w:pPr>
              <w:pStyle w:val="StkBODYTEXT"/>
              <w:rPr>
                <w:rStyle w:val="Hipervnculo"/>
                <w:rFonts w:eastAsia="Calibri" w:cs="Arial"/>
                <w:szCs w:val="16"/>
                <w:lang w:eastAsia="es-MX"/>
              </w:rPr>
            </w:pPr>
            <w:hyperlink w:anchor="_Reglas_de_Negocio_2" w:history="1">
              <w:r w:rsidR="000812DE" w:rsidRPr="003B4753">
                <w:rPr>
                  <w:rStyle w:val="Hipervnculo"/>
                  <w:rFonts w:eastAsia="Calibri" w:cs="Arial"/>
                  <w:sz w:val="16"/>
                  <w:szCs w:val="16"/>
                  <w:lang w:eastAsia="es-MX"/>
                </w:rPr>
                <w:t>RN19</w:t>
              </w:r>
            </w:hyperlink>
            <w:r w:rsidR="000812DE" w:rsidRPr="003B4753">
              <w:rPr>
                <w:rStyle w:val="Hipervnculo"/>
                <w:rFonts w:eastAsia="Calibri" w:cs="Arial"/>
                <w:sz w:val="16"/>
                <w:szCs w:val="16"/>
                <w:lang w:eastAsia="es-MX"/>
              </w:rPr>
              <w:t xml:space="preserve">, </w:t>
            </w:r>
            <w:hyperlink w:anchor="_Reglas_de_Negocio_2" w:history="1">
              <w:r w:rsidR="000812DE" w:rsidRPr="003B4753">
                <w:rPr>
                  <w:rStyle w:val="Hipervnculo"/>
                  <w:rFonts w:eastAsia="Calibri" w:cs="Arial"/>
                  <w:sz w:val="16"/>
                  <w:szCs w:val="16"/>
                  <w:lang w:eastAsia="es-MX"/>
                </w:rPr>
                <w:t>RN22</w:t>
              </w:r>
            </w:hyperlink>
          </w:p>
        </w:tc>
      </w:tr>
      <w:tr w:rsidR="004A01FD" w:rsidRPr="00125620" w14:paraId="23E616F2"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E739998" w14:textId="2A16D2E5" w:rsidR="004A01FD"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18</w:t>
            </w:r>
          </w:p>
        </w:tc>
        <w:tc>
          <w:tcPr>
            <w:tcW w:w="1440" w:type="dxa"/>
            <w:tcBorders>
              <w:top w:val="single" w:sz="8" w:space="0" w:color="B2B2B2"/>
              <w:left w:val="single" w:sz="12" w:space="0" w:color="B2B2B2"/>
              <w:bottom w:val="single" w:sz="8" w:space="0" w:color="B2B2B2"/>
              <w:right w:val="single" w:sz="12" w:space="0" w:color="B2B2B2"/>
            </w:tcBorders>
          </w:tcPr>
          <w:p w14:paraId="43D83203" w14:textId="4A568F42" w:rsidR="004A01FD" w:rsidRPr="00125620" w:rsidRDefault="004A01FD" w:rsidP="00D52427">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5803761A" w14:textId="1A88BD22" w:rsidR="004A01FD" w:rsidRPr="00125620" w:rsidRDefault="00F645F4" w:rsidP="0055089E">
            <w:pPr>
              <w:pStyle w:val="Default"/>
              <w:jc w:val="both"/>
              <w:rPr>
                <w:rFonts w:eastAsia="Calibri"/>
                <w:color w:val="auto"/>
                <w:sz w:val="20"/>
                <w:szCs w:val="20"/>
                <w:lang w:eastAsia="es-MX"/>
              </w:rPr>
            </w:pPr>
            <w:r w:rsidRPr="00125620">
              <w:rPr>
                <w:rFonts w:eastAsia="Calibri"/>
                <w:color w:val="auto"/>
                <w:sz w:val="20"/>
                <w:szCs w:val="20"/>
                <w:lang w:eastAsia="es-MX"/>
              </w:rPr>
              <w:t>Calcula y muestra el peso neto</w:t>
            </w:r>
            <w:r w:rsidR="008861CF" w:rsidRPr="00125620">
              <w:rPr>
                <w:rFonts w:eastAsia="Calibri"/>
                <w:color w:val="auto"/>
                <w:sz w:val="20"/>
                <w:szCs w:val="20"/>
                <w:lang w:eastAsia="es-MX"/>
              </w:rPr>
              <w:t xml:space="preserve"> (*)</w:t>
            </w:r>
            <w:r w:rsidR="00A80560" w:rsidRPr="00125620">
              <w:rPr>
                <w:rFonts w:eastAsia="Calibri"/>
                <w:color w:val="auto"/>
                <w:sz w:val="20"/>
                <w:szCs w:val="20"/>
                <w:lang w:eastAsia="es-MX"/>
              </w:rPr>
              <w: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7D6BB8F" w14:textId="5D910F76" w:rsidR="004A01FD" w:rsidRPr="003B4753" w:rsidRDefault="00C16D83" w:rsidP="003D1F31">
            <w:pPr>
              <w:pStyle w:val="StkBODYTEXT"/>
              <w:rPr>
                <w:rStyle w:val="Hipervnculo"/>
                <w:rFonts w:eastAsia="Calibri" w:cs="Arial"/>
                <w:szCs w:val="16"/>
                <w:lang w:eastAsia="es-MX"/>
              </w:rPr>
            </w:pPr>
            <w:hyperlink w:anchor="_Reglas_de_Negocio_2" w:history="1">
              <w:r w:rsidR="005C3058" w:rsidRPr="003B4753">
                <w:rPr>
                  <w:rStyle w:val="Hipervnculo"/>
                  <w:rFonts w:eastAsia="Calibri" w:cs="Arial"/>
                  <w:sz w:val="16"/>
                  <w:szCs w:val="16"/>
                  <w:lang w:eastAsia="es-MX"/>
                </w:rPr>
                <w:t>RN05</w:t>
              </w:r>
            </w:hyperlink>
          </w:p>
        </w:tc>
      </w:tr>
      <w:tr w:rsidR="00A80560" w:rsidRPr="00125620" w14:paraId="04D57803"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B46BAD6" w14:textId="48A55230" w:rsidR="00A80560"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19</w:t>
            </w:r>
          </w:p>
        </w:tc>
        <w:tc>
          <w:tcPr>
            <w:tcW w:w="1440" w:type="dxa"/>
            <w:tcBorders>
              <w:top w:val="single" w:sz="8" w:space="0" w:color="B2B2B2"/>
              <w:left w:val="single" w:sz="12" w:space="0" w:color="B2B2B2"/>
              <w:bottom w:val="single" w:sz="8" w:space="0" w:color="B2B2B2"/>
              <w:right w:val="single" w:sz="12" w:space="0" w:color="B2B2B2"/>
            </w:tcBorders>
          </w:tcPr>
          <w:p w14:paraId="137A9B55" w14:textId="50D765CD" w:rsidR="00A80560" w:rsidRPr="00125620" w:rsidRDefault="00A80560"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61A5BB75" w14:textId="76989BD5" w:rsidR="00A80560" w:rsidRPr="00125620" w:rsidRDefault="000B3D5E" w:rsidP="000B3D5E">
            <w:pPr>
              <w:pStyle w:val="Default"/>
              <w:jc w:val="both"/>
              <w:rPr>
                <w:rFonts w:eastAsia="Calibri"/>
                <w:color w:val="auto"/>
                <w:sz w:val="20"/>
                <w:szCs w:val="20"/>
                <w:lang w:eastAsia="es-MX"/>
              </w:rPr>
            </w:pPr>
            <w:r w:rsidRPr="00125620">
              <w:rPr>
                <w:rFonts w:eastAsia="Calibri"/>
                <w:color w:val="auto"/>
                <w:sz w:val="20"/>
                <w:szCs w:val="20"/>
                <w:lang w:eastAsia="es-MX"/>
              </w:rPr>
              <w:t>Ingresa los datos faltantes</w:t>
            </w:r>
            <w:r w:rsidR="00421005" w:rsidRPr="00125620">
              <w:rPr>
                <w:rFonts w:eastAsia="Calibri"/>
                <w:color w:val="auto"/>
                <w:sz w:val="20"/>
                <w:szCs w:val="20"/>
                <w:lang w:eastAsia="es-MX"/>
              </w:rPr>
              <w:t xml:space="preserve"> y la condiciones en las que llego el ganado</w:t>
            </w:r>
            <w:r w:rsidRPr="00125620">
              <w:rPr>
                <w:rFonts w:eastAsia="Calibri"/>
                <w:color w:val="auto"/>
                <w:sz w:val="20"/>
                <w:szCs w:val="20"/>
                <w:lang w:eastAsia="es-MX"/>
              </w:rPr>
              <w:t xml:space="preserve"> y </w:t>
            </w:r>
            <w:r w:rsidR="00A80560" w:rsidRPr="00125620">
              <w:rPr>
                <w:rFonts w:eastAsia="Calibri"/>
                <w:color w:val="auto"/>
                <w:sz w:val="20"/>
                <w:szCs w:val="20"/>
                <w:lang w:eastAsia="es-MX"/>
              </w:rPr>
              <w:t>Guarda</w:t>
            </w:r>
            <w:r w:rsidR="00D46298">
              <w:rPr>
                <w:rFonts w:eastAsia="Calibri"/>
                <w:color w:val="auto"/>
                <w:sz w:val="20"/>
                <w:szCs w:val="20"/>
                <w:lang w:eastAsia="es-MX"/>
              </w:rPr>
              <w:t xml:space="preserve"> la información.</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E155E75" w14:textId="6669840C" w:rsidR="00A80560" w:rsidRPr="00935FEA" w:rsidRDefault="00C16D83" w:rsidP="003D1F31">
            <w:pPr>
              <w:pStyle w:val="StkBODYTEXT"/>
              <w:rPr>
                <w:rStyle w:val="Hipervnculo"/>
                <w:rFonts w:eastAsia="Calibri" w:cs="Arial"/>
                <w:szCs w:val="16"/>
                <w:lang w:val="en-US" w:eastAsia="es-MX"/>
              </w:rPr>
            </w:pPr>
            <w:hyperlink w:anchor="_Reglas_de_Negocio_2" w:history="1">
              <w:r w:rsidR="005C3058" w:rsidRPr="00935FEA">
                <w:rPr>
                  <w:rStyle w:val="Hipervnculo"/>
                  <w:rFonts w:eastAsia="Calibri" w:cs="Arial"/>
                  <w:sz w:val="16"/>
                  <w:szCs w:val="16"/>
                  <w:lang w:val="en-US" w:eastAsia="es-MX"/>
                </w:rPr>
                <w:t>RN06</w:t>
              </w:r>
            </w:hyperlink>
            <w:r w:rsidR="00337061" w:rsidRPr="00935FEA">
              <w:rPr>
                <w:rStyle w:val="Hipervnculo"/>
                <w:rFonts w:eastAsia="Calibri" w:cs="Arial"/>
                <w:sz w:val="16"/>
                <w:szCs w:val="16"/>
                <w:lang w:val="en-US" w:eastAsia="es-MX"/>
              </w:rPr>
              <w:t xml:space="preserve">, </w:t>
            </w:r>
            <w:hyperlink w:anchor="_Reglas_de_Negocio_2" w:history="1">
              <w:r w:rsidR="00337061" w:rsidRPr="00935FEA">
                <w:rPr>
                  <w:rStyle w:val="Hipervnculo"/>
                  <w:rFonts w:eastAsia="Calibri" w:cs="Arial"/>
                  <w:sz w:val="16"/>
                  <w:szCs w:val="16"/>
                  <w:lang w:val="en-US" w:eastAsia="es-MX"/>
                </w:rPr>
                <w:t>RN09</w:t>
              </w:r>
            </w:hyperlink>
            <w:r w:rsidR="00337061" w:rsidRPr="00935FEA">
              <w:rPr>
                <w:rStyle w:val="Hipervnculo"/>
                <w:rFonts w:eastAsia="Calibri" w:cs="Arial"/>
                <w:sz w:val="16"/>
                <w:szCs w:val="16"/>
                <w:lang w:val="en-US" w:eastAsia="es-MX"/>
              </w:rPr>
              <w:t xml:space="preserve">, </w:t>
            </w:r>
            <w:hyperlink w:anchor="_Reglas_de_Negocio_2" w:history="1">
              <w:r w:rsidR="00337061" w:rsidRPr="00935FEA">
                <w:rPr>
                  <w:rStyle w:val="Hipervnculo"/>
                  <w:rFonts w:eastAsia="Calibri" w:cs="Arial"/>
                  <w:sz w:val="16"/>
                  <w:szCs w:val="16"/>
                  <w:lang w:val="en-US" w:eastAsia="es-MX"/>
                </w:rPr>
                <w:t>RN13</w:t>
              </w:r>
            </w:hyperlink>
            <w:r w:rsidR="00337061" w:rsidRPr="00935FEA">
              <w:rPr>
                <w:rStyle w:val="Hipervnculo"/>
                <w:rFonts w:eastAsia="Calibri" w:cs="Arial"/>
                <w:sz w:val="16"/>
                <w:szCs w:val="16"/>
                <w:lang w:val="en-US" w:eastAsia="es-MX"/>
              </w:rPr>
              <w:t xml:space="preserve">, </w:t>
            </w:r>
            <w:hyperlink w:anchor="_Reglas_de_Negocio_2" w:history="1">
              <w:r w:rsidR="00337061" w:rsidRPr="00935FEA">
                <w:rPr>
                  <w:rStyle w:val="Hipervnculo"/>
                  <w:rFonts w:eastAsia="Calibri" w:cs="Arial"/>
                  <w:sz w:val="16"/>
                  <w:szCs w:val="16"/>
                  <w:lang w:val="en-US" w:eastAsia="es-MX"/>
                </w:rPr>
                <w:t>RN16</w:t>
              </w:r>
            </w:hyperlink>
            <w:r w:rsidR="00935FEA" w:rsidRPr="00935FEA">
              <w:rPr>
                <w:rStyle w:val="Hipervnculo"/>
                <w:rFonts w:eastAsia="Calibri" w:cs="Arial"/>
                <w:sz w:val="16"/>
                <w:szCs w:val="16"/>
                <w:lang w:val="en-US" w:eastAsia="es-MX"/>
              </w:rPr>
              <w:t>,</w:t>
            </w:r>
            <w:r w:rsidR="00935FEA" w:rsidRPr="00935FEA">
              <w:rPr>
                <w:lang w:val="en-US"/>
              </w:rPr>
              <w:t xml:space="preserve"> </w:t>
            </w:r>
            <w:r w:rsidR="00935FEA" w:rsidRPr="00935FEA">
              <w:rPr>
                <w:rStyle w:val="Hipervnculo"/>
                <w:rFonts w:eastAsia="Calibri" w:cs="Arial"/>
                <w:sz w:val="16"/>
                <w:szCs w:val="16"/>
                <w:lang w:val="en-US" w:eastAsia="es-MX"/>
              </w:rPr>
              <w:t>RN25</w:t>
            </w:r>
          </w:p>
        </w:tc>
      </w:tr>
      <w:tr w:rsidR="004A01FD" w:rsidRPr="00125620" w14:paraId="064C875A"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F472B26" w14:textId="094EE1B8" w:rsidR="004A01FD"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20</w:t>
            </w:r>
          </w:p>
        </w:tc>
        <w:tc>
          <w:tcPr>
            <w:tcW w:w="1440" w:type="dxa"/>
            <w:tcBorders>
              <w:top w:val="single" w:sz="8" w:space="0" w:color="B2B2B2"/>
              <w:left w:val="single" w:sz="12" w:space="0" w:color="B2B2B2"/>
              <w:bottom w:val="single" w:sz="8" w:space="0" w:color="B2B2B2"/>
              <w:right w:val="single" w:sz="12" w:space="0" w:color="B2B2B2"/>
            </w:tcBorders>
          </w:tcPr>
          <w:p w14:paraId="384F185D" w14:textId="31E92F52" w:rsidR="004A01FD" w:rsidRPr="00125620" w:rsidRDefault="004A01FD" w:rsidP="00D52427">
            <w:pPr>
              <w:pStyle w:val="Default"/>
              <w:rPr>
                <w:rFonts w:eastAsia="Calibri"/>
                <w:color w:val="auto"/>
                <w:sz w:val="20"/>
                <w:szCs w:val="20"/>
                <w:lang w:eastAsia="es-MX"/>
              </w:rPr>
            </w:pPr>
            <w:r w:rsidRPr="00125620">
              <w:rPr>
                <w:rFonts w:eastAsia="Calibri"/>
                <w:color w:val="auto"/>
                <w:sz w:val="20"/>
                <w:szCs w:val="20"/>
                <w:lang w:eastAsia="es-MX"/>
              </w:rPr>
              <w:t>Sistema (SIAP)</w:t>
            </w:r>
          </w:p>
        </w:tc>
        <w:tc>
          <w:tcPr>
            <w:tcW w:w="4770" w:type="dxa"/>
            <w:tcBorders>
              <w:top w:val="single" w:sz="8" w:space="0" w:color="B2B2B2"/>
              <w:left w:val="single" w:sz="12" w:space="0" w:color="B2B2B2"/>
              <w:bottom w:val="single" w:sz="8" w:space="0" w:color="B2B2B2"/>
              <w:right w:val="single" w:sz="12" w:space="0" w:color="B2B2B2"/>
            </w:tcBorders>
          </w:tcPr>
          <w:p w14:paraId="4D666D2B" w14:textId="2C8F0BD4" w:rsidR="004A01FD" w:rsidRPr="00125620" w:rsidRDefault="00D46298" w:rsidP="0055089E">
            <w:pPr>
              <w:pStyle w:val="Default"/>
              <w:jc w:val="both"/>
              <w:rPr>
                <w:rFonts w:eastAsia="Calibri"/>
                <w:color w:val="auto"/>
                <w:sz w:val="20"/>
                <w:szCs w:val="20"/>
                <w:lang w:eastAsia="es-MX"/>
              </w:rPr>
            </w:pPr>
            <w:r>
              <w:rPr>
                <w:rFonts w:eastAsia="Calibri"/>
                <w:color w:val="auto"/>
                <w:sz w:val="20"/>
                <w:szCs w:val="20"/>
                <w:lang w:eastAsia="es-MX"/>
              </w:rPr>
              <w:t>Manda la impresión del ticket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D76EC1A" w14:textId="6E57BD88" w:rsidR="004A01FD" w:rsidRPr="003B4753" w:rsidRDefault="00C16D83" w:rsidP="003D1F31">
            <w:pPr>
              <w:pStyle w:val="StkBODYTEXT"/>
              <w:rPr>
                <w:rStyle w:val="Hipervnculo"/>
                <w:rFonts w:eastAsia="Calibri"/>
              </w:rPr>
            </w:pPr>
            <w:hyperlink w:anchor="_Reglas_de_Negocio_2" w:history="1">
              <w:r w:rsidR="006662B3" w:rsidRPr="00125620">
                <w:rPr>
                  <w:rStyle w:val="Hipervnculo"/>
                  <w:rFonts w:eastAsia="Calibri" w:cs="Arial"/>
                  <w:sz w:val="16"/>
                  <w:szCs w:val="16"/>
                  <w:lang w:eastAsia="es-MX"/>
                </w:rPr>
                <w:t>RN07</w:t>
              </w:r>
            </w:hyperlink>
            <w:r w:rsidR="00337061" w:rsidRPr="003B4753">
              <w:rPr>
                <w:rStyle w:val="Hipervnculo"/>
                <w:rFonts w:eastAsia="Calibri" w:cs="Arial"/>
                <w:sz w:val="16"/>
                <w:szCs w:val="16"/>
                <w:lang w:eastAsia="es-MX"/>
              </w:rPr>
              <w:t xml:space="preserve"> </w:t>
            </w:r>
            <w:hyperlink w:anchor="_Reglas_de_Negocio_2" w:history="1">
              <w:r w:rsidR="00337061" w:rsidRPr="003B4753">
                <w:rPr>
                  <w:rStyle w:val="Hipervnculo"/>
                  <w:rFonts w:eastAsia="Calibri" w:cs="Arial"/>
                  <w:sz w:val="16"/>
                  <w:szCs w:val="16"/>
                  <w:lang w:eastAsia="es-MX"/>
                </w:rPr>
                <w:t>RN12</w:t>
              </w:r>
            </w:hyperlink>
          </w:p>
        </w:tc>
      </w:tr>
      <w:tr w:rsidR="004A01FD" w:rsidRPr="00F816A6" w14:paraId="640347F8"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EB95B9C" w14:textId="323600FF" w:rsidR="004A01FD" w:rsidRPr="00125620" w:rsidRDefault="00A80560" w:rsidP="003D1F31">
            <w:pPr>
              <w:pStyle w:val="Default"/>
              <w:rPr>
                <w:rFonts w:eastAsia="Calibri"/>
                <w:color w:val="auto"/>
                <w:sz w:val="20"/>
                <w:szCs w:val="20"/>
                <w:lang w:eastAsia="es-MX"/>
              </w:rPr>
            </w:pPr>
            <w:r w:rsidRPr="00125620">
              <w:rPr>
                <w:rFonts w:eastAsia="Calibri"/>
                <w:color w:val="auto"/>
                <w:sz w:val="20"/>
                <w:szCs w:val="20"/>
                <w:lang w:eastAsia="es-MX"/>
              </w:rPr>
              <w:t>21</w:t>
            </w:r>
          </w:p>
        </w:tc>
        <w:tc>
          <w:tcPr>
            <w:tcW w:w="1440" w:type="dxa"/>
            <w:tcBorders>
              <w:top w:val="single" w:sz="8" w:space="0" w:color="B2B2B2"/>
              <w:left w:val="single" w:sz="12" w:space="0" w:color="B2B2B2"/>
              <w:bottom w:val="single" w:sz="8" w:space="0" w:color="B2B2B2"/>
              <w:right w:val="single" w:sz="12" w:space="0" w:color="B2B2B2"/>
            </w:tcBorders>
          </w:tcPr>
          <w:p w14:paraId="17FC398E" w14:textId="54184A8B" w:rsidR="004A01FD" w:rsidRPr="00125620" w:rsidRDefault="00D46298" w:rsidP="00D46298">
            <w:pPr>
              <w:pStyle w:val="Default"/>
              <w:rPr>
                <w:rFonts w:eastAsia="Calibri"/>
                <w:color w:val="auto"/>
                <w:sz w:val="20"/>
                <w:szCs w:val="20"/>
                <w:lang w:eastAsia="es-MX"/>
              </w:rPr>
            </w:pPr>
            <w:r w:rsidRPr="00125620">
              <w:rPr>
                <w:rFonts w:eastAsia="Calibri"/>
                <w:color w:val="auto"/>
                <w:sz w:val="20"/>
                <w:szCs w:val="20"/>
                <w:lang w:eastAsia="es-MX"/>
              </w:rPr>
              <w:t xml:space="preserve">Sistema (SIAP) </w:t>
            </w:r>
          </w:p>
        </w:tc>
        <w:tc>
          <w:tcPr>
            <w:tcW w:w="4770" w:type="dxa"/>
            <w:tcBorders>
              <w:top w:val="single" w:sz="8" w:space="0" w:color="B2B2B2"/>
              <w:left w:val="single" w:sz="12" w:space="0" w:color="B2B2B2"/>
              <w:bottom w:val="single" w:sz="8" w:space="0" w:color="B2B2B2"/>
              <w:right w:val="single" w:sz="12" w:space="0" w:color="B2B2B2"/>
            </w:tcBorders>
          </w:tcPr>
          <w:p w14:paraId="4238B3CF" w14:textId="557D5A78" w:rsidR="004A01FD" w:rsidRPr="00125620" w:rsidRDefault="00D46298" w:rsidP="00D46298">
            <w:pPr>
              <w:pStyle w:val="Default"/>
              <w:jc w:val="both"/>
              <w:rPr>
                <w:rFonts w:eastAsia="Calibri"/>
                <w:color w:val="auto"/>
                <w:sz w:val="20"/>
                <w:szCs w:val="20"/>
                <w:lang w:eastAsia="es-MX"/>
              </w:rPr>
            </w:pPr>
            <w:r>
              <w:rPr>
                <w:rFonts w:eastAsia="Calibri"/>
                <w:color w:val="auto"/>
                <w:sz w:val="20"/>
                <w:szCs w:val="20"/>
                <w:lang w:eastAsia="es-MX"/>
              </w:rPr>
              <w:t xml:space="preserve">Se habilita el </w:t>
            </w:r>
            <w:r w:rsidR="004A01FD" w:rsidRPr="00125620">
              <w:rPr>
                <w:rFonts w:eastAsia="Calibri"/>
                <w:color w:val="auto"/>
                <w:sz w:val="20"/>
                <w:szCs w:val="20"/>
                <w:lang w:eastAsia="es-MX"/>
              </w:rPr>
              <w:t xml:space="preserve"> botón “Imprimir ticket”</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456E105" w14:textId="2893A805" w:rsidR="004A01FD" w:rsidRPr="003B4753" w:rsidRDefault="00C16D83" w:rsidP="003D1F31">
            <w:pPr>
              <w:pStyle w:val="StkBODYTEXT"/>
              <w:rPr>
                <w:rStyle w:val="Hipervnculo"/>
                <w:rFonts w:eastAsia="Calibri"/>
              </w:rPr>
            </w:pPr>
            <w:hyperlink w:anchor="_Reglas_de_Negocio_2" w:history="1">
              <w:r w:rsidR="00337061" w:rsidRPr="003B4753">
                <w:rPr>
                  <w:rStyle w:val="Hipervnculo"/>
                  <w:rFonts w:eastAsia="Calibri" w:cs="Arial"/>
                  <w:sz w:val="16"/>
                  <w:szCs w:val="16"/>
                  <w:lang w:eastAsia="es-MX"/>
                </w:rPr>
                <w:t>RN08</w:t>
              </w:r>
            </w:hyperlink>
          </w:p>
        </w:tc>
      </w:tr>
      <w:tr w:rsidR="00C34AC0" w:rsidRPr="00375B7A" w14:paraId="29EC7760"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6D4C345" w14:textId="77777777" w:rsidR="00C34AC0" w:rsidRPr="00125620" w:rsidRDefault="00C34AC0" w:rsidP="003D1F31">
            <w:pPr>
              <w:pStyle w:val="Default"/>
              <w:rPr>
                <w:rFonts w:eastAsia="Calibri"/>
                <w:color w:val="auto"/>
                <w:sz w:val="20"/>
                <w:szCs w:val="20"/>
                <w:lang w:eastAsia="es-MX"/>
              </w:rPr>
            </w:pPr>
          </w:p>
        </w:tc>
        <w:tc>
          <w:tcPr>
            <w:tcW w:w="1440" w:type="dxa"/>
            <w:tcBorders>
              <w:top w:val="single" w:sz="8" w:space="0" w:color="B2B2B2"/>
              <w:left w:val="single" w:sz="12" w:space="0" w:color="B2B2B2"/>
              <w:bottom w:val="single" w:sz="8" w:space="0" w:color="B2B2B2"/>
              <w:right w:val="single" w:sz="12" w:space="0" w:color="B2B2B2"/>
            </w:tcBorders>
          </w:tcPr>
          <w:p w14:paraId="1B540390" w14:textId="19570CCB" w:rsidR="00C34AC0" w:rsidRPr="00125620" w:rsidRDefault="00C34AC0"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01196875" w14:textId="6FAC5B2A" w:rsidR="00C34AC0" w:rsidRPr="00125620" w:rsidRDefault="00C34AC0" w:rsidP="00A80560">
            <w:pPr>
              <w:pStyle w:val="Default"/>
              <w:jc w:val="both"/>
              <w:rPr>
                <w:sz w:val="20"/>
                <w:szCs w:val="20"/>
              </w:rPr>
            </w:pPr>
            <w:r>
              <w:rPr>
                <w:rFonts w:eastAsia="Calibri"/>
                <w:color w:val="auto"/>
                <w:sz w:val="20"/>
                <w:szCs w:val="20"/>
                <w:lang w:eastAsia="es-MX"/>
              </w:rPr>
              <w:t>El ticket de copia es entregado al chofer, Ticket Original se agrega a la documentación de la entrada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6C90C5F" w14:textId="77777777" w:rsidR="00C34AC0" w:rsidRPr="00125620" w:rsidRDefault="00C34AC0" w:rsidP="003D1F31">
            <w:pPr>
              <w:pStyle w:val="StkBODYTEXT"/>
              <w:rPr>
                <w:rFonts w:eastAsia="Calibri" w:cs="Arial"/>
                <w:color w:val="auto"/>
                <w:sz w:val="16"/>
                <w:szCs w:val="16"/>
                <w:lang w:eastAsia="es-MX"/>
              </w:rPr>
            </w:pPr>
          </w:p>
        </w:tc>
      </w:tr>
      <w:tr w:rsidR="00E410A8" w:rsidRPr="00375B7A" w14:paraId="2D511ED0"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9759F0A" w14:textId="1C17D90C" w:rsidR="00E410A8" w:rsidRPr="00125620" w:rsidRDefault="00E410A8" w:rsidP="003D1F31">
            <w:pPr>
              <w:pStyle w:val="Default"/>
              <w:rPr>
                <w:rFonts w:eastAsia="Calibri"/>
                <w:color w:val="auto"/>
                <w:sz w:val="20"/>
                <w:szCs w:val="20"/>
                <w:lang w:eastAsia="es-MX"/>
              </w:rPr>
            </w:pPr>
            <w:r w:rsidRPr="00125620">
              <w:rPr>
                <w:rFonts w:eastAsia="Calibri"/>
                <w:color w:val="auto"/>
                <w:sz w:val="20"/>
                <w:szCs w:val="20"/>
                <w:lang w:eastAsia="es-MX"/>
              </w:rPr>
              <w:t>23</w:t>
            </w:r>
          </w:p>
        </w:tc>
        <w:tc>
          <w:tcPr>
            <w:tcW w:w="1440" w:type="dxa"/>
            <w:tcBorders>
              <w:top w:val="single" w:sz="8" w:space="0" w:color="B2B2B2"/>
              <w:left w:val="single" w:sz="12" w:space="0" w:color="B2B2B2"/>
              <w:bottom w:val="single" w:sz="8" w:space="0" w:color="B2B2B2"/>
              <w:right w:val="single" w:sz="12" w:space="0" w:color="B2B2B2"/>
            </w:tcBorders>
          </w:tcPr>
          <w:p w14:paraId="5062F7D5" w14:textId="4D847F48" w:rsidR="00E410A8" w:rsidRPr="00125620" w:rsidRDefault="00E410A8" w:rsidP="00D52427">
            <w:pPr>
              <w:pStyle w:val="Default"/>
              <w:rPr>
                <w:rFonts w:eastAsia="Calibri"/>
                <w:color w:val="auto"/>
                <w:sz w:val="20"/>
                <w:szCs w:val="20"/>
                <w:lang w:eastAsia="es-MX"/>
              </w:rPr>
            </w:pPr>
            <w:proofErr w:type="spellStart"/>
            <w:r w:rsidRPr="00125620">
              <w:rPr>
                <w:rFonts w:eastAsia="Calibri"/>
                <w:color w:val="auto"/>
                <w:sz w:val="20"/>
                <w:szCs w:val="20"/>
                <w:lang w:eastAsia="es-MX"/>
              </w:rPr>
              <w:t>Basculista</w:t>
            </w:r>
            <w:proofErr w:type="spellEnd"/>
          </w:p>
        </w:tc>
        <w:tc>
          <w:tcPr>
            <w:tcW w:w="4770" w:type="dxa"/>
            <w:tcBorders>
              <w:top w:val="single" w:sz="8" w:space="0" w:color="B2B2B2"/>
              <w:left w:val="single" w:sz="12" w:space="0" w:color="B2B2B2"/>
              <w:bottom w:val="single" w:sz="8" w:space="0" w:color="B2B2B2"/>
              <w:right w:val="single" w:sz="12" w:space="0" w:color="B2B2B2"/>
            </w:tcBorders>
          </w:tcPr>
          <w:p w14:paraId="7FCA7EDE" w14:textId="6F13CF76" w:rsidR="00E410A8" w:rsidRPr="00125620" w:rsidRDefault="00E410A8" w:rsidP="00A80560">
            <w:pPr>
              <w:pStyle w:val="Default"/>
              <w:jc w:val="both"/>
              <w:rPr>
                <w:rFonts w:eastAsia="Calibri"/>
                <w:color w:val="auto"/>
                <w:sz w:val="20"/>
                <w:szCs w:val="20"/>
                <w:lang w:eastAsia="es-MX"/>
              </w:rPr>
            </w:pPr>
            <w:r w:rsidRPr="00125620">
              <w:rPr>
                <w:sz w:val="20"/>
                <w:szCs w:val="20"/>
              </w:rPr>
              <w:t>Regresa a la opción Báscula.</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671F859" w14:textId="77777777" w:rsidR="00E410A8" w:rsidRPr="00125620" w:rsidRDefault="00E410A8" w:rsidP="003D1F31">
            <w:pPr>
              <w:pStyle w:val="StkBODYTEXT"/>
              <w:rPr>
                <w:rFonts w:eastAsia="Calibri" w:cs="Arial"/>
                <w:color w:val="auto"/>
                <w:sz w:val="16"/>
                <w:szCs w:val="16"/>
                <w:lang w:eastAsia="es-MX"/>
              </w:rPr>
            </w:pPr>
          </w:p>
        </w:tc>
      </w:tr>
      <w:tr w:rsidR="00D06D32" w:rsidRPr="00BE4A1F" w14:paraId="49813B1C" w14:textId="77777777" w:rsidTr="00D46298">
        <w:trPr>
          <w:trHeight w:val="404"/>
        </w:trPr>
        <w:tc>
          <w:tcPr>
            <w:tcW w:w="7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CD545E4" w14:textId="77777777" w:rsidR="00D06D32" w:rsidRPr="00125620" w:rsidRDefault="00D06D32" w:rsidP="003D1F31">
            <w:pPr>
              <w:pStyle w:val="Default"/>
              <w:rPr>
                <w:rFonts w:eastAsia="Calibri"/>
                <w:color w:val="auto"/>
                <w:sz w:val="20"/>
                <w:szCs w:val="20"/>
                <w:lang w:eastAsia="es-MX"/>
              </w:rPr>
            </w:pPr>
          </w:p>
        </w:tc>
        <w:tc>
          <w:tcPr>
            <w:tcW w:w="1440" w:type="dxa"/>
            <w:tcBorders>
              <w:top w:val="single" w:sz="8" w:space="0" w:color="B2B2B2"/>
              <w:left w:val="single" w:sz="12" w:space="0" w:color="B2B2B2"/>
              <w:bottom w:val="single" w:sz="8" w:space="0" w:color="B2B2B2"/>
              <w:right w:val="single" w:sz="12" w:space="0" w:color="B2B2B2"/>
            </w:tcBorders>
          </w:tcPr>
          <w:p w14:paraId="5CE71FB5" w14:textId="77777777" w:rsidR="00D06D32" w:rsidRPr="00125620" w:rsidRDefault="00D06D32" w:rsidP="00D52427">
            <w:pPr>
              <w:pStyle w:val="Default"/>
              <w:rPr>
                <w:rFonts w:eastAsia="Calibri"/>
                <w:color w:val="auto"/>
                <w:sz w:val="20"/>
                <w:szCs w:val="20"/>
                <w:lang w:eastAsia="es-MX"/>
              </w:rPr>
            </w:pPr>
          </w:p>
        </w:tc>
        <w:tc>
          <w:tcPr>
            <w:tcW w:w="4770" w:type="dxa"/>
            <w:tcBorders>
              <w:top w:val="single" w:sz="8" w:space="0" w:color="B2B2B2"/>
              <w:left w:val="single" w:sz="12" w:space="0" w:color="B2B2B2"/>
              <w:bottom w:val="single" w:sz="8" w:space="0" w:color="B2B2B2"/>
              <w:right w:val="single" w:sz="12" w:space="0" w:color="B2B2B2"/>
            </w:tcBorders>
          </w:tcPr>
          <w:p w14:paraId="29B84177" w14:textId="7DC587BF" w:rsidR="00D06D32" w:rsidRPr="00125620" w:rsidRDefault="00D06D32" w:rsidP="00A80560">
            <w:pPr>
              <w:pStyle w:val="Default"/>
              <w:jc w:val="both"/>
              <w:rPr>
                <w:sz w:val="20"/>
                <w:szCs w:val="20"/>
              </w:rPr>
            </w:pPr>
            <w:r>
              <w:rPr>
                <w:sz w:val="20"/>
                <w:szCs w:val="20"/>
              </w:rPr>
              <w:t>Termina caso de uso</w:t>
            </w:r>
          </w:p>
        </w:tc>
        <w:tc>
          <w:tcPr>
            <w:tcW w:w="243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CB43C7D" w14:textId="77777777" w:rsidR="00D06D32" w:rsidRPr="00125620" w:rsidRDefault="00D06D32" w:rsidP="003D1F31">
            <w:pPr>
              <w:pStyle w:val="StkBODYTEXT"/>
              <w:rPr>
                <w:rFonts w:eastAsia="Calibri" w:cs="Arial"/>
                <w:color w:val="auto"/>
                <w:sz w:val="16"/>
                <w:szCs w:val="16"/>
                <w:lang w:eastAsia="es-MX"/>
              </w:rPr>
            </w:pPr>
          </w:p>
        </w:tc>
      </w:tr>
    </w:tbl>
    <w:p w14:paraId="0E7049DD" w14:textId="2C5BE7B6" w:rsidR="0095722A" w:rsidRPr="00125620" w:rsidRDefault="0095722A" w:rsidP="000A62D9">
      <w:pPr>
        <w:pStyle w:val="Sinespaciado"/>
        <w:rPr>
          <w:rFonts w:cs="Arial"/>
          <w:lang w:val="es-MX"/>
        </w:rPr>
      </w:pPr>
    </w:p>
    <w:p w14:paraId="132CCAE0" w14:textId="77777777" w:rsidR="00CF454E" w:rsidRPr="00125620" w:rsidRDefault="00CF454E" w:rsidP="00CF454E">
      <w:pPr>
        <w:pStyle w:val="Ttulo2"/>
        <w:numPr>
          <w:ilvl w:val="0"/>
          <w:numId w:val="3"/>
        </w:numPr>
        <w:spacing w:after="0"/>
        <w:rPr>
          <w:sz w:val="24"/>
          <w:szCs w:val="24"/>
          <w:lang w:val="es-MX"/>
        </w:rPr>
      </w:pPr>
      <w:bookmarkStart w:id="24" w:name="_Toc364674419"/>
      <w:r w:rsidRPr="00125620">
        <w:rPr>
          <w:sz w:val="24"/>
          <w:szCs w:val="24"/>
          <w:lang w:val="es-MX"/>
        </w:rPr>
        <w:t>Flujos alternos</w:t>
      </w:r>
      <w:bookmarkEnd w:id="24"/>
    </w:p>
    <w:p w14:paraId="132CCAE1" w14:textId="1582F909" w:rsidR="00CF454E" w:rsidRPr="00125620" w:rsidRDefault="00CF454E" w:rsidP="00330850">
      <w:pPr>
        <w:pStyle w:val="Ttulo2"/>
        <w:numPr>
          <w:ilvl w:val="1"/>
          <w:numId w:val="3"/>
        </w:numPr>
        <w:spacing w:after="0"/>
        <w:rPr>
          <w:sz w:val="24"/>
          <w:szCs w:val="24"/>
          <w:lang w:val="es-MX"/>
        </w:rPr>
      </w:pPr>
      <w:bookmarkStart w:id="25" w:name="_FA01_–_[Nombre"/>
      <w:bookmarkStart w:id="26" w:name="_Toc364674420"/>
      <w:bookmarkEnd w:id="25"/>
      <w:r w:rsidRPr="00125620">
        <w:rPr>
          <w:sz w:val="24"/>
          <w:szCs w:val="24"/>
          <w:lang w:val="es-MX"/>
        </w:rPr>
        <w:t>FA01</w:t>
      </w:r>
      <w:r w:rsidR="00FE79DF" w:rsidRPr="00125620">
        <w:rPr>
          <w:sz w:val="24"/>
          <w:szCs w:val="24"/>
          <w:lang w:val="es-MX"/>
        </w:rPr>
        <w:t xml:space="preserve"> –</w:t>
      </w:r>
      <w:bookmarkEnd w:id="26"/>
      <w:r w:rsidR="00A835D2" w:rsidRPr="00125620">
        <w:rPr>
          <w:sz w:val="24"/>
          <w:szCs w:val="24"/>
          <w:lang w:val="es-MX"/>
        </w:rPr>
        <w:t>Modificación Folio de Entrada  Registrado</w:t>
      </w:r>
    </w:p>
    <w:tbl>
      <w:tblPr>
        <w:tblW w:w="9952" w:type="dxa"/>
        <w:tblInd w:w="-85" w:type="dxa"/>
        <w:tblCellMar>
          <w:left w:w="0" w:type="dxa"/>
          <w:right w:w="0" w:type="dxa"/>
        </w:tblCellMar>
        <w:tblLook w:val="04A0" w:firstRow="1" w:lastRow="0" w:firstColumn="1" w:lastColumn="0" w:noHBand="0" w:noVBand="1"/>
      </w:tblPr>
      <w:tblGrid>
        <w:gridCol w:w="497"/>
        <w:gridCol w:w="995"/>
        <w:gridCol w:w="5040"/>
        <w:gridCol w:w="3420"/>
      </w:tblGrid>
      <w:tr w:rsidR="00AE7DC1" w:rsidRPr="00125620" w14:paraId="132CCAE6" w14:textId="77777777" w:rsidTr="00EC63DD">
        <w:trPr>
          <w:trHeight w:val="227"/>
        </w:trPr>
        <w:tc>
          <w:tcPr>
            <w:tcW w:w="497"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E2" w14:textId="77777777" w:rsidR="00AE7DC1" w:rsidRPr="00125620" w:rsidRDefault="00AE7DC1" w:rsidP="000B5411">
            <w:pPr>
              <w:pStyle w:val="StyleStkBODYTEXTBackground1"/>
              <w:rPr>
                <w:rFonts w:cs="Arial"/>
                <w:sz w:val="16"/>
                <w:szCs w:val="16"/>
              </w:rPr>
            </w:pPr>
            <w:r w:rsidRPr="00125620">
              <w:rPr>
                <w:rFonts w:cs="Arial"/>
                <w:sz w:val="16"/>
                <w:szCs w:val="16"/>
              </w:rPr>
              <w:t>Paso</w:t>
            </w:r>
          </w:p>
        </w:tc>
        <w:tc>
          <w:tcPr>
            <w:tcW w:w="995"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AE3" w14:textId="77777777" w:rsidR="00AE7DC1" w:rsidRPr="00125620" w:rsidRDefault="00AE7DC1" w:rsidP="000B5411">
            <w:pPr>
              <w:pStyle w:val="StyleStkBODYTEXTBackground1"/>
              <w:rPr>
                <w:rFonts w:cs="Arial"/>
                <w:sz w:val="16"/>
                <w:szCs w:val="16"/>
              </w:rPr>
            </w:pPr>
            <w:r w:rsidRPr="00125620">
              <w:rPr>
                <w:rFonts w:cs="Arial"/>
                <w:sz w:val="16"/>
                <w:szCs w:val="16"/>
              </w:rPr>
              <w:t>Actor</w:t>
            </w:r>
          </w:p>
        </w:tc>
        <w:tc>
          <w:tcPr>
            <w:tcW w:w="5040"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AE4" w14:textId="77777777" w:rsidR="00AE7DC1" w:rsidRPr="00125620" w:rsidRDefault="00AE7DC1" w:rsidP="000B5411">
            <w:pPr>
              <w:pStyle w:val="StyleStkBODYTEXTBackground1"/>
              <w:rPr>
                <w:rFonts w:cs="Arial"/>
                <w:sz w:val="16"/>
                <w:szCs w:val="16"/>
              </w:rPr>
            </w:pPr>
            <w:r w:rsidRPr="00125620">
              <w:rPr>
                <w:rFonts w:cs="Arial"/>
                <w:sz w:val="16"/>
                <w:szCs w:val="16"/>
              </w:rPr>
              <w:t>Descripción</w:t>
            </w:r>
          </w:p>
        </w:tc>
        <w:tc>
          <w:tcPr>
            <w:tcW w:w="3420"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E5" w14:textId="39684047" w:rsidR="00AE7DC1" w:rsidRPr="00125620" w:rsidRDefault="000B5411" w:rsidP="000B5411">
            <w:pPr>
              <w:pStyle w:val="StyleStkBODYTEXTBackground1"/>
              <w:rPr>
                <w:rFonts w:cs="Arial"/>
                <w:sz w:val="16"/>
                <w:szCs w:val="16"/>
              </w:rPr>
            </w:pPr>
            <w:r w:rsidRPr="00125620">
              <w:rPr>
                <w:rFonts w:cs="Arial"/>
                <w:sz w:val="16"/>
                <w:szCs w:val="16"/>
              </w:rPr>
              <w:t>Comentarios RN / NI</w:t>
            </w:r>
          </w:p>
        </w:tc>
      </w:tr>
      <w:tr w:rsidR="00A835D2" w:rsidRPr="00375B7A" w14:paraId="3FED1F45"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77AD721" w14:textId="77777777" w:rsidR="00A835D2" w:rsidRPr="00125620" w:rsidRDefault="00A835D2" w:rsidP="00A835D2">
            <w:pPr>
              <w:pStyle w:val="TableText"/>
            </w:pPr>
            <w:r w:rsidRPr="00125620">
              <w:t>1</w:t>
            </w:r>
          </w:p>
        </w:tc>
        <w:tc>
          <w:tcPr>
            <w:tcW w:w="995" w:type="dxa"/>
            <w:tcBorders>
              <w:top w:val="single" w:sz="8" w:space="0" w:color="B2B2B2"/>
              <w:left w:val="single" w:sz="12" w:space="0" w:color="B2B2B2"/>
              <w:bottom w:val="single" w:sz="8" w:space="0" w:color="B2B2B2"/>
              <w:right w:val="single" w:sz="12" w:space="0" w:color="B2B2B2"/>
            </w:tcBorders>
          </w:tcPr>
          <w:p w14:paraId="2E9BC9D5" w14:textId="77777777" w:rsidR="00A835D2" w:rsidRPr="00125620" w:rsidRDefault="00A835D2" w:rsidP="00A835D2">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299AB6BD" w14:textId="77777777" w:rsidR="00A835D2" w:rsidRPr="00125620" w:rsidRDefault="00A835D2" w:rsidP="00A835D2">
            <w:pPr>
              <w:pStyle w:val="TableText"/>
              <w:rPr>
                <w:sz w:val="20"/>
                <w:szCs w:val="20"/>
              </w:rPr>
            </w:pPr>
            <w:r w:rsidRPr="00125620">
              <w:rPr>
                <w:sz w:val="20"/>
                <w:szCs w:val="20"/>
              </w:rPr>
              <w:t>Entra al Sistema Integral de Abasto y Producción (SIAP)</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F6139A4" w14:textId="77777777" w:rsidR="00A835D2" w:rsidRPr="00125620" w:rsidRDefault="00A835D2" w:rsidP="00FA7AAF">
            <w:pPr>
              <w:pStyle w:val="TableText"/>
            </w:pPr>
          </w:p>
        </w:tc>
      </w:tr>
      <w:tr w:rsidR="00A835D2" w:rsidRPr="00375B7A" w14:paraId="601E6BFE"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6D579FA" w14:textId="77777777" w:rsidR="00A835D2" w:rsidRPr="00125620" w:rsidRDefault="00A835D2" w:rsidP="00A835D2">
            <w:pPr>
              <w:pStyle w:val="TableText"/>
            </w:pPr>
            <w:r w:rsidRPr="00125620">
              <w:t>2</w:t>
            </w:r>
          </w:p>
        </w:tc>
        <w:tc>
          <w:tcPr>
            <w:tcW w:w="995" w:type="dxa"/>
            <w:tcBorders>
              <w:top w:val="single" w:sz="8" w:space="0" w:color="B2B2B2"/>
              <w:left w:val="single" w:sz="12" w:space="0" w:color="B2B2B2"/>
              <w:bottom w:val="single" w:sz="8" w:space="0" w:color="B2B2B2"/>
              <w:right w:val="single" w:sz="12" w:space="0" w:color="B2B2B2"/>
            </w:tcBorders>
          </w:tcPr>
          <w:p w14:paraId="46B5327A" w14:textId="77777777" w:rsidR="00A835D2" w:rsidRPr="00125620" w:rsidRDefault="00A835D2" w:rsidP="00A835D2">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305E572D" w14:textId="77777777" w:rsidR="00A835D2" w:rsidRPr="00125620" w:rsidRDefault="00A835D2" w:rsidP="00A835D2">
            <w:pPr>
              <w:pStyle w:val="TableText"/>
              <w:rPr>
                <w:sz w:val="20"/>
                <w:szCs w:val="20"/>
              </w:rPr>
            </w:pPr>
            <w:r w:rsidRPr="00125620">
              <w:rPr>
                <w:sz w:val="20"/>
                <w:szCs w:val="20"/>
              </w:rPr>
              <w:t>Despliega la pantalla de inicio de sesión.</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E431F8F" w14:textId="77777777" w:rsidR="00A835D2" w:rsidRPr="00125620" w:rsidRDefault="00A835D2" w:rsidP="00FA7AAF">
            <w:pPr>
              <w:pStyle w:val="TableText"/>
            </w:pPr>
          </w:p>
        </w:tc>
      </w:tr>
      <w:tr w:rsidR="00A835D2" w:rsidRPr="00125620" w14:paraId="2AAD5F78"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A21CE36" w14:textId="77777777" w:rsidR="00A835D2" w:rsidRPr="00125620" w:rsidRDefault="00A835D2" w:rsidP="00A835D2">
            <w:pPr>
              <w:pStyle w:val="TableText"/>
            </w:pPr>
            <w:r w:rsidRPr="00125620">
              <w:t>3</w:t>
            </w:r>
          </w:p>
        </w:tc>
        <w:tc>
          <w:tcPr>
            <w:tcW w:w="995" w:type="dxa"/>
            <w:tcBorders>
              <w:top w:val="single" w:sz="8" w:space="0" w:color="B2B2B2"/>
              <w:left w:val="single" w:sz="12" w:space="0" w:color="B2B2B2"/>
              <w:bottom w:val="single" w:sz="8" w:space="0" w:color="B2B2B2"/>
              <w:right w:val="single" w:sz="12" w:space="0" w:color="B2B2B2"/>
            </w:tcBorders>
          </w:tcPr>
          <w:p w14:paraId="4DF0A66A" w14:textId="77777777" w:rsidR="00A835D2" w:rsidRPr="00125620" w:rsidRDefault="00A835D2" w:rsidP="00A835D2">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242CFE36" w14:textId="77777777" w:rsidR="00A835D2" w:rsidRPr="00125620" w:rsidRDefault="00A835D2" w:rsidP="00A835D2">
            <w:pPr>
              <w:pStyle w:val="TableText"/>
              <w:rPr>
                <w:sz w:val="20"/>
                <w:szCs w:val="20"/>
              </w:rPr>
            </w:pPr>
            <w:r w:rsidRPr="00125620">
              <w:rPr>
                <w:sz w:val="20"/>
                <w:szCs w:val="20"/>
              </w:rPr>
              <w:t>Ingresa Usuario (*)  y Contraseña (*)</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D211EF4" w14:textId="0D1C0830" w:rsidR="00A835D2" w:rsidRPr="00125620" w:rsidRDefault="00C16D83" w:rsidP="00A835D2">
            <w:pPr>
              <w:pStyle w:val="TableText"/>
            </w:pPr>
            <w:hyperlink w:anchor="_Mensajes" w:history="1">
              <w:r w:rsidR="00A835D2" w:rsidRPr="00125620">
                <w:rPr>
                  <w:rStyle w:val="Hipervnculo"/>
                </w:rPr>
                <w:t>MSJ01</w:t>
              </w:r>
            </w:hyperlink>
            <w:r w:rsidR="00337061">
              <w:rPr>
                <w:rStyle w:val="Hipervnculo"/>
              </w:rPr>
              <w:t>,</w:t>
            </w:r>
            <w:r w:rsidR="00337061">
              <w:rPr>
                <w:sz w:val="20"/>
                <w:szCs w:val="20"/>
              </w:rPr>
              <w:t xml:space="preserve"> </w:t>
            </w:r>
            <w:hyperlink w:anchor="_Reglas_de_Negocio_2" w:history="1">
              <w:r w:rsidR="00337061" w:rsidRPr="00827F4B">
                <w:rPr>
                  <w:rStyle w:val="Hipervnculo"/>
                </w:rPr>
                <w:t>RN15</w:t>
              </w:r>
            </w:hyperlink>
          </w:p>
        </w:tc>
      </w:tr>
      <w:tr w:rsidR="00A835D2" w:rsidRPr="00375B7A" w14:paraId="2C08E789"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8343690" w14:textId="77777777" w:rsidR="00A835D2" w:rsidRPr="00125620" w:rsidRDefault="00A835D2" w:rsidP="00A835D2">
            <w:pPr>
              <w:pStyle w:val="TableText"/>
            </w:pPr>
            <w:r w:rsidRPr="00125620">
              <w:t>4</w:t>
            </w:r>
          </w:p>
        </w:tc>
        <w:tc>
          <w:tcPr>
            <w:tcW w:w="995" w:type="dxa"/>
            <w:tcBorders>
              <w:top w:val="single" w:sz="8" w:space="0" w:color="B2B2B2"/>
              <w:left w:val="single" w:sz="12" w:space="0" w:color="B2B2B2"/>
              <w:bottom w:val="single" w:sz="8" w:space="0" w:color="B2B2B2"/>
              <w:right w:val="single" w:sz="12" w:space="0" w:color="B2B2B2"/>
            </w:tcBorders>
          </w:tcPr>
          <w:p w14:paraId="661E2673" w14:textId="77777777" w:rsidR="00A835D2" w:rsidRPr="00125620" w:rsidRDefault="00A835D2" w:rsidP="00A835D2">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2DB5F873" w14:textId="77777777" w:rsidR="00A835D2" w:rsidRPr="00125620" w:rsidRDefault="00A835D2" w:rsidP="00A835D2">
            <w:pPr>
              <w:pStyle w:val="TableText"/>
              <w:rPr>
                <w:sz w:val="20"/>
                <w:szCs w:val="20"/>
              </w:rPr>
            </w:pPr>
            <w:r w:rsidRPr="00125620">
              <w:rPr>
                <w:sz w:val="20"/>
                <w:szCs w:val="20"/>
              </w:rPr>
              <w:t>Muestra el menú principal de la aplicación.</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909121E" w14:textId="77777777" w:rsidR="00A835D2" w:rsidRPr="00125620" w:rsidRDefault="00A835D2" w:rsidP="00A835D2">
            <w:pPr>
              <w:pStyle w:val="TableText"/>
            </w:pPr>
          </w:p>
        </w:tc>
      </w:tr>
      <w:tr w:rsidR="004622D9" w:rsidRPr="00375B7A" w14:paraId="47FC218B"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965CDE1" w14:textId="2BB73F3A" w:rsidR="004622D9" w:rsidRPr="00125620" w:rsidRDefault="004622D9" w:rsidP="00A835D2">
            <w:pPr>
              <w:pStyle w:val="TableText"/>
            </w:pPr>
            <w:r w:rsidRPr="00125620">
              <w:t>5</w:t>
            </w:r>
          </w:p>
        </w:tc>
        <w:tc>
          <w:tcPr>
            <w:tcW w:w="995" w:type="dxa"/>
            <w:tcBorders>
              <w:top w:val="single" w:sz="8" w:space="0" w:color="B2B2B2"/>
              <w:left w:val="single" w:sz="12" w:space="0" w:color="B2B2B2"/>
              <w:bottom w:val="single" w:sz="8" w:space="0" w:color="B2B2B2"/>
              <w:right w:val="single" w:sz="12" w:space="0" w:color="B2B2B2"/>
            </w:tcBorders>
          </w:tcPr>
          <w:p w14:paraId="619816CA" w14:textId="30015ACE" w:rsidR="004622D9" w:rsidRPr="00125620" w:rsidRDefault="004622D9" w:rsidP="00A835D2">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22AF2C5C" w14:textId="3F05564B" w:rsidR="004622D9" w:rsidRPr="00125620" w:rsidRDefault="004622D9" w:rsidP="00A835D2">
            <w:pPr>
              <w:pStyle w:val="TableText"/>
              <w:rPr>
                <w:sz w:val="20"/>
                <w:szCs w:val="20"/>
              </w:rPr>
            </w:pPr>
            <w:r w:rsidRPr="00125620">
              <w:rPr>
                <w:sz w:val="20"/>
                <w:szCs w:val="20"/>
              </w:rPr>
              <w:t xml:space="preserve">Selecciona del menú principal la opción Recepción </w:t>
            </w:r>
            <w:r w:rsidRPr="00125620">
              <w:rPr>
                <w:sz w:val="20"/>
                <w:szCs w:val="20"/>
              </w:rPr>
              <w:lastRenderedPageBreak/>
              <w:t>Ganado.</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5458B42" w14:textId="77777777" w:rsidR="004622D9" w:rsidRPr="00125620" w:rsidRDefault="004622D9" w:rsidP="00A835D2">
            <w:pPr>
              <w:pStyle w:val="TableText"/>
            </w:pPr>
          </w:p>
        </w:tc>
      </w:tr>
      <w:tr w:rsidR="00A835D2" w:rsidRPr="00125620" w14:paraId="165816E3"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871C4FB" w14:textId="77777777" w:rsidR="00A835D2" w:rsidRPr="00125620" w:rsidRDefault="00A835D2" w:rsidP="00A835D2">
            <w:pPr>
              <w:pStyle w:val="TableText"/>
            </w:pPr>
            <w:r w:rsidRPr="00125620">
              <w:lastRenderedPageBreak/>
              <w:t>6</w:t>
            </w:r>
          </w:p>
        </w:tc>
        <w:tc>
          <w:tcPr>
            <w:tcW w:w="995" w:type="dxa"/>
            <w:tcBorders>
              <w:top w:val="single" w:sz="8" w:space="0" w:color="B2B2B2"/>
              <w:left w:val="single" w:sz="12" w:space="0" w:color="B2B2B2"/>
              <w:bottom w:val="single" w:sz="8" w:space="0" w:color="B2B2B2"/>
              <w:right w:val="single" w:sz="12" w:space="0" w:color="B2B2B2"/>
            </w:tcBorders>
          </w:tcPr>
          <w:p w14:paraId="5F9E8EFF" w14:textId="77777777" w:rsidR="00A835D2" w:rsidRPr="00125620" w:rsidRDefault="00A835D2" w:rsidP="00A835D2">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60E0C738" w14:textId="77777777" w:rsidR="00A835D2" w:rsidRPr="00125620" w:rsidRDefault="00A835D2" w:rsidP="00A835D2">
            <w:pPr>
              <w:pStyle w:val="TableText"/>
              <w:rPr>
                <w:sz w:val="20"/>
                <w:szCs w:val="20"/>
              </w:rPr>
            </w:pPr>
            <w:r w:rsidRPr="00125620">
              <w:rPr>
                <w:sz w:val="20"/>
                <w:szCs w:val="20"/>
              </w:rPr>
              <w:t xml:space="preserve">Muestra la pantalla con la información </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A478F7A" w14:textId="77777777" w:rsidR="00A835D2" w:rsidRPr="00125620" w:rsidRDefault="00C16D83" w:rsidP="00A835D2">
            <w:pPr>
              <w:pStyle w:val="TableText"/>
            </w:pPr>
            <w:hyperlink w:anchor="_FA01_–_[Nombre" w:history="1">
              <w:r w:rsidR="00A835D2" w:rsidRPr="00125620">
                <w:rPr>
                  <w:rStyle w:val="Hipervnculo"/>
                </w:rPr>
                <w:t>FA01</w:t>
              </w:r>
            </w:hyperlink>
          </w:p>
        </w:tc>
      </w:tr>
      <w:tr w:rsidR="00A835D2" w:rsidRPr="00F816A6" w14:paraId="087FAAD0" w14:textId="77777777" w:rsidTr="004622D9">
        <w:trPr>
          <w:trHeight w:val="532"/>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C72B497" w14:textId="77777777" w:rsidR="00A835D2" w:rsidRPr="00125620" w:rsidRDefault="00A835D2" w:rsidP="00A835D2">
            <w:pPr>
              <w:pStyle w:val="TableText"/>
            </w:pPr>
            <w:r w:rsidRPr="00125620">
              <w:t>7</w:t>
            </w:r>
          </w:p>
        </w:tc>
        <w:tc>
          <w:tcPr>
            <w:tcW w:w="995" w:type="dxa"/>
            <w:tcBorders>
              <w:top w:val="single" w:sz="8" w:space="0" w:color="B2B2B2"/>
              <w:left w:val="single" w:sz="12" w:space="0" w:color="B2B2B2"/>
              <w:bottom w:val="single" w:sz="8" w:space="0" w:color="B2B2B2"/>
              <w:right w:val="single" w:sz="12" w:space="0" w:color="B2B2B2"/>
            </w:tcBorders>
          </w:tcPr>
          <w:p w14:paraId="6786F28C" w14:textId="77777777" w:rsidR="00A835D2" w:rsidRPr="00125620" w:rsidRDefault="00A835D2" w:rsidP="00A835D2">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3F13E211" w14:textId="145ACB59" w:rsidR="00A835D2" w:rsidRPr="00125620" w:rsidRDefault="00A86D6C" w:rsidP="004622D9">
            <w:pPr>
              <w:pStyle w:val="TableText"/>
              <w:rPr>
                <w:sz w:val="20"/>
                <w:szCs w:val="20"/>
              </w:rPr>
            </w:pPr>
            <w:r>
              <w:rPr>
                <w:sz w:val="20"/>
                <w:szCs w:val="20"/>
              </w:rPr>
              <w:t>Ingresa el Folio  de ticket a modificar</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8D46DA7" w14:textId="1FF69C6C" w:rsidR="00A835D2" w:rsidRPr="00827F4B" w:rsidRDefault="00C16D83" w:rsidP="00A835D2">
            <w:pPr>
              <w:pStyle w:val="TableText"/>
              <w:rPr>
                <w:rStyle w:val="Hipervnculo"/>
                <w:sz w:val="20"/>
                <w:szCs w:val="20"/>
              </w:rPr>
            </w:pPr>
            <w:hyperlink w:anchor="_Reglas_de_Negocio_2" w:history="1">
              <w:r w:rsidR="00337061" w:rsidRPr="003B4753">
                <w:rPr>
                  <w:rStyle w:val="Hipervnculo"/>
                  <w:sz w:val="20"/>
                  <w:szCs w:val="20"/>
                </w:rPr>
                <w:t>RN18</w:t>
              </w:r>
            </w:hyperlink>
          </w:p>
        </w:tc>
      </w:tr>
      <w:tr w:rsidR="00A835D2" w:rsidRPr="00BE4A1F" w14:paraId="59056622"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CB7151C" w14:textId="516B2B50" w:rsidR="00A835D2" w:rsidRPr="00125620" w:rsidRDefault="00FA71B3" w:rsidP="00A835D2">
            <w:pPr>
              <w:pStyle w:val="TableText"/>
            </w:pPr>
            <w:r w:rsidRPr="00125620">
              <w:t>10</w:t>
            </w:r>
          </w:p>
        </w:tc>
        <w:tc>
          <w:tcPr>
            <w:tcW w:w="995" w:type="dxa"/>
            <w:tcBorders>
              <w:top w:val="single" w:sz="8" w:space="0" w:color="B2B2B2"/>
              <w:left w:val="single" w:sz="12" w:space="0" w:color="B2B2B2"/>
              <w:bottom w:val="single" w:sz="8" w:space="0" w:color="B2B2B2"/>
              <w:right w:val="single" w:sz="12" w:space="0" w:color="B2B2B2"/>
            </w:tcBorders>
          </w:tcPr>
          <w:p w14:paraId="76B1BF4A" w14:textId="44320D30" w:rsidR="00A835D2" w:rsidRPr="00125620" w:rsidRDefault="004622D9" w:rsidP="00A835D2">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1C047E35" w14:textId="599B6EA2" w:rsidR="00A835D2" w:rsidRPr="00125620" w:rsidRDefault="004622D9" w:rsidP="00A835D2">
            <w:pPr>
              <w:pStyle w:val="TableText"/>
              <w:rPr>
                <w:sz w:val="20"/>
                <w:szCs w:val="20"/>
              </w:rPr>
            </w:pPr>
            <w:r w:rsidRPr="00125620">
              <w:rPr>
                <w:sz w:val="20"/>
                <w:szCs w:val="20"/>
              </w:rPr>
              <w:t>Regresa a la pantalla y  trae todos los valores capturados para el folio solicitado.</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36A888C" w14:textId="60DF2682" w:rsidR="00C001BA" w:rsidRPr="00827F4B" w:rsidRDefault="00C16D83" w:rsidP="003B4753">
            <w:pPr>
              <w:pStyle w:val="TableText"/>
              <w:rPr>
                <w:rStyle w:val="Hipervnculo"/>
                <w:sz w:val="20"/>
                <w:szCs w:val="20"/>
              </w:rPr>
            </w:pPr>
            <w:hyperlink w:anchor="_Reglas_de_Negocio_2" w:history="1">
              <w:r w:rsidR="00A86D6C" w:rsidRPr="00827F4B">
                <w:rPr>
                  <w:rStyle w:val="Hipervnculo"/>
                  <w:sz w:val="20"/>
                  <w:szCs w:val="20"/>
                </w:rPr>
                <w:t>RN20</w:t>
              </w:r>
            </w:hyperlink>
            <w:r w:rsidR="003B4753" w:rsidRPr="00827F4B">
              <w:rPr>
                <w:rStyle w:val="Hipervnculo"/>
                <w:sz w:val="20"/>
                <w:szCs w:val="20"/>
              </w:rPr>
              <w:t xml:space="preserve">, </w:t>
            </w:r>
            <w:hyperlink w:anchor="_Reglas_de_Negocio_2" w:history="1">
              <w:r w:rsidR="00C001BA" w:rsidRPr="00827F4B">
                <w:rPr>
                  <w:rStyle w:val="Hipervnculo"/>
                  <w:sz w:val="20"/>
                  <w:szCs w:val="20"/>
                </w:rPr>
                <w:t>RN21</w:t>
              </w:r>
            </w:hyperlink>
          </w:p>
        </w:tc>
      </w:tr>
      <w:tr w:rsidR="00A835D2" w:rsidRPr="00E35710" w14:paraId="395921FB"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F2C092F" w14:textId="386F84A3" w:rsidR="00A835D2" w:rsidRPr="00125620" w:rsidRDefault="00A835D2" w:rsidP="00A835D2">
            <w:pPr>
              <w:pStyle w:val="TableText"/>
            </w:pPr>
          </w:p>
        </w:tc>
        <w:tc>
          <w:tcPr>
            <w:tcW w:w="995" w:type="dxa"/>
            <w:tcBorders>
              <w:top w:val="single" w:sz="8" w:space="0" w:color="B2B2B2"/>
              <w:left w:val="single" w:sz="12" w:space="0" w:color="B2B2B2"/>
              <w:bottom w:val="single" w:sz="8" w:space="0" w:color="B2B2B2"/>
              <w:right w:val="single" w:sz="12" w:space="0" w:color="B2B2B2"/>
            </w:tcBorders>
          </w:tcPr>
          <w:p w14:paraId="176919F5" w14:textId="48E1C109" w:rsidR="00A835D2" w:rsidRPr="00125620" w:rsidRDefault="00A86D6C" w:rsidP="00A835D2">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3615833A" w14:textId="0E6B48B2" w:rsidR="00A835D2" w:rsidRPr="00125620" w:rsidRDefault="00E35710" w:rsidP="00A835D2">
            <w:pPr>
              <w:pStyle w:val="TableText"/>
              <w:rPr>
                <w:sz w:val="20"/>
                <w:szCs w:val="20"/>
              </w:rPr>
            </w:pPr>
            <w:r>
              <w:rPr>
                <w:sz w:val="20"/>
                <w:szCs w:val="20"/>
              </w:rPr>
              <w:t>Modifica</w:t>
            </w:r>
            <w:r w:rsidR="00A86D6C">
              <w:rPr>
                <w:sz w:val="20"/>
                <w:szCs w:val="20"/>
              </w:rPr>
              <w:t xml:space="preserve">  los valores y Guarda</w:t>
            </w:r>
            <w:r>
              <w:rPr>
                <w:sz w:val="20"/>
                <w:szCs w:val="20"/>
              </w:rPr>
              <w:t xml:space="preserve"> la información</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2581CE3" w14:textId="5DE4416E" w:rsidR="00A835D2" w:rsidRPr="00827F4B" w:rsidRDefault="00C16D83" w:rsidP="00A835D2">
            <w:pPr>
              <w:pStyle w:val="TableText"/>
              <w:rPr>
                <w:rStyle w:val="Hipervnculo"/>
                <w:sz w:val="20"/>
                <w:szCs w:val="20"/>
              </w:rPr>
            </w:pPr>
            <w:hyperlink w:anchor="_Reglas_de_Negocio_2" w:history="1">
              <w:r w:rsidR="00E35710" w:rsidRPr="00827F4B">
                <w:rPr>
                  <w:rStyle w:val="Hipervnculo"/>
                  <w:sz w:val="20"/>
                  <w:szCs w:val="20"/>
                </w:rPr>
                <w:t>RN20</w:t>
              </w:r>
            </w:hyperlink>
          </w:p>
        </w:tc>
      </w:tr>
      <w:tr w:rsidR="00A86D6C" w:rsidRPr="00125620" w14:paraId="0BE0070D"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EE90CC9" w14:textId="77777777" w:rsidR="00A86D6C" w:rsidRPr="00125620" w:rsidRDefault="00A86D6C" w:rsidP="00A835D2">
            <w:pPr>
              <w:pStyle w:val="TableText"/>
            </w:pPr>
          </w:p>
        </w:tc>
        <w:tc>
          <w:tcPr>
            <w:tcW w:w="995" w:type="dxa"/>
            <w:tcBorders>
              <w:top w:val="single" w:sz="8" w:space="0" w:color="B2B2B2"/>
              <w:left w:val="single" w:sz="12" w:space="0" w:color="B2B2B2"/>
              <w:bottom w:val="single" w:sz="8" w:space="0" w:color="B2B2B2"/>
              <w:right w:val="single" w:sz="12" w:space="0" w:color="B2B2B2"/>
            </w:tcBorders>
          </w:tcPr>
          <w:p w14:paraId="3D9C3876" w14:textId="412855FD" w:rsidR="00A86D6C" w:rsidRPr="00125620" w:rsidRDefault="00E35710" w:rsidP="00A835D2">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2D2EDE9C" w14:textId="19AE1FFF" w:rsidR="00A86D6C" w:rsidRPr="00125620" w:rsidRDefault="00E35710" w:rsidP="00A835D2">
            <w:pPr>
              <w:pStyle w:val="TableText"/>
              <w:rPr>
                <w:sz w:val="20"/>
                <w:szCs w:val="20"/>
              </w:rPr>
            </w:pPr>
            <w:r>
              <w:rPr>
                <w:sz w:val="20"/>
                <w:szCs w:val="20"/>
              </w:rPr>
              <w:t>Se reimprime el ticket</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A1ED50B" w14:textId="3639F0D8" w:rsidR="00A86D6C" w:rsidRPr="00125620" w:rsidRDefault="00C16D83" w:rsidP="00A835D2">
            <w:pPr>
              <w:pStyle w:val="TableText"/>
              <w:rPr>
                <w:sz w:val="20"/>
                <w:szCs w:val="20"/>
              </w:rPr>
            </w:pPr>
            <w:hyperlink w:anchor="_Reglas_de_Negocio_2" w:history="1">
              <w:r w:rsidR="00337061" w:rsidRPr="003B4753">
                <w:rPr>
                  <w:rStyle w:val="Hipervnculo"/>
                  <w:sz w:val="20"/>
                  <w:szCs w:val="20"/>
                </w:rPr>
                <w:t>RN12</w:t>
              </w:r>
            </w:hyperlink>
          </w:p>
        </w:tc>
      </w:tr>
      <w:tr w:rsidR="00A86D6C" w:rsidRPr="00125620" w14:paraId="2155BE95" w14:textId="77777777" w:rsidTr="00A835D2">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4269119D" w14:textId="77777777" w:rsidR="00A86D6C" w:rsidRPr="00125620" w:rsidRDefault="00A86D6C" w:rsidP="00A835D2">
            <w:pPr>
              <w:pStyle w:val="TableText"/>
            </w:pPr>
          </w:p>
        </w:tc>
        <w:tc>
          <w:tcPr>
            <w:tcW w:w="995" w:type="dxa"/>
            <w:tcBorders>
              <w:top w:val="single" w:sz="8" w:space="0" w:color="B2B2B2"/>
              <w:left w:val="single" w:sz="12" w:space="0" w:color="B2B2B2"/>
              <w:bottom w:val="single" w:sz="8" w:space="0" w:color="B2B2B2"/>
              <w:right w:val="single" w:sz="12" w:space="0" w:color="B2B2B2"/>
            </w:tcBorders>
          </w:tcPr>
          <w:p w14:paraId="53D598D0" w14:textId="77777777" w:rsidR="00A86D6C" w:rsidRPr="00125620" w:rsidRDefault="00A86D6C" w:rsidP="00A835D2">
            <w:pPr>
              <w:pStyle w:val="TableText"/>
              <w:rPr>
                <w:sz w:val="20"/>
                <w:szCs w:val="20"/>
              </w:rPr>
            </w:pPr>
          </w:p>
        </w:tc>
        <w:tc>
          <w:tcPr>
            <w:tcW w:w="5040" w:type="dxa"/>
            <w:tcBorders>
              <w:top w:val="single" w:sz="8" w:space="0" w:color="B2B2B2"/>
              <w:left w:val="single" w:sz="12" w:space="0" w:color="B2B2B2"/>
              <w:bottom w:val="single" w:sz="8" w:space="0" w:color="B2B2B2"/>
              <w:right w:val="single" w:sz="12" w:space="0" w:color="B2B2B2"/>
            </w:tcBorders>
          </w:tcPr>
          <w:p w14:paraId="4454492A" w14:textId="4D82456C" w:rsidR="00A86D6C" w:rsidRPr="00125620" w:rsidRDefault="00E35710" w:rsidP="00A835D2">
            <w:pPr>
              <w:pStyle w:val="TableText"/>
              <w:rPr>
                <w:sz w:val="20"/>
                <w:szCs w:val="20"/>
              </w:rPr>
            </w:pPr>
            <w:r w:rsidRPr="00125620">
              <w:rPr>
                <w:sz w:val="20"/>
                <w:szCs w:val="20"/>
              </w:rPr>
              <w:t>Regresa al Flujo Principal</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087B5C8" w14:textId="77777777" w:rsidR="00A86D6C" w:rsidRPr="00125620" w:rsidRDefault="00A86D6C" w:rsidP="00A835D2">
            <w:pPr>
              <w:pStyle w:val="TableText"/>
              <w:rPr>
                <w:sz w:val="20"/>
                <w:szCs w:val="20"/>
              </w:rPr>
            </w:pPr>
          </w:p>
        </w:tc>
      </w:tr>
    </w:tbl>
    <w:p w14:paraId="132CCAFA" w14:textId="77777777" w:rsidR="00416A11" w:rsidRPr="00A86D6C" w:rsidRDefault="00416A11" w:rsidP="00EF790E">
      <w:pPr>
        <w:pStyle w:val="Sinespaciado"/>
        <w:ind w:left="0"/>
        <w:rPr>
          <w:rFonts w:cs="Arial"/>
          <w:b/>
          <w:lang w:val="es-MX"/>
        </w:rPr>
      </w:pPr>
    </w:p>
    <w:p w14:paraId="132CCAFB" w14:textId="77777777" w:rsidR="00486748" w:rsidRPr="00125620" w:rsidRDefault="00486748">
      <w:pPr>
        <w:spacing w:before="0" w:after="0"/>
        <w:ind w:left="0"/>
        <w:rPr>
          <w:rFonts w:cs="Arial"/>
          <w:b/>
          <w:bCs/>
          <w:iCs/>
          <w:sz w:val="22"/>
          <w:szCs w:val="28"/>
          <w:lang w:val="es-MX"/>
        </w:rPr>
      </w:pPr>
      <w:bookmarkStart w:id="27" w:name="_FA01_–"/>
      <w:bookmarkEnd w:id="27"/>
    </w:p>
    <w:p w14:paraId="16B6F664" w14:textId="0BCED70D" w:rsidR="00F701FF" w:rsidRPr="00125620" w:rsidRDefault="00F701FF" w:rsidP="00F701FF">
      <w:pPr>
        <w:pStyle w:val="Ttulo2"/>
        <w:numPr>
          <w:ilvl w:val="1"/>
          <w:numId w:val="3"/>
        </w:numPr>
        <w:spacing w:after="0"/>
        <w:rPr>
          <w:sz w:val="24"/>
          <w:szCs w:val="24"/>
          <w:lang w:val="es-MX"/>
        </w:rPr>
      </w:pPr>
      <w:r w:rsidRPr="00125620">
        <w:rPr>
          <w:sz w:val="24"/>
          <w:szCs w:val="24"/>
          <w:lang w:val="es-MX"/>
        </w:rPr>
        <w:t xml:space="preserve"> Buscar información</w:t>
      </w:r>
      <w:r w:rsidR="00E35710">
        <w:rPr>
          <w:sz w:val="24"/>
          <w:szCs w:val="24"/>
          <w:lang w:val="es-MX"/>
        </w:rPr>
        <w:t xml:space="preserve"> de </w:t>
      </w:r>
      <w:proofErr w:type="spellStart"/>
      <w:r w:rsidR="00E35710">
        <w:rPr>
          <w:sz w:val="24"/>
          <w:szCs w:val="24"/>
          <w:lang w:val="es-MX"/>
        </w:rPr>
        <w:t>Catalogos</w:t>
      </w:r>
      <w:proofErr w:type="spellEnd"/>
    </w:p>
    <w:p w14:paraId="502D5895" w14:textId="77777777" w:rsidR="00F701FF" w:rsidRPr="00125620" w:rsidRDefault="00F701FF" w:rsidP="00F701FF">
      <w:pPr>
        <w:rPr>
          <w:rFonts w:eastAsia="Arial Unicode MS" w:cs="Arial"/>
          <w:sz w:val="18"/>
          <w:lang w:val="es-MX"/>
        </w:rPr>
      </w:pPr>
    </w:p>
    <w:tbl>
      <w:tblPr>
        <w:tblW w:w="9952" w:type="dxa"/>
        <w:tblInd w:w="-85" w:type="dxa"/>
        <w:tblCellMar>
          <w:left w:w="0" w:type="dxa"/>
          <w:right w:w="0" w:type="dxa"/>
        </w:tblCellMar>
        <w:tblLook w:val="04A0" w:firstRow="1" w:lastRow="0" w:firstColumn="1" w:lastColumn="0" w:noHBand="0" w:noVBand="1"/>
      </w:tblPr>
      <w:tblGrid>
        <w:gridCol w:w="497"/>
        <w:gridCol w:w="995"/>
        <w:gridCol w:w="5040"/>
        <w:gridCol w:w="3420"/>
      </w:tblGrid>
      <w:tr w:rsidR="00F701FF" w:rsidRPr="00125620" w14:paraId="0779D846" w14:textId="77777777" w:rsidTr="006804C6">
        <w:trPr>
          <w:trHeight w:val="227"/>
        </w:trPr>
        <w:tc>
          <w:tcPr>
            <w:tcW w:w="497"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475014B6" w14:textId="77777777" w:rsidR="00F701FF" w:rsidRPr="00125620" w:rsidRDefault="00F701FF" w:rsidP="006804C6">
            <w:pPr>
              <w:pStyle w:val="StyleStkBODYTEXTBackground1"/>
              <w:rPr>
                <w:rFonts w:cs="Arial"/>
                <w:sz w:val="16"/>
                <w:szCs w:val="16"/>
              </w:rPr>
            </w:pPr>
            <w:r w:rsidRPr="00125620">
              <w:rPr>
                <w:rFonts w:cs="Arial"/>
                <w:sz w:val="16"/>
                <w:szCs w:val="16"/>
              </w:rPr>
              <w:t>Paso</w:t>
            </w:r>
          </w:p>
        </w:tc>
        <w:tc>
          <w:tcPr>
            <w:tcW w:w="995"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66376441" w14:textId="77777777" w:rsidR="00F701FF" w:rsidRPr="00125620" w:rsidRDefault="00F701FF" w:rsidP="006804C6">
            <w:pPr>
              <w:pStyle w:val="StyleStkBODYTEXTBackground1"/>
              <w:rPr>
                <w:rFonts w:cs="Arial"/>
                <w:sz w:val="16"/>
                <w:szCs w:val="16"/>
              </w:rPr>
            </w:pPr>
            <w:r w:rsidRPr="00125620">
              <w:rPr>
                <w:rFonts w:cs="Arial"/>
                <w:sz w:val="16"/>
                <w:szCs w:val="16"/>
              </w:rPr>
              <w:t>Actor</w:t>
            </w:r>
          </w:p>
        </w:tc>
        <w:tc>
          <w:tcPr>
            <w:tcW w:w="5040"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760DFF28" w14:textId="77777777" w:rsidR="00F701FF" w:rsidRPr="00125620" w:rsidRDefault="00F701FF" w:rsidP="006804C6">
            <w:pPr>
              <w:pStyle w:val="StyleStkBODYTEXTBackground1"/>
              <w:rPr>
                <w:rFonts w:cs="Arial"/>
                <w:sz w:val="16"/>
                <w:szCs w:val="16"/>
              </w:rPr>
            </w:pPr>
            <w:r w:rsidRPr="00125620">
              <w:rPr>
                <w:rFonts w:cs="Arial"/>
                <w:sz w:val="16"/>
                <w:szCs w:val="16"/>
              </w:rPr>
              <w:t>Descripción</w:t>
            </w:r>
          </w:p>
        </w:tc>
        <w:tc>
          <w:tcPr>
            <w:tcW w:w="3420"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20290CE" w14:textId="77777777" w:rsidR="00F701FF" w:rsidRPr="00125620" w:rsidRDefault="00F701FF" w:rsidP="006804C6">
            <w:pPr>
              <w:pStyle w:val="StyleStkBODYTEXTBackground1"/>
              <w:rPr>
                <w:rFonts w:cs="Arial"/>
                <w:sz w:val="16"/>
                <w:szCs w:val="16"/>
              </w:rPr>
            </w:pPr>
            <w:r w:rsidRPr="00125620">
              <w:rPr>
                <w:rFonts w:cs="Arial"/>
                <w:sz w:val="16"/>
                <w:szCs w:val="16"/>
              </w:rPr>
              <w:t>Comentarios RN / NI</w:t>
            </w:r>
          </w:p>
        </w:tc>
      </w:tr>
      <w:tr w:rsidR="00F701FF" w:rsidRPr="00375B7A" w14:paraId="083E339C" w14:textId="77777777" w:rsidTr="00603A15">
        <w:trPr>
          <w:trHeight w:val="375"/>
        </w:trPr>
        <w:tc>
          <w:tcPr>
            <w:tcW w:w="497"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86ABA10" w14:textId="63657C5C" w:rsidR="00F701FF" w:rsidRPr="00125620" w:rsidRDefault="00603A15" w:rsidP="006804C6">
            <w:pPr>
              <w:pStyle w:val="TableText"/>
            </w:pPr>
            <w:r>
              <w:t>1</w:t>
            </w:r>
          </w:p>
        </w:tc>
        <w:tc>
          <w:tcPr>
            <w:tcW w:w="995" w:type="dxa"/>
            <w:tcBorders>
              <w:top w:val="single" w:sz="12" w:space="0" w:color="B2B2B2"/>
              <w:left w:val="single" w:sz="12" w:space="0" w:color="B2B2B2"/>
              <w:bottom w:val="single" w:sz="8" w:space="0" w:color="B2B2B2"/>
              <w:right w:val="single" w:sz="12" w:space="0" w:color="B2B2B2"/>
            </w:tcBorders>
          </w:tcPr>
          <w:p w14:paraId="6170E056" w14:textId="3628D42D" w:rsidR="00F701FF" w:rsidRPr="00125620" w:rsidRDefault="00F701FF" w:rsidP="006804C6">
            <w:pPr>
              <w:pStyle w:val="TableText"/>
              <w:rPr>
                <w:i/>
              </w:rPr>
            </w:pPr>
            <w:proofErr w:type="spellStart"/>
            <w:r w:rsidRPr="00125620">
              <w:rPr>
                <w:sz w:val="20"/>
                <w:szCs w:val="20"/>
              </w:rPr>
              <w:t>Basculista</w:t>
            </w:r>
            <w:proofErr w:type="spellEnd"/>
          </w:p>
        </w:tc>
        <w:tc>
          <w:tcPr>
            <w:tcW w:w="5040" w:type="dxa"/>
            <w:tcBorders>
              <w:top w:val="single" w:sz="12" w:space="0" w:color="B2B2B2"/>
              <w:left w:val="single" w:sz="12" w:space="0" w:color="B2B2B2"/>
              <w:bottom w:val="single" w:sz="8" w:space="0" w:color="B2B2B2"/>
              <w:right w:val="single" w:sz="12" w:space="0" w:color="B2B2B2"/>
            </w:tcBorders>
          </w:tcPr>
          <w:p w14:paraId="425B2BFE" w14:textId="01C1E069" w:rsidR="00F701FF" w:rsidRPr="005E6FC4" w:rsidRDefault="00F701FF" w:rsidP="00603A15">
            <w:pPr>
              <w:ind w:left="0"/>
              <w:rPr>
                <w:lang w:val="es-MX"/>
              </w:rPr>
            </w:pPr>
            <w:r w:rsidRPr="00125620">
              <w:rPr>
                <w:rFonts w:eastAsia="Arial Unicode MS" w:cs="Arial"/>
                <w:sz w:val="18"/>
                <w:lang w:val="es-MX"/>
              </w:rPr>
              <w:t>El Actor presiona el ícono de búsqueda (lupa)</w:t>
            </w:r>
          </w:p>
        </w:tc>
        <w:tc>
          <w:tcPr>
            <w:tcW w:w="3420"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EB38691" w14:textId="77777777" w:rsidR="00F701FF" w:rsidRPr="00125620" w:rsidRDefault="00F701FF" w:rsidP="006804C6">
            <w:pPr>
              <w:pStyle w:val="TableText"/>
              <w:jc w:val="both"/>
              <w:rPr>
                <w:i/>
                <w:highlight w:val="cyan"/>
              </w:rPr>
            </w:pPr>
          </w:p>
        </w:tc>
      </w:tr>
      <w:tr w:rsidR="00F701FF" w:rsidRPr="00375B7A" w14:paraId="2A1276D4" w14:textId="77777777" w:rsidTr="006804C6">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554E8D5C" w14:textId="67637EA4" w:rsidR="00F701FF" w:rsidRPr="00125620" w:rsidRDefault="00603A15" w:rsidP="006804C6">
            <w:pPr>
              <w:pStyle w:val="TableText"/>
            </w:pPr>
            <w:r>
              <w:rPr>
                <w:sz w:val="20"/>
                <w:szCs w:val="20"/>
              </w:rPr>
              <w:t>2</w:t>
            </w:r>
          </w:p>
        </w:tc>
        <w:tc>
          <w:tcPr>
            <w:tcW w:w="995" w:type="dxa"/>
            <w:tcBorders>
              <w:top w:val="single" w:sz="8" w:space="0" w:color="B2B2B2"/>
              <w:left w:val="single" w:sz="12" w:space="0" w:color="B2B2B2"/>
              <w:bottom w:val="single" w:sz="8" w:space="0" w:color="B2B2B2"/>
              <w:right w:val="single" w:sz="12" w:space="0" w:color="B2B2B2"/>
            </w:tcBorders>
          </w:tcPr>
          <w:p w14:paraId="4191EA46" w14:textId="052522CA" w:rsidR="00F701FF" w:rsidRPr="00125620" w:rsidRDefault="00F701FF" w:rsidP="006804C6">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15D54FD5" w14:textId="05CAC163" w:rsidR="00F701FF" w:rsidRPr="005E6FC4" w:rsidRDefault="00F701FF" w:rsidP="00603A15">
            <w:pPr>
              <w:ind w:left="0"/>
              <w:rPr>
                <w:lang w:val="es-MX"/>
              </w:rPr>
            </w:pPr>
            <w:r w:rsidRPr="00125620">
              <w:rPr>
                <w:rFonts w:eastAsia="Arial Unicode MS" w:cs="Arial"/>
                <w:sz w:val="18"/>
                <w:lang w:val="es-MX"/>
              </w:rPr>
              <w:t>El Sistema toma los filtros seleccionados y busca la información que cumplen con el criterio de búsqueda. En caso de que no se encuentren estos valores el Sistema mostrará un mensaje de aviso especificando al Actor que son necesarios para realizar la búsqueda.</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33644E09" w14:textId="77777777" w:rsidR="00F701FF" w:rsidRPr="00125620" w:rsidRDefault="00F701FF" w:rsidP="006804C6">
            <w:pPr>
              <w:pStyle w:val="TableText"/>
            </w:pPr>
          </w:p>
        </w:tc>
      </w:tr>
      <w:tr w:rsidR="00E35710" w:rsidRPr="00BA77D5" w14:paraId="11DDF00C" w14:textId="77777777" w:rsidTr="00603A15">
        <w:trPr>
          <w:trHeight w:val="396"/>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77B3391C" w14:textId="77777777" w:rsidR="00E35710" w:rsidRDefault="00E35710" w:rsidP="006804C6">
            <w:pPr>
              <w:pStyle w:val="TableText"/>
              <w:rPr>
                <w:sz w:val="20"/>
                <w:szCs w:val="20"/>
              </w:rPr>
            </w:pPr>
          </w:p>
        </w:tc>
        <w:tc>
          <w:tcPr>
            <w:tcW w:w="995" w:type="dxa"/>
            <w:tcBorders>
              <w:top w:val="single" w:sz="8" w:space="0" w:color="B2B2B2"/>
              <w:left w:val="single" w:sz="12" w:space="0" w:color="B2B2B2"/>
              <w:bottom w:val="single" w:sz="8" w:space="0" w:color="B2B2B2"/>
              <w:right w:val="single" w:sz="12" w:space="0" w:color="B2B2B2"/>
            </w:tcBorders>
          </w:tcPr>
          <w:p w14:paraId="31A2E979" w14:textId="698BB3ED" w:rsidR="00E35710" w:rsidRPr="00125620" w:rsidRDefault="00BA77D5" w:rsidP="006804C6">
            <w:pPr>
              <w:pStyle w:val="TableText"/>
              <w:rPr>
                <w:sz w:val="20"/>
                <w:szCs w:val="20"/>
              </w:rPr>
            </w:pPr>
            <w:proofErr w:type="spellStart"/>
            <w:r w:rsidRPr="00125620">
              <w:rPr>
                <w:sz w:val="20"/>
                <w:szCs w:val="20"/>
              </w:rPr>
              <w:t>Basculista</w:t>
            </w:r>
            <w:proofErr w:type="spellEnd"/>
          </w:p>
        </w:tc>
        <w:tc>
          <w:tcPr>
            <w:tcW w:w="5040" w:type="dxa"/>
            <w:tcBorders>
              <w:top w:val="single" w:sz="8" w:space="0" w:color="B2B2B2"/>
              <w:left w:val="single" w:sz="12" w:space="0" w:color="B2B2B2"/>
              <w:bottom w:val="single" w:sz="8" w:space="0" w:color="B2B2B2"/>
              <w:right w:val="single" w:sz="12" w:space="0" w:color="B2B2B2"/>
            </w:tcBorders>
          </w:tcPr>
          <w:p w14:paraId="51E39C00" w14:textId="694B702C" w:rsidR="00E35710" w:rsidRPr="00125620" w:rsidRDefault="00BA77D5" w:rsidP="00603A15">
            <w:pPr>
              <w:ind w:left="0"/>
              <w:rPr>
                <w:rFonts w:eastAsia="Arial Unicode MS" w:cs="Arial"/>
                <w:sz w:val="18"/>
                <w:lang w:val="es-MX"/>
              </w:rPr>
            </w:pPr>
            <w:r>
              <w:rPr>
                <w:rFonts w:eastAsia="Arial Unicode MS" w:cs="Arial"/>
                <w:sz w:val="18"/>
                <w:lang w:val="es-MX"/>
              </w:rPr>
              <w:t>Selecciona dato maestro</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3E48C0F" w14:textId="77777777" w:rsidR="00E35710" w:rsidRPr="00125620" w:rsidRDefault="00E35710" w:rsidP="006804C6">
            <w:pPr>
              <w:pStyle w:val="TableText"/>
            </w:pPr>
          </w:p>
        </w:tc>
      </w:tr>
      <w:tr w:rsidR="00F701FF" w:rsidRPr="00375B7A" w14:paraId="38C5AEC1" w14:textId="77777777" w:rsidTr="00603A15">
        <w:trPr>
          <w:trHeight w:val="396"/>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21656867" w14:textId="2DB32BBF" w:rsidR="00F701FF" w:rsidRPr="00125620" w:rsidRDefault="00603A15" w:rsidP="006804C6">
            <w:pPr>
              <w:pStyle w:val="TableText"/>
              <w:rPr>
                <w:sz w:val="20"/>
                <w:szCs w:val="20"/>
              </w:rPr>
            </w:pPr>
            <w:r>
              <w:rPr>
                <w:sz w:val="20"/>
                <w:szCs w:val="20"/>
              </w:rPr>
              <w:t>3</w:t>
            </w:r>
          </w:p>
        </w:tc>
        <w:tc>
          <w:tcPr>
            <w:tcW w:w="995" w:type="dxa"/>
            <w:tcBorders>
              <w:top w:val="single" w:sz="8" w:space="0" w:color="B2B2B2"/>
              <w:left w:val="single" w:sz="12" w:space="0" w:color="B2B2B2"/>
              <w:bottom w:val="single" w:sz="8" w:space="0" w:color="B2B2B2"/>
              <w:right w:val="single" w:sz="12" w:space="0" w:color="B2B2B2"/>
            </w:tcBorders>
          </w:tcPr>
          <w:p w14:paraId="4A62F289" w14:textId="72612292" w:rsidR="00F701FF" w:rsidRPr="00125620" w:rsidRDefault="00D61DAA" w:rsidP="006804C6">
            <w:pPr>
              <w:pStyle w:val="TableText"/>
              <w:rPr>
                <w:sz w:val="20"/>
                <w:szCs w:val="20"/>
              </w:rPr>
            </w:pPr>
            <w:r w:rsidRPr="00125620">
              <w:rPr>
                <w:sz w:val="20"/>
                <w:szCs w:val="20"/>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50FF57AC" w14:textId="4E69B102" w:rsidR="00F701FF" w:rsidRPr="005E6FC4" w:rsidRDefault="00F701FF" w:rsidP="00603A15">
            <w:pPr>
              <w:ind w:left="0"/>
              <w:rPr>
                <w:szCs w:val="20"/>
                <w:lang w:val="es-MX"/>
              </w:rPr>
            </w:pPr>
            <w:r w:rsidRPr="00125620">
              <w:rPr>
                <w:rFonts w:eastAsia="Arial Unicode MS" w:cs="Arial"/>
                <w:sz w:val="18"/>
                <w:lang w:val="es-MX"/>
              </w:rPr>
              <w:t xml:space="preserve">El Sistema regresa a la pantalla copiando la información, en caso de encontrarse, en los campos respectivos </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6ED33C85" w14:textId="58EC0E6C" w:rsidR="00F701FF" w:rsidRPr="00125620" w:rsidRDefault="00F701FF" w:rsidP="006804C6">
            <w:pPr>
              <w:pStyle w:val="TableText"/>
            </w:pPr>
          </w:p>
        </w:tc>
      </w:tr>
      <w:tr w:rsidR="00F701FF" w:rsidRPr="00375B7A" w14:paraId="461245D3" w14:textId="77777777" w:rsidTr="006804C6">
        <w:trPr>
          <w:trHeight w:val="299"/>
        </w:trPr>
        <w:tc>
          <w:tcPr>
            <w:tcW w:w="497"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2CE064C" w14:textId="5A83290A" w:rsidR="00F701FF" w:rsidRPr="00125620" w:rsidRDefault="00603A15" w:rsidP="006804C6">
            <w:pPr>
              <w:pStyle w:val="TableText"/>
              <w:rPr>
                <w:sz w:val="20"/>
                <w:szCs w:val="20"/>
              </w:rPr>
            </w:pPr>
            <w:r>
              <w:rPr>
                <w:sz w:val="20"/>
                <w:szCs w:val="20"/>
              </w:rPr>
              <w:t>4</w:t>
            </w:r>
          </w:p>
        </w:tc>
        <w:tc>
          <w:tcPr>
            <w:tcW w:w="995" w:type="dxa"/>
            <w:tcBorders>
              <w:top w:val="single" w:sz="8" w:space="0" w:color="B2B2B2"/>
              <w:left w:val="single" w:sz="12" w:space="0" w:color="B2B2B2"/>
              <w:bottom w:val="single" w:sz="8" w:space="0" w:color="B2B2B2"/>
              <w:right w:val="single" w:sz="12" w:space="0" w:color="B2B2B2"/>
            </w:tcBorders>
          </w:tcPr>
          <w:p w14:paraId="02389CBB" w14:textId="51707EFE" w:rsidR="00F701FF" w:rsidRPr="00125620" w:rsidRDefault="00D61DAA" w:rsidP="00603A15">
            <w:pPr>
              <w:ind w:left="0"/>
              <w:rPr>
                <w:lang w:val="es-MX" w:eastAsia="es-MX"/>
              </w:rPr>
            </w:pPr>
            <w:r w:rsidRPr="00125620">
              <w:rPr>
                <w:szCs w:val="20"/>
                <w:lang w:val="es-MX"/>
              </w:rPr>
              <w:t>Sistema (SIAP)</w:t>
            </w:r>
          </w:p>
        </w:tc>
        <w:tc>
          <w:tcPr>
            <w:tcW w:w="5040" w:type="dxa"/>
            <w:tcBorders>
              <w:top w:val="single" w:sz="8" w:space="0" w:color="B2B2B2"/>
              <w:left w:val="single" w:sz="12" w:space="0" w:color="B2B2B2"/>
              <w:bottom w:val="single" w:sz="8" w:space="0" w:color="B2B2B2"/>
              <w:right w:val="single" w:sz="12" w:space="0" w:color="B2B2B2"/>
            </w:tcBorders>
          </w:tcPr>
          <w:p w14:paraId="5D93985D" w14:textId="47B8737C" w:rsidR="00F701FF" w:rsidRPr="005E6FC4" w:rsidRDefault="00F701FF" w:rsidP="00603A15">
            <w:pPr>
              <w:ind w:left="0"/>
              <w:rPr>
                <w:szCs w:val="20"/>
                <w:lang w:val="es-MX"/>
              </w:rPr>
            </w:pPr>
            <w:r w:rsidRPr="00125620">
              <w:rPr>
                <w:rFonts w:eastAsia="Arial Unicode MS" w:cs="Arial"/>
                <w:sz w:val="18"/>
                <w:lang w:val="es-MX"/>
              </w:rPr>
              <w:t>El caso de uso se reanuda en donde se invocó</w:t>
            </w:r>
          </w:p>
        </w:tc>
        <w:tc>
          <w:tcPr>
            <w:tcW w:w="3420" w:type="dxa"/>
            <w:tcBorders>
              <w:top w:val="single" w:sz="8"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0249035A" w14:textId="77777777" w:rsidR="00F701FF" w:rsidRPr="00125620" w:rsidRDefault="00F701FF" w:rsidP="006804C6">
            <w:pPr>
              <w:pStyle w:val="TableText"/>
            </w:pPr>
          </w:p>
        </w:tc>
      </w:tr>
    </w:tbl>
    <w:p w14:paraId="76AC33E7" w14:textId="77777777" w:rsidR="00F701FF" w:rsidRPr="00125620" w:rsidRDefault="00F701FF" w:rsidP="00F701FF">
      <w:pPr>
        <w:rPr>
          <w:rFonts w:eastAsia="Arial Unicode MS" w:cs="Arial"/>
          <w:sz w:val="18"/>
          <w:lang w:val="es-MX"/>
        </w:rPr>
      </w:pPr>
    </w:p>
    <w:p w14:paraId="73F593DE" w14:textId="77777777" w:rsidR="00F701FF" w:rsidRPr="00125620" w:rsidRDefault="00F701FF">
      <w:pPr>
        <w:spacing w:before="0" w:after="0"/>
        <w:ind w:left="0"/>
        <w:rPr>
          <w:rFonts w:cs="Arial"/>
          <w:b/>
          <w:bCs/>
          <w:iCs/>
          <w:sz w:val="22"/>
          <w:szCs w:val="28"/>
          <w:lang w:val="es-MX"/>
        </w:rPr>
      </w:pPr>
    </w:p>
    <w:p w14:paraId="132CCAFC" w14:textId="77777777" w:rsidR="00646641" w:rsidRPr="00125620" w:rsidRDefault="00CF454E" w:rsidP="005F2634">
      <w:pPr>
        <w:pStyle w:val="Ttulo2"/>
        <w:numPr>
          <w:ilvl w:val="0"/>
          <w:numId w:val="3"/>
        </w:numPr>
        <w:spacing w:after="0"/>
        <w:rPr>
          <w:sz w:val="24"/>
          <w:szCs w:val="24"/>
          <w:lang w:val="es-MX"/>
        </w:rPr>
      </w:pPr>
      <w:bookmarkStart w:id="28" w:name="_Toc364674422"/>
      <w:r w:rsidRPr="00125620">
        <w:rPr>
          <w:sz w:val="24"/>
          <w:szCs w:val="24"/>
          <w:lang w:val="es-MX"/>
        </w:rPr>
        <w:lastRenderedPageBreak/>
        <w:t>Propietario del Negocio</w:t>
      </w:r>
      <w:bookmarkEnd w:id="28"/>
    </w:p>
    <w:tbl>
      <w:tblPr>
        <w:tblW w:w="0" w:type="auto"/>
        <w:tblInd w:w="-127" w:type="dxa"/>
        <w:tblCellMar>
          <w:left w:w="0" w:type="dxa"/>
          <w:right w:w="0" w:type="dxa"/>
        </w:tblCellMar>
        <w:tblLook w:val="04A0" w:firstRow="1" w:lastRow="0" w:firstColumn="1" w:lastColumn="0" w:noHBand="0" w:noVBand="1"/>
      </w:tblPr>
      <w:tblGrid>
        <w:gridCol w:w="4253"/>
        <w:gridCol w:w="5387"/>
      </w:tblGrid>
      <w:tr w:rsidR="00AE7DC1" w:rsidRPr="00125620" w14:paraId="132CCAFF" w14:textId="77777777" w:rsidTr="00AE7DC1">
        <w:trPr>
          <w:trHeight w:val="227"/>
        </w:trPr>
        <w:tc>
          <w:tcPr>
            <w:tcW w:w="4253"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AFD" w14:textId="77777777" w:rsidR="00AE7DC1" w:rsidRPr="00125620" w:rsidRDefault="00AE7DC1" w:rsidP="000B5411">
            <w:pPr>
              <w:pStyle w:val="StyleStkBODYTEXTBackground1"/>
              <w:rPr>
                <w:rFonts w:cs="Arial"/>
                <w:sz w:val="16"/>
                <w:szCs w:val="16"/>
              </w:rPr>
            </w:pPr>
            <w:r w:rsidRPr="00125620">
              <w:rPr>
                <w:rFonts w:cs="Arial"/>
                <w:sz w:val="16"/>
                <w:szCs w:val="16"/>
              </w:rPr>
              <w:t>Nombre</w:t>
            </w:r>
          </w:p>
        </w:tc>
        <w:tc>
          <w:tcPr>
            <w:tcW w:w="5387"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AFE" w14:textId="77777777" w:rsidR="00AE7DC1" w:rsidRPr="00125620" w:rsidRDefault="00AE7DC1" w:rsidP="000B5411">
            <w:pPr>
              <w:pStyle w:val="StyleStkBODYTEXTBackground1"/>
              <w:rPr>
                <w:rFonts w:cs="Arial"/>
                <w:sz w:val="16"/>
                <w:szCs w:val="16"/>
              </w:rPr>
            </w:pPr>
            <w:r w:rsidRPr="00125620">
              <w:rPr>
                <w:rFonts w:cs="Arial"/>
                <w:sz w:val="16"/>
                <w:szCs w:val="16"/>
              </w:rPr>
              <w:t>Datos del contacto</w:t>
            </w:r>
          </w:p>
        </w:tc>
      </w:tr>
      <w:tr w:rsidR="00AE7DC1" w:rsidRPr="00125620" w14:paraId="132CCB02" w14:textId="77777777" w:rsidTr="00AE7DC1">
        <w:trPr>
          <w:trHeight w:val="324"/>
        </w:trPr>
        <w:tc>
          <w:tcPr>
            <w:tcW w:w="4253" w:type="dxa"/>
            <w:tcBorders>
              <w:top w:val="single" w:sz="12" w:space="0" w:color="B2B2B2"/>
              <w:left w:val="single" w:sz="12" w:space="0" w:color="B2B2B2"/>
              <w:bottom w:val="single" w:sz="8" w:space="0" w:color="B2B2B2"/>
              <w:right w:val="single" w:sz="12" w:space="0" w:color="B2B2B2"/>
            </w:tcBorders>
          </w:tcPr>
          <w:p w14:paraId="132CCB00" w14:textId="77777777" w:rsidR="00AE7DC1" w:rsidRPr="00125620" w:rsidRDefault="00AE7DC1" w:rsidP="000B5411">
            <w:pPr>
              <w:pStyle w:val="TableText"/>
              <w:rPr>
                <w:i/>
                <w:highlight w:val="cyan"/>
              </w:rPr>
            </w:pPr>
            <w:r w:rsidRPr="00125620">
              <w:rPr>
                <w:i/>
              </w:rPr>
              <w:t xml:space="preserve"> </w:t>
            </w:r>
            <w:r w:rsidRPr="00125620">
              <w:rPr>
                <w:i/>
                <w:highlight w:val="cyan"/>
              </w:rPr>
              <w:t>[Nombre del líder funcional]</w:t>
            </w:r>
          </w:p>
        </w:tc>
        <w:tc>
          <w:tcPr>
            <w:tcW w:w="5387"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32CCB01" w14:textId="77777777" w:rsidR="00AE7DC1" w:rsidRPr="00125620" w:rsidRDefault="00AE7DC1" w:rsidP="000B5411">
            <w:pPr>
              <w:pStyle w:val="TableText"/>
              <w:rPr>
                <w:i/>
              </w:rPr>
            </w:pPr>
            <w:r w:rsidRPr="00125620">
              <w:rPr>
                <w:i/>
                <w:highlight w:val="cyan"/>
              </w:rPr>
              <w:t>Correo electrónico</w:t>
            </w:r>
          </w:p>
        </w:tc>
      </w:tr>
    </w:tbl>
    <w:p w14:paraId="132CCB03" w14:textId="77777777" w:rsidR="00CF454E" w:rsidRPr="00125620" w:rsidRDefault="00CF454E" w:rsidP="005F2634">
      <w:pPr>
        <w:pStyle w:val="Ttulo2"/>
        <w:numPr>
          <w:ilvl w:val="0"/>
          <w:numId w:val="3"/>
        </w:numPr>
        <w:spacing w:after="0"/>
        <w:rPr>
          <w:sz w:val="24"/>
          <w:szCs w:val="24"/>
          <w:lang w:val="es-MX"/>
        </w:rPr>
      </w:pPr>
      <w:bookmarkStart w:id="29" w:name="_Toc364674423"/>
      <w:r w:rsidRPr="00125620">
        <w:rPr>
          <w:sz w:val="24"/>
          <w:szCs w:val="24"/>
          <w:lang w:val="es-MX"/>
        </w:rPr>
        <w:t>Referencias Cruzadas</w:t>
      </w:r>
      <w:bookmarkEnd w:id="29"/>
    </w:p>
    <w:p w14:paraId="132CCB04" w14:textId="77777777" w:rsidR="000910B6" w:rsidRPr="00125620" w:rsidRDefault="000910B6" w:rsidP="000910B6">
      <w:pPr>
        <w:pStyle w:val="Sinespaciado"/>
        <w:rPr>
          <w:rFonts w:cs="Arial"/>
          <w:lang w:val="es-MX"/>
        </w:rPr>
      </w:pPr>
    </w:p>
    <w:p w14:paraId="1EEB0609" w14:textId="121C2FE3" w:rsidR="009C3195" w:rsidRPr="00125620" w:rsidRDefault="00CF454E" w:rsidP="005F2634">
      <w:pPr>
        <w:pStyle w:val="Ttulo2"/>
        <w:numPr>
          <w:ilvl w:val="0"/>
          <w:numId w:val="3"/>
        </w:numPr>
        <w:spacing w:after="0"/>
        <w:rPr>
          <w:sz w:val="24"/>
          <w:szCs w:val="24"/>
          <w:lang w:val="es-MX"/>
        </w:rPr>
      </w:pPr>
      <w:bookmarkStart w:id="30" w:name="_Toc364674424"/>
      <w:r w:rsidRPr="00125620">
        <w:rPr>
          <w:sz w:val="24"/>
          <w:szCs w:val="24"/>
          <w:lang w:val="es-MX"/>
        </w:rPr>
        <w:t>Supuestos</w:t>
      </w:r>
      <w:bookmarkEnd w:id="30"/>
    </w:p>
    <w:p w14:paraId="546107DE" w14:textId="77777777" w:rsidR="00E4693B" w:rsidRPr="00125620" w:rsidRDefault="00E4693B" w:rsidP="00E4693B">
      <w:pPr>
        <w:pStyle w:val="Sinespaciado"/>
        <w:ind w:left="0"/>
        <w:rPr>
          <w:rFonts w:eastAsia="SimSun"/>
          <w:lang w:val="es-MX"/>
        </w:rPr>
      </w:pPr>
    </w:p>
    <w:p w14:paraId="5101FC63" w14:textId="1A9A9CFE" w:rsidR="00E4693B" w:rsidRPr="00125620" w:rsidRDefault="00E4693B" w:rsidP="00E4693B">
      <w:pPr>
        <w:pStyle w:val="Sinespaciado"/>
        <w:numPr>
          <w:ilvl w:val="0"/>
          <w:numId w:val="10"/>
        </w:numPr>
        <w:jc w:val="both"/>
        <w:rPr>
          <w:color w:val="000000" w:themeColor="text1"/>
          <w:szCs w:val="20"/>
          <w:lang w:val="es-MX"/>
        </w:rPr>
      </w:pPr>
      <w:r w:rsidRPr="00125620">
        <w:rPr>
          <w:color w:val="000000" w:themeColor="text1"/>
          <w:szCs w:val="20"/>
          <w:lang w:val="es-MX"/>
        </w:rPr>
        <w:t>La báscula debe estar conectada con la aplicación.</w:t>
      </w:r>
    </w:p>
    <w:p w14:paraId="32D1AC67" w14:textId="43CAA23B" w:rsidR="00EC52B6" w:rsidRPr="00125620" w:rsidRDefault="0080501C" w:rsidP="00090730">
      <w:pPr>
        <w:pStyle w:val="Sinespaciado"/>
        <w:numPr>
          <w:ilvl w:val="0"/>
          <w:numId w:val="10"/>
        </w:numPr>
        <w:jc w:val="both"/>
        <w:rPr>
          <w:color w:val="000000" w:themeColor="text1"/>
          <w:szCs w:val="20"/>
          <w:lang w:val="es-MX"/>
        </w:rPr>
      </w:pPr>
      <w:r w:rsidRPr="00125620">
        <w:rPr>
          <w:color w:val="000000" w:themeColor="text1"/>
          <w:szCs w:val="20"/>
          <w:lang w:val="es-MX"/>
        </w:rPr>
        <w:t>Al realizar la pesada tara, no debe haber animales en la jaula</w:t>
      </w:r>
      <w:r w:rsidR="00EC52B6" w:rsidRPr="00125620">
        <w:rPr>
          <w:color w:val="000000" w:themeColor="text1"/>
          <w:szCs w:val="20"/>
          <w:lang w:val="es-MX"/>
        </w:rPr>
        <w:t>.</w:t>
      </w:r>
    </w:p>
    <w:p w14:paraId="6498E3C0" w14:textId="5A49D137" w:rsidR="0080501C" w:rsidRDefault="0080501C" w:rsidP="00090730">
      <w:pPr>
        <w:pStyle w:val="Sinespaciado"/>
        <w:numPr>
          <w:ilvl w:val="0"/>
          <w:numId w:val="10"/>
        </w:numPr>
        <w:jc w:val="both"/>
        <w:rPr>
          <w:color w:val="000000" w:themeColor="text1"/>
          <w:szCs w:val="20"/>
          <w:lang w:val="es-MX"/>
        </w:rPr>
      </w:pPr>
      <w:r w:rsidRPr="00125620">
        <w:rPr>
          <w:color w:val="000000" w:themeColor="text1"/>
          <w:szCs w:val="20"/>
          <w:lang w:val="es-MX"/>
        </w:rPr>
        <w:t>El número de cabezas debe ser mayor a cero.</w:t>
      </w:r>
    </w:p>
    <w:p w14:paraId="2F82757F" w14:textId="77777777" w:rsidR="00BA77D5" w:rsidRPr="00125620" w:rsidRDefault="00BA77D5" w:rsidP="00BA77D5">
      <w:pPr>
        <w:pStyle w:val="Sinespaciado"/>
        <w:ind w:left="1440"/>
        <w:jc w:val="both"/>
        <w:rPr>
          <w:color w:val="000000" w:themeColor="text1"/>
          <w:szCs w:val="20"/>
          <w:lang w:val="es-MX"/>
        </w:rPr>
      </w:pPr>
    </w:p>
    <w:p w14:paraId="132CCB0F" w14:textId="77777777" w:rsidR="007D2EF3" w:rsidRPr="00125620" w:rsidRDefault="007D2EF3" w:rsidP="007D2EF3">
      <w:pPr>
        <w:pStyle w:val="Sinespaciado"/>
        <w:ind w:left="360"/>
        <w:rPr>
          <w:color w:val="000000" w:themeColor="text1"/>
          <w:szCs w:val="20"/>
          <w:lang w:val="es-MX"/>
        </w:rPr>
      </w:pPr>
    </w:p>
    <w:p w14:paraId="132CCB10" w14:textId="77777777" w:rsidR="007D2EF3" w:rsidRPr="00125620" w:rsidRDefault="00CF454E" w:rsidP="005F2634">
      <w:pPr>
        <w:pStyle w:val="Ttulo2"/>
        <w:numPr>
          <w:ilvl w:val="0"/>
          <w:numId w:val="3"/>
        </w:numPr>
        <w:spacing w:after="0"/>
        <w:rPr>
          <w:sz w:val="24"/>
          <w:szCs w:val="24"/>
          <w:lang w:val="es-MX"/>
        </w:rPr>
      </w:pPr>
      <w:bookmarkStart w:id="31" w:name="_Mensajes"/>
      <w:bookmarkStart w:id="32" w:name="_Toc364674425"/>
      <w:bookmarkEnd w:id="31"/>
      <w:r w:rsidRPr="00125620">
        <w:rPr>
          <w:sz w:val="24"/>
          <w:szCs w:val="24"/>
          <w:lang w:val="es-MX"/>
        </w:rPr>
        <w:t>Mensajes</w:t>
      </w:r>
      <w:bookmarkEnd w:id="32"/>
    </w:p>
    <w:tbl>
      <w:tblPr>
        <w:tblW w:w="0" w:type="auto"/>
        <w:tblInd w:w="-127" w:type="dxa"/>
        <w:tblCellMar>
          <w:left w:w="0" w:type="dxa"/>
          <w:right w:w="0" w:type="dxa"/>
        </w:tblCellMar>
        <w:tblLook w:val="04A0" w:firstRow="1" w:lastRow="0" w:firstColumn="1" w:lastColumn="0" w:noHBand="0" w:noVBand="1"/>
      </w:tblPr>
      <w:tblGrid>
        <w:gridCol w:w="1276"/>
        <w:gridCol w:w="8505"/>
      </w:tblGrid>
      <w:tr w:rsidR="00AE7DC1" w:rsidRPr="00125620" w14:paraId="132CCB13" w14:textId="77777777" w:rsidTr="001F76B5">
        <w:trPr>
          <w:trHeight w:val="227"/>
        </w:trPr>
        <w:tc>
          <w:tcPr>
            <w:tcW w:w="1276"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B11" w14:textId="77777777" w:rsidR="00AE7DC1" w:rsidRPr="00125620" w:rsidRDefault="00B61F9D" w:rsidP="000B5411">
            <w:pPr>
              <w:pStyle w:val="StyleStkBODYTEXTBackground1"/>
              <w:rPr>
                <w:rFonts w:cs="Arial"/>
                <w:sz w:val="16"/>
                <w:szCs w:val="16"/>
              </w:rPr>
            </w:pPr>
            <w:r w:rsidRPr="00125620">
              <w:rPr>
                <w:rFonts w:cs="Arial"/>
                <w:sz w:val="16"/>
                <w:szCs w:val="16"/>
              </w:rPr>
              <w:t>ID MSJ</w:t>
            </w:r>
          </w:p>
        </w:tc>
        <w:tc>
          <w:tcPr>
            <w:tcW w:w="8505"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B12" w14:textId="77777777" w:rsidR="00AE7DC1" w:rsidRPr="00125620" w:rsidRDefault="00B61F9D" w:rsidP="000B5411">
            <w:pPr>
              <w:pStyle w:val="StyleStkBODYTEXTBackground1"/>
              <w:rPr>
                <w:rFonts w:cs="Arial"/>
                <w:sz w:val="16"/>
                <w:szCs w:val="16"/>
              </w:rPr>
            </w:pPr>
            <w:r w:rsidRPr="00125620">
              <w:rPr>
                <w:rFonts w:cs="Arial"/>
                <w:sz w:val="16"/>
                <w:szCs w:val="16"/>
              </w:rPr>
              <w:t>Descripción</w:t>
            </w:r>
          </w:p>
        </w:tc>
      </w:tr>
      <w:tr w:rsidR="00AE7DC1" w:rsidRPr="00375B7A" w14:paraId="132CCB16" w14:textId="77777777" w:rsidTr="0080501C">
        <w:trPr>
          <w:trHeight w:val="324"/>
        </w:trPr>
        <w:tc>
          <w:tcPr>
            <w:tcW w:w="1276" w:type="dxa"/>
            <w:tcBorders>
              <w:top w:val="single" w:sz="12" w:space="0" w:color="B2B2B2"/>
              <w:left w:val="single" w:sz="12" w:space="0" w:color="B2B2B2"/>
              <w:bottom w:val="single" w:sz="12" w:space="0" w:color="B2B2B2"/>
              <w:right w:val="single" w:sz="12" w:space="0" w:color="B2B2B2"/>
            </w:tcBorders>
          </w:tcPr>
          <w:p w14:paraId="132CCB14" w14:textId="6D5C733E" w:rsidR="00AE7DC1" w:rsidRPr="00125620" w:rsidRDefault="00577A74" w:rsidP="000B5411">
            <w:pPr>
              <w:pStyle w:val="TableText"/>
              <w:rPr>
                <w:sz w:val="20"/>
                <w:szCs w:val="20"/>
              </w:rPr>
            </w:pPr>
            <w:r w:rsidRPr="00125620">
              <w:rPr>
                <w:sz w:val="20"/>
                <w:szCs w:val="20"/>
              </w:rPr>
              <w:t>MSJ01</w:t>
            </w:r>
          </w:p>
        </w:tc>
        <w:tc>
          <w:tcPr>
            <w:tcW w:w="8505" w:type="dxa"/>
            <w:tcBorders>
              <w:top w:val="single" w:sz="12"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tcPr>
          <w:p w14:paraId="132CCB15" w14:textId="0EBE1194" w:rsidR="00AE7DC1" w:rsidRPr="00125620" w:rsidRDefault="00577A74" w:rsidP="000B5411">
            <w:pPr>
              <w:pStyle w:val="TableText"/>
              <w:rPr>
                <w:sz w:val="20"/>
                <w:szCs w:val="20"/>
              </w:rPr>
            </w:pPr>
            <w:r w:rsidRPr="00125620">
              <w:rPr>
                <w:sz w:val="20"/>
                <w:szCs w:val="20"/>
              </w:rPr>
              <w:t>El usuario y/o contraseña invalido</w:t>
            </w:r>
          </w:p>
        </w:tc>
      </w:tr>
      <w:tr w:rsidR="0080501C" w:rsidRPr="00375B7A" w14:paraId="652ECE65" w14:textId="77777777" w:rsidTr="000B3D5E">
        <w:trPr>
          <w:trHeight w:val="324"/>
        </w:trPr>
        <w:tc>
          <w:tcPr>
            <w:tcW w:w="1276" w:type="dxa"/>
            <w:tcBorders>
              <w:top w:val="single" w:sz="12" w:space="0" w:color="B2B2B2"/>
              <w:left w:val="single" w:sz="12" w:space="0" w:color="B2B2B2"/>
              <w:bottom w:val="single" w:sz="12" w:space="0" w:color="B2B2B2"/>
              <w:right w:val="single" w:sz="12" w:space="0" w:color="B2B2B2"/>
            </w:tcBorders>
          </w:tcPr>
          <w:p w14:paraId="771EC5AA" w14:textId="4FB0E0EB" w:rsidR="0080501C" w:rsidRPr="00125620" w:rsidRDefault="0080501C" w:rsidP="000B5411">
            <w:pPr>
              <w:pStyle w:val="TableText"/>
              <w:rPr>
                <w:sz w:val="20"/>
                <w:szCs w:val="20"/>
              </w:rPr>
            </w:pPr>
            <w:r w:rsidRPr="00125620">
              <w:rPr>
                <w:sz w:val="20"/>
                <w:szCs w:val="20"/>
              </w:rPr>
              <w:t>MSJ02</w:t>
            </w:r>
          </w:p>
        </w:tc>
        <w:tc>
          <w:tcPr>
            <w:tcW w:w="8505" w:type="dxa"/>
            <w:tcBorders>
              <w:top w:val="single" w:sz="12" w:space="0" w:color="B2B2B2"/>
              <w:left w:val="single" w:sz="12" w:space="0" w:color="B2B2B2"/>
              <w:bottom w:val="single" w:sz="12" w:space="0" w:color="B2B2B2"/>
              <w:right w:val="single" w:sz="12" w:space="0" w:color="B2B2B2"/>
            </w:tcBorders>
            <w:shd w:val="clear" w:color="auto" w:fill="auto"/>
            <w:tcMar>
              <w:top w:w="57" w:type="dxa"/>
              <w:left w:w="57" w:type="dxa"/>
              <w:bottom w:w="57" w:type="dxa"/>
              <w:right w:w="57" w:type="dxa"/>
            </w:tcMar>
          </w:tcPr>
          <w:p w14:paraId="7291F9F3" w14:textId="6BCCEAF2" w:rsidR="0080501C" w:rsidRPr="00125620" w:rsidRDefault="0080501C" w:rsidP="0080501C">
            <w:pPr>
              <w:pStyle w:val="TableText"/>
              <w:rPr>
                <w:sz w:val="20"/>
                <w:szCs w:val="20"/>
              </w:rPr>
            </w:pPr>
            <w:r w:rsidRPr="00125620">
              <w:rPr>
                <w:sz w:val="20"/>
                <w:szCs w:val="20"/>
              </w:rPr>
              <w:t>Ocurrió un error al realizar lectura de pesaje.</w:t>
            </w:r>
          </w:p>
        </w:tc>
      </w:tr>
    </w:tbl>
    <w:p w14:paraId="132CCB17" w14:textId="77777777" w:rsidR="000910B6" w:rsidRPr="00125620" w:rsidRDefault="000910B6" w:rsidP="007D2EF3">
      <w:pPr>
        <w:pStyle w:val="Sinespaciado"/>
        <w:rPr>
          <w:rFonts w:cs="Arial"/>
          <w:lang w:val="es-MX"/>
        </w:rPr>
      </w:pPr>
    </w:p>
    <w:p w14:paraId="132CCB18" w14:textId="77777777" w:rsidR="00CF454E" w:rsidRPr="00125620" w:rsidRDefault="00CF454E" w:rsidP="005F2634">
      <w:pPr>
        <w:pStyle w:val="Ttulo2"/>
        <w:numPr>
          <w:ilvl w:val="0"/>
          <w:numId w:val="3"/>
        </w:numPr>
        <w:spacing w:after="0"/>
        <w:rPr>
          <w:sz w:val="24"/>
          <w:szCs w:val="24"/>
          <w:lang w:val="es-MX"/>
        </w:rPr>
      </w:pPr>
      <w:bookmarkStart w:id="33" w:name="_Toc364674426"/>
      <w:r w:rsidRPr="00125620">
        <w:rPr>
          <w:sz w:val="24"/>
          <w:szCs w:val="24"/>
          <w:lang w:val="es-MX"/>
        </w:rPr>
        <w:t>Requerimientos No Funcionales</w:t>
      </w:r>
      <w:bookmarkEnd w:id="33"/>
    </w:p>
    <w:tbl>
      <w:tblPr>
        <w:tblW w:w="0" w:type="auto"/>
        <w:tblInd w:w="-127" w:type="dxa"/>
        <w:tblCellMar>
          <w:left w:w="0" w:type="dxa"/>
          <w:right w:w="0" w:type="dxa"/>
        </w:tblCellMar>
        <w:tblLook w:val="04A0" w:firstRow="1" w:lastRow="0" w:firstColumn="1" w:lastColumn="0" w:noHBand="0" w:noVBand="1"/>
      </w:tblPr>
      <w:tblGrid>
        <w:gridCol w:w="1276"/>
        <w:gridCol w:w="8496"/>
      </w:tblGrid>
      <w:tr w:rsidR="00B61F9D" w:rsidRPr="00125620" w14:paraId="132CCB1B" w14:textId="77777777" w:rsidTr="001F76B5">
        <w:trPr>
          <w:trHeight w:val="227"/>
        </w:trPr>
        <w:tc>
          <w:tcPr>
            <w:tcW w:w="1276"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B19" w14:textId="77777777" w:rsidR="00B61F9D" w:rsidRPr="00125620" w:rsidRDefault="00B61F9D" w:rsidP="00B61F9D">
            <w:pPr>
              <w:pStyle w:val="StyleStkBODYTEXTBackground1"/>
              <w:rPr>
                <w:rFonts w:cs="Arial"/>
                <w:sz w:val="16"/>
                <w:szCs w:val="16"/>
              </w:rPr>
            </w:pPr>
            <w:r w:rsidRPr="00125620">
              <w:rPr>
                <w:rFonts w:cs="Arial"/>
                <w:sz w:val="16"/>
                <w:szCs w:val="16"/>
              </w:rPr>
              <w:t>ID RNF</w:t>
            </w:r>
          </w:p>
        </w:tc>
        <w:tc>
          <w:tcPr>
            <w:tcW w:w="8496" w:type="dxa"/>
            <w:tcBorders>
              <w:top w:val="single" w:sz="12" w:space="0" w:color="B2B2B2"/>
              <w:left w:val="single" w:sz="12" w:space="0" w:color="B2B2B2"/>
              <w:bottom w:val="single" w:sz="12" w:space="0" w:color="B2B2B2"/>
              <w:right w:val="single" w:sz="12" w:space="0" w:color="B2B2B2"/>
            </w:tcBorders>
            <w:shd w:val="clear" w:color="auto" w:fill="D1282E" w:themeFill="text2"/>
            <w:tcMar>
              <w:top w:w="57" w:type="dxa"/>
              <w:left w:w="57" w:type="dxa"/>
              <w:bottom w:w="57" w:type="dxa"/>
              <w:right w:w="57" w:type="dxa"/>
            </w:tcMar>
            <w:vAlign w:val="center"/>
            <w:hideMark/>
          </w:tcPr>
          <w:p w14:paraId="132CCB1A" w14:textId="77777777" w:rsidR="00B61F9D" w:rsidRPr="00125620" w:rsidRDefault="00B61F9D" w:rsidP="000B5411">
            <w:pPr>
              <w:pStyle w:val="StyleStkBODYTEXTBackground1"/>
              <w:rPr>
                <w:rFonts w:cs="Arial"/>
                <w:sz w:val="16"/>
                <w:szCs w:val="16"/>
              </w:rPr>
            </w:pPr>
            <w:r w:rsidRPr="00125620">
              <w:rPr>
                <w:rFonts w:cs="Arial"/>
                <w:sz w:val="16"/>
                <w:szCs w:val="16"/>
              </w:rPr>
              <w:t>Descripción</w:t>
            </w:r>
          </w:p>
        </w:tc>
      </w:tr>
      <w:tr w:rsidR="00B61F9D" w:rsidRPr="00125620" w14:paraId="132CCB1E" w14:textId="77777777" w:rsidTr="001F76B5">
        <w:trPr>
          <w:trHeight w:val="324"/>
        </w:trPr>
        <w:tc>
          <w:tcPr>
            <w:tcW w:w="1276" w:type="dxa"/>
            <w:tcBorders>
              <w:top w:val="single" w:sz="12" w:space="0" w:color="B2B2B2"/>
              <w:left w:val="single" w:sz="12" w:space="0" w:color="B2B2B2"/>
              <w:bottom w:val="single" w:sz="8" w:space="0" w:color="B2B2B2"/>
              <w:right w:val="single" w:sz="12" w:space="0" w:color="B2B2B2"/>
            </w:tcBorders>
          </w:tcPr>
          <w:p w14:paraId="132CCB1C" w14:textId="462B6987" w:rsidR="00B61F9D" w:rsidRPr="00125620" w:rsidRDefault="00A54CFD" w:rsidP="000B5411">
            <w:pPr>
              <w:pStyle w:val="TableText"/>
              <w:rPr>
                <w:i/>
                <w:highlight w:val="cyan"/>
              </w:rPr>
            </w:pPr>
            <w:r w:rsidRPr="00125620">
              <w:rPr>
                <w:i/>
                <w:highlight w:val="cyan"/>
              </w:rPr>
              <w:t>N/A</w:t>
            </w:r>
          </w:p>
        </w:tc>
        <w:tc>
          <w:tcPr>
            <w:tcW w:w="8496" w:type="dxa"/>
            <w:tcBorders>
              <w:top w:val="single" w:sz="12" w:space="0" w:color="B2B2B2"/>
              <w:left w:val="single" w:sz="12" w:space="0" w:color="B2B2B2"/>
              <w:bottom w:val="single" w:sz="8" w:space="0" w:color="B2B2B2"/>
              <w:right w:val="single" w:sz="12" w:space="0" w:color="B2B2B2"/>
            </w:tcBorders>
            <w:shd w:val="clear" w:color="auto" w:fill="auto"/>
            <w:tcMar>
              <w:top w:w="57" w:type="dxa"/>
              <w:left w:w="57" w:type="dxa"/>
              <w:bottom w:w="57" w:type="dxa"/>
              <w:right w:w="57" w:type="dxa"/>
            </w:tcMar>
          </w:tcPr>
          <w:p w14:paraId="132CCB1D" w14:textId="6D46DAF2" w:rsidR="00B61F9D" w:rsidRPr="00125620" w:rsidRDefault="00B61F9D" w:rsidP="000B5411">
            <w:pPr>
              <w:pStyle w:val="TableText"/>
              <w:rPr>
                <w:i/>
              </w:rPr>
            </w:pPr>
          </w:p>
        </w:tc>
      </w:tr>
    </w:tbl>
    <w:p w14:paraId="132CCB1F" w14:textId="77777777" w:rsidR="007D2EF3" w:rsidRPr="00125620" w:rsidRDefault="007D2EF3" w:rsidP="007D2EF3">
      <w:pPr>
        <w:pStyle w:val="Sinespaciado"/>
        <w:rPr>
          <w:rFonts w:cs="Arial"/>
          <w:lang w:val="es-MX"/>
        </w:rPr>
      </w:pPr>
    </w:p>
    <w:p w14:paraId="132CCB21" w14:textId="77777777" w:rsidR="00CF454E" w:rsidRPr="00125620" w:rsidRDefault="00CF454E" w:rsidP="005F2634">
      <w:pPr>
        <w:pStyle w:val="Ttulo2"/>
        <w:numPr>
          <w:ilvl w:val="0"/>
          <w:numId w:val="3"/>
        </w:numPr>
        <w:spacing w:after="0"/>
        <w:rPr>
          <w:sz w:val="24"/>
          <w:szCs w:val="24"/>
          <w:lang w:val="es-MX"/>
        </w:rPr>
      </w:pPr>
      <w:bookmarkStart w:id="34" w:name="_Toc364674427"/>
      <w:r w:rsidRPr="00125620">
        <w:rPr>
          <w:sz w:val="24"/>
          <w:szCs w:val="24"/>
          <w:lang w:val="es-MX"/>
        </w:rPr>
        <w:t>Criterios de Aceptación</w:t>
      </w:r>
      <w:bookmarkEnd w:id="34"/>
    </w:p>
    <w:p w14:paraId="60236E98" w14:textId="77777777" w:rsidR="005B2368" w:rsidRPr="00125620" w:rsidRDefault="005B2368" w:rsidP="005B2368">
      <w:pPr>
        <w:pStyle w:val="Prrafodelista"/>
        <w:numPr>
          <w:ilvl w:val="0"/>
          <w:numId w:val="4"/>
        </w:numPr>
        <w:spacing w:after="0"/>
        <w:jc w:val="both"/>
        <w:rPr>
          <w:rFonts w:cs="Arial"/>
          <w:lang w:val="es-MX"/>
        </w:rPr>
      </w:pPr>
      <w:r w:rsidRPr="00125620">
        <w:rPr>
          <w:rFonts w:cs="Arial"/>
          <w:lang w:val="es-MX"/>
        </w:rPr>
        <w:t>Se guardó correctamente la información de pesaje.</w:t>
      </w:r>
    </w:p>
    <w:p w14:paraId="2670A565" w14:textId="6158E496" w:rsidR="001F76B5" w:rsidRPr="00125620" w:rsidRDefault="005312EB" w:rsidP="00F730FC">
      <w:pPr>
        <w:pStyle w:val="Prrafodelista"/>
        <w:numPr>
          <w:ilvl w:val="0"/>
          <w:numId w:val="4"/>
        </w:numPr>
        <w:spacing w:after="0"/>
        <w:jc w:val="both"/>
        <w:rPr>
          <w:rFonts w:cs="Arial"/>
          <w:lang w:val="es-MX"/>
        </w:rPr>
      </w:pPr>
      <w:r w:rsidRPr="00125620">
        <w:rPr>
          <w:rFonts w:cs="Arial"/>
          <w:lang w:val="es-MX"/>
        </w:rPr>
        <w:t>Se imprimió correctamente el ticket.</w:t>
      </w:r>
    </w:p>
    <w:p w14:paraId="79840BFB" w14:textId="3E54DB2F" w:rsidR="005B2368" w:rsidRPr="00125620" w:rsidRDefault="005B2368" w:rsidP="00F730FC">
      <w:pPr>
        <w:pStyle w:val="Prrafodelista"/>
        <w:numPr>
          <w:ilvl w:val="0"/>
          <w:numId w:val="4"/>
        </w:numPr>
        <w:spacing w:after="0"/>
        <w:jc w:val="both"/>
        <w:rPr>
          <w:rFonts w:cs="Arial"/>
          <w:lang w:val="es-MX"/>
        </w:rPr>
      </w:pPr>
      <w:r w:rsidRPr="00125620">
        <w:rPr>
          <w:rFonts w:cs="Arial"/>
          <w:lang w:val="es-MX"/>
        </w:rPr>
        <w:t>Se generó folio de entrada.</w:t>
      </w:r>
    </w:p>
    <w:p w14:paraId="3F9726A4" w14:textId="77777777" w:rsidR="001F76B5" w:rsidRPr="00125620" w:rsidRDefault="001F76B5" w:rsidP="001F76B5">
      <w:pPr>
        <w:pStyle w:val="Prrafodelista"/>
        <w:spacing w:after="0"/>
        <w:ind w:left="1080"/>
        <w:jc w:val="both"/>
        <w:rPr>
          <w:rFonts w:cs="Arial"/>
          <w:lang w:val="es-MX"/>
        </w:rPr>
      </w:pPr>
    </w:p>
    <w:p w14:paraId="132CCB28" w14:textId="4DB9B2AB" w:rsidR="004C5E2E" w:rsidRPr="00125620" w:rsidRDefault="004C5E2E">
      <w:pPr>
        <w:spacing w:before="0" w:after="0"/>
        <w:ind w:left="0"/>
        <w:rPr>
          <w:rFonts w:cs="Arial"/>
          <w:lang w:val="es-MX"/>
        </w:rPr>
      </w:pPr>
    </w:p>
    <w:p w14:paraId="132CCB29" w14:textId="77777777" w:rsidR="00CF454E" w:rsidRPr="00125620" w:rsidRDefault="004C5E2E" w:rsidP="004C5E2E">
      <w:pPr>
        <w:pStyle w:val="Ttulo1"/>
        <w:rPr>
          <w:sz w:val="28"/>
          <w:szCs w:val="28"/>
          <w:lang w:val="es-MX"/>
        </w:rPr>
      </w:pPr>
      <w:bookmarkStart w:id="35" w:name="_Toc364674428"/>
      <w:r w:rsidRPr="00125620">
        <w:rPr>
          <w:sz w:val="28"/>
          <w:szCs w:val="28"/>
          <w:lang w:val="es-MX"/>
        </w:rPr>
        <w:t>Anexos</w:t>
      </w:r>
      <w:bookmarkEnd w:id="35"/>
    </w:p>
    <w:p w14:paraId="132CCB2A" w14:textId="77777777" w:rsidR="004C5E2E" w:rsidRPr="00125620" w:rsidRDefault="004C5E2E" w:rsidP="005F2634">
      <w:pPr>
        <w:pStyle w:val="Ttulo2"/>
        <w:numPr>
          <w:ilvl w:val="0"/>
          <w:numId w:val="3"/>
        </w:numPr>
        <w:spacing w:after="0"/>
        <w:rPr>
          <w:sz w:val="24"/>
          <w:szCs w:val="24"/>
          <w:lang w:val="es-MX"/>
        </w:rPr>
      </w:pPr>
      <w:bookmarkStart w:id="36" w:name="_Toc364674429"/>
      <w:r w:rsidRPr="00125620">
        <w:rPr>
          <w:sz w:val="24"/>
          <w:szCs w:val="24"/>
          <w:lang w:val="es-MX"/>
        </w:rPr>
        <w:t>Excepciones</w:t>
      </w:r>
      <w:bookmarkEnd w:id="36"/>
    </w:p>
    <w:tbl>
      <w:tblPr>
        <w:tblW w:w="9640" w:type="dxa"/>
        <w:tblInd w:w="-127" w:type="dxa"/>
        <w:tblCellMar>
          <w:left w:w="0" w:type="dxa"/>
          <w:right w:w="0" w:type="dxa"/>
        </w:tblCellMar>
        <w:tblLook w:val="04A0" w:firstRow="1" w:lastRow="0" w:firstColumn="1" w:lastColumn="0" w:noHBand="0" w:noVBand="1"/>
      </w:tblPr>
      <w:tblGrid>
        <w:gridCol w:w="851"/>
        <w:gridCol w:w="8789"/>
      </w:tblGrid>
      <w:tr w:rsidR="002725C7" w:rsidRPr="00125620" w14:paraId="132CCB2D" w14:textId="77777777" w:rsidTr="002725C7">
        <w:trPr>
          <w:trHeight w:val="227"/>
        </w:trPr>
        <w:tc>
          <w:tcPr>
            <w:tcW w:w="851"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B2B" w14:textId="77777777" w:rsidR="002725C7" w:rsidRPr="00125620" w:rsidRDefault="002725C7" w:rsidP="000B5411">
            <w:pPr>
              <w:pStyle w:val="StyleStkBODYTEXTBackground1"/>
              <w:rPr>
                <w:rFonts w:cs="Arial"/>
                <w:sz w:val="16"/>
                <w:szCs w:val="16"/>
              </w:rPr>
            </w:pPr>
            <w:r w:rsidRPr="00125620">
              <w:rPr>
                <w:rFonts w:cs="Arial"/>
                <w:sz w:val="16"/>
                <w:szCs w:val="16"/>
              </w:rPr>
              <w:t>Paso</w:t>
            </w:r>
          </w:p>
        </w:tc>
        <w:tc>
          <w:tcPr>
            <w:tcW w:w="8789" w:type="dxa"/>
            <w:tcBorders>
              <w:top w:val="single" w:sz="12" w:space="0" w:color="B2B2B2"/>
              <w:left w:val="single" w:sz="12" w:space="0" w:color="B2B2B2"/>
              <w:bottom w:val="single" w:sz="12" w:space="0" w:color="B2B2B2"/>
              <w:right w:val="single" w:sz="12" w:space="0" w:color="B2B2B2"/>
            </w:tcBorders>
            <w:shd w:val="clear" w:color="auto" w:fill="D1282E" w:themeFill="text2"/>
            <w:vAlign w:val="center"/>
          </w:tcPr>
          <w:p w14:paraId="132CCB2C" w14:textId="77777777" w:rsidR="002725C7" w:rsidRPr="00125620" w:rsidRDefault="002725C7" w:rsidP="000B5411">
            <w:pPr>
              <w:pStyle w:val="StyleStkBODYTEXTBackground1"/>
              <w:rPr>
                <w:rFonts w:cs="Arial"/>
                <w:sz w:val="16"/>
                <w:szCs w:val="16"/>
              </w:rPr>
            </w:pPr>
            <w:r w:rsidRPr="00125620">
              <w:rPr>
                <w:rFonts w:cs="Arial"/>
                <w:sz w:val="16"/>
                <w:szCs w:val="16"/>
              </w:rPr>
              <w:t>Descripción</w:t>
            </w:r>
          </w:p>
        </w:tc>
      </w:tr>
      <w:tr w:rsidR="002725C7" w:rsidRPr="00125620" w14:paraId="132CCB30" w14:textId="77777777" w:rsidTr="002725C7">
        <w:trPr>
          <w:trHeight w:val="324"/>
        </w:trPr>
        <w:tc>
          <w:tcPr>
            <w:tcW w:w="851" w:type="dxa"/>
            <w:tcBorders>
              <w:top w:val="single" w:sz="12" w:space="0" w:color="B2B2B2"/>
              <w:left w:val="single" w:sz="12" w:space="0" w:color="B2B2B2"/>
              <w:bottom w:val="single" w:sz="8" w:space="0" w:color="B2B2B2"/>
              <w:right w:val="single" w:sz="12" w:space="0" w:color="B2B2B2"/>
            </w:tcBorders>
          </w:tcPr>
          <w:p w14:paraId="132CCB2E" w14:textId="0A7C4BCB" w:rsidR="002725C7" w:rsidRPr="00125620" w:rsidRDefault="00A54CFD" w:rsidP="000B5411">
            <w:pPr>
              <w:pStyle w:val="TableText"/>
              <w:rPr>
                <w:highlight w:val="cyan"/>
              </w:rPr>
            </w:pPr>
            <w:r w:rsidRPr="00125620">
              <w:rPr>
                <w:highlight w:val="cyan"/>
              </w:rPr>
              <w:t>N/A</w:t>
            </w:r>
          </w:p>
        </w:tc>
        <w:tc>
          <w:tcPr>
            <w:tcW w:w="8789" w:type="dxa"/>
            <w:tcBorders>
              <w:top w:val="single" w:sz="12" w:space="0" w:color="B2B2B2"/>
              <w:left w:val="single" w:sz="12" w:space="0" w:color="B2B2B2"/>
              <w:bottom w:val="single" w:sz="8" w:space="0" w:color="B2B2B2"/>
              <w:right w:val="single" w:sz="12" w:space="0" w:color="B2B2B2"/>
            </w:tcBorders>
          </w:tcPr>
          <w:p w14:paraId="132CCB2F" w14:textId="524A7644" w:rsidR="002725C7" w:rsidRPr="00125620" w:rsidRDefault="002725C7" w:rsidP="002725C7">
            <w:pPr>
              <w:pStyle w:val="TableText"/>
              <w:rPr>
                <w:i/>
                <w:highlight w:val="cyan"/>
              </w:rPr>
            </w:pPr>
          </w:p>
        </w:tc>
      </w:tr>
    </w:tbl>
    <w:p w14:paraId="132CCB31" w14:textId="77777777" w:rsidR="000910B6" w:rsidRPr="00125620" w:rsidRDefault="000910B6" w:rsidP="00AB49B8">
      <w:pPr>
        <w:pStyle w:val="Sinespaciado"/>
        <w:rPr>
          <w:rFonts w:cs="Arial"/>
          <w:lang w:val="es-MX"/>
        </w:rPr>
      </w:pPr>
      <w:bookmarkStart w:id="37" w:name="_Reglas_de_Negocio"/>
      <w:bookmarkEnd w:id="37"/>
    </w:p>
    <w:p w14:paraId="3A23F3AE" w14:textId="77777777" w:rsidR="003D1F31" w:rsidRPr="00125620" w:rsidRDefault="003D1F31" w:rsidP="005F2634">
      <w:pPr>
        <w:pStyle w:val="Ttulo2"/>
        <w:numPr>
          <w:ilvl w:val="0"/>
          <w:numId w:val="3"/>
        </w:numPr>
        <w:spacing w:after="0"/>
        <w:rPr>
          <w:sz w:val="24"/>
          <w:szCs w:val="24"/>
          <w:lang w:val="es-MX"/>
        </w:rPr>
      </w:pPr>
      <w:bookmarkStart w:id="38" w:name="_Reglas_de_Negocio_2"/>
      <w:bookmarkStart w:id="39" w:name="_Toc359423097"/>
      <w:bookmarkStart w:id="40" w:name="_Toc364674430"/>
      <w:bookmarkEnd w:id="38"/>
      <w:r w:rsidRPr="00125620">
        <w:rPr>
          <w:sz w:val="24"/>
          <w:szCs w:val="24"/>
          <w:lang w:val="es-MX"/>
        </w:rPr>
        <w:t>Reglas de Negocio</w:t>
      </w:r>
      <w:bookmarkEnd w:id="39"/>
      <w:bookmarkEnd w:id="40"/>
    </w:p>
    <w:tbl>
      <w:tblPr>
        <w:tblW w:w="9772" w:type="dxa"/>
        <w:tblInd w:w="-127" w:type="dxa"/>
        <w:tblCellMar>
          <w:left w:w="0" w:type="dxa"/>
          <w:right w:w="0" w:type="dxa"/>
        </w:tblCellMar>
        <w:tblLook w:val="04A0" w:firstRow="1" w:lastRow="0" w:firstColumn="1" w:lastColumn="0" w:noHBand="0" w:noVBand="1"/>
      </w:tblPr>
      <w:tblGrid>
        <w:gridCol w:w="679"/>
        <w:gridCol w:w="9093"/>
      </w:tblGrid>
      <w:tr w:rsidR="003D1F31" w:rsidRPr="00125620" w14:paraId="13FB6106" w14:textId="77777777" w:rsidTr="003D1F31">
        <w:trPr>
          <w:trHeight w:val="227"/>
        </w:trPr>
        <w:tc>
          <w:tcPr>
            <w:tcW w:w="679" w:type="dxa"/>
            <w:tcBorders>
              <w:top w:val="single" w:sz="2" w:space="0" w:color="C0C0C0"/>
              <w:left w:val="single" w:sz="2" w:space="0" w:color="C0C0C0"/>
              <w:bottom w:val="single" w:sz="2" w:space="0" w:color="C0C0C0"/>
              <w:right w:val="single" w:sz="2" w:space="0" w:color="C0C0C0"/>
            </w:tcBorders>
            <w:shd w:val="clear" w:color="auto" w:fill="C00000"/>
            <w:vAlign w:val="center"/>
          </w:tcPr>
          <w:p w14:paraId="47825541" w14:textId="77777777" w:rsidR="003D1F31" w:rsidRPr="00125620" w:rsidRDefault="003D1F31" w:rsidP="003D1F31">
            <w:pPr>
              <w:pStyle w:val="StyleStkBODYTEXTBackground1"/>
              <w:rPr>
                <w:rFonts w:cs="Arial"/>
                <w:sz w:val="16"/>
                <w:szCs w:val="16"/>
              </w:rPr>
            </w:pPr>
            <w:r w:rsidRPr="00125620">
              <w:rPr>
                <w:rFonts w:cs="Arial"/>
                <w:sz w:val="16"/>
                <w:szCs w:val="16"/>
              </w:rPr>
              <w:t>ID RN</w:t>
            </w:r>
          </w:p>
        </w:tc>
        <w:tc>
          <w:tcPr>
            <w:tcW w:w="9093" w:type="dxa"/>
            <w:tcBorders>
              <w:top w:val="single" w:sz="2" w:space="0" w:color="C0C0C0"/>
              <w:left w:val="single" w:sz="2" w:space="0" w:color="C0C0C0"/>
              <w:bottom w:val="single" w:sz="2" w:space="0" w:color="C0C0C0"/>
              <w:right w:val="single" w:sz="2" w:space="0" w:color="C0C0C0"/>
            </w:tcBorders>
            <w:shd w:val="clear" w:color="auto" w:fill="C00000"/>
            <w:tcMar>
              <w:top w:w="57" w:type="dxa"/>
              <w:left w:w="57" w:type="dxa"/>
              <w:bottom w:w="57" w:type="dxa"/>
              <w:right w:w="57" w:type="dxa"/>
            </w:tcMar>
            <w:vAlign w:val="center"/>
            <w:hideMark/>
          </w:tcPr>
          <w:p w14:paraId="6E0D6C29" w14:textId="77777777" w:rsidR="003D1F31" w:rsidRPr="00125620" w:rsidRDefault="003D1F31" w:rsidP="003D1F31">
            <w:pPr>
              <w:pStyle w:val="StyleStkBODYTEXTBackground1"/>
              <w:rPr>
                <w:rFonts w:cs="Arial"/>
                <w:sz w:val="16"/>
                <w:szCs w:val="16"/>
              </w:rPr>
            </w:pPr>
            <w:r w:rsidRPr="00125620">
              <w:rPr>
                <w:rFonts w:cs="Arial"/>
                <w:sz w:val="16"/>
                <w:szCs w:val="16"/>
              </w:rPr>
              <w:t>Descripción</w:t>
            </w:r>
          </w:p>
        </w:tc>
      </w:tr>
      <w:tr w:rsidR="003D1F31" w:rsidRPr="00125620" w14:paraId="7AA51734"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2DC5EDE2" w14:textId="77777777" w:rsidR="003D1F31" w:rsidRPr="00125620" w:rsidRDefault="003D1F31" w:rsidP="003D1F31">
            <w:pPr>
              <w:pStyle w:val="TableText"/>
              <w:rPr>
                <w:sz w:val="20"/>
                <w:szCs w:val="20"/>
              </w:rPr>
            </w:pPr>
            <w:r w:rsidRPr="00125620">
              <w:rPr>
                <w:sz w:val="20"/>
                <w:szCs w:val="20"/>
              </w:rPr>
              <w:lastRenderedPageBreak/>
              <w:t>RN01</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49F418C2" w14:textId="0102C61A" w:rsidR="003D1F31" w:rsidRPr="00125620" w:rsidRDefault="003B238C" w:rsidP="001F76B5">
            <w:pPr>
              <w:spacing w:before="0" w:after="0"/>
              <w:ind w:left="0"/>
              <w:jc w:val="both"/>
              <w:rPr>
                <w:rFonts w:eastAsia="Calibri" w:cs="Arial"/>
                <w:szCs w:val="20"/>
                <w:lang w:val="es-MX" w:eastAsia="es-MX"/>
              </w:rPr>
            </w:pPr>
            <w:r w:rsidRPr="00125620">
              <w:rPr>
                <w:rFonts w:eastAsia="Calibri" w:cs="Arial"/>
                <w:szCs w:val="20"/>
                <w:lang w:val="es-MX" w:eastAsia="es-MX"/>
              </w:rPr>
              <w:t>D</w:t>
            </w:r>
            <w:r w:rsidR="00430DE9" w:rsidRPr="00125620">
              <w:rPr>
                <w:rFonts w:eastAsia="Calibri" w:cs="Arial"/>
                <w:szCs w:val="20"/>
                <w:lang w:val="es-MX" w:eastAsia="es-MX"/>
              </w:rPr>
              <w:t>eben ser mostrados los siguientes campos</w:t>
            </w:r>
            <w:r w:rsidR="00A046CD" w:rsidRPr="00125620">
              <w:rPr>
                <w:rFonts w:eastAsia="Calibri" w:cs="Arial"/>
                <w:szCs w:val="20"/>
                <w:lang w:val="es-MX" w:eastAsia="es-MX"/>
              </w:rPr>
              <w:t xml:space="preserve"> para su captura</w:t>
            </w:r>
            <w:r w:rsidR="00430DE9" w:rsidRPr="00125620">
              <w:rPr>
                <w:rFonts w:eastAsia="Calibri" w:cs="Arial"/>
                <w:szCs w:val="20"/>
                <w:lang w:val="es-MX" w:eastAsia="es-MX"/>
              </w:rPr>
              <w:t>:</w:t>
            </w:r>
          </w:p>
          <w:p w14:paraId="53A35982" w14:textId="77777777" w:rsidR="00850A2C"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Folio</w:t>
            </w:r>
          </w:p>
          <w:p w14:paraId="1AB68CB9" w14:textId="684145FC" w:rsidR="00E27FF3" w:rsidRPr="00125620" w:rsidRDefault="00E27FF3" w:rsidP="00850A2C">
            <w:pPr>
              <w:pStyle w:val="Prrafodelista"/>
              <w:numPr>
                <w:ilvl w:val="0"/>
                <w:numId w:val="14"/>
              </w:numPr>
              <w:spacing w:before="0" w:after="0"/>
              <w:jc w:val="both"/>
              <w:rPr>
                <w:rFonts w:eastAsia="Calibri" w:cs="Arial"/>
                <w:szCs w:val="20"/>
                <w:lang w:val="es-MX" w:eastAsia="es-MX"/>
              </w:rPr>
            </w:pPr>
            <w:r>
              <w:rPr>
                <w:rFonts w:eastAsia="Calibri" w:cs="Arial"/>
                <w:szCs w:val="20"/>
                <w:lang w:val="es-MX" w:eastAsia="es-MX"/>
              </w:rPr>
              <w:t>Folio de Embarque</w:t>
            </w:r>
          </w:p>
          <w:p w14:paraId="3CADB2E8"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Tipo de Movimiento</w:t>
            </w:r>
          </w:p>
          <w:p w14:paraId="6EB55096"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Origen</w:t>
            </w:r>
          </w:p>
          <w:p w14:paraId="3CE17052"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Salida</w:t>
            </w:r>
          </w:p>
          <w:p w14:paraId="2F9ECDEF"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Fecha Hora de Salida</w:t>
            </w:r>
          </w:p>
          <w:p w14:paraId="7A4F22FC"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Chofer</w:t>
            </w:r>
          </w:p>
          <w:p w14:paraId="48FE2398" w14:textId="0769ED3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Placa</w:t>
            </w:r>
            <w:r w:rsidR="009273C4">
              <w:rPr>
                <w:rFonts w:eastAsia="Calibri" w:cs="Arial"/>
                <w:szCs w:val="20"/>
                <w:lang w:val="es-MX" w:eastAsia="es-MX"/>
              </w:rPr>
              <w:t xml:space="preserve"> </w:t>
            </w:r>
            <w:r w:rsidR="00E27FF3">
              <w:rPr>
                <w:rFonts w:eastAsia="Calibri" w:cs="Arial"/>
                <w:szCs w:val="20"/>
                <w:lang w:val="es-MX" w:eastAsia="es-MX"/>
              </w:rPr>
              <w:t>Jaula</w:t>
            </w:r>
          </w:p>
          <w:p w14:paraId="58A85668" w14:textId="77777777" w:rsidR="00850A2C"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Cabezas</w:t>
            </w:r>
          </w:p>
          <w:p w14:paraId="7ABD5A62" w14:textId="4D414BC6" w:rsidR="00BE689F" w:rsidRDefault="00BE689F" w:rsidP="00850A2C">
            <w:pPr>
              <w:pStyle w:val="Prrafodelista"/>
              <w:numPr>
                <w:ilvl w:val="0"/>
                <w:numId w:val="14"/>
              </w:numPr>
              <w:spacing w:before="0" w:after="0"/>
              <w:jc w:val="both"/>
              <w:rPr>
                <w:rFonts w:eastAsia="Calibri" w:cs="Arial"/>
                <w:szCs w:val="20"/>
                <w:lang w:val="es-MX" w:eastAsia="es-MX"/>
              </w:rPr>
            </w:pPr>
            <w:r>
              <w:rPr>
                <w:rFonts w:eastAsia="Calibri" w:cs="Arial"/>
                <w:szCs w:val="20"/>
                <w:lang w:val="es-MX" w:eastAsia="es-MX"/>
              </w:rPr>
              <w:t>Cabezas Origen</w:t>
            </w:r>
          </w:p>
          <w:p w14:paraId="4A7BD786" w14:textId="213F6184" w:rsidR="00865C88" w:rsidRDefault="00865C88" w:rsidP="00850A2C">
            <w:pPr>
              <w:pStyle w:val="Prrafodelista"/>
              <w:numPr>
                <w:ilvl w:val="0"/>
                <w:numId w:val="14"/>
              </w:numPr>
              <w:spacing w:before="0" w:after="0"/>
              <w:jc w:val="both"/>
              <w:rPr>
                <w:rFonts w:eastAsia="Calibri" w:cs="Arial"/>
                <w:szCs w:val="20"/>
                <w:lang w:val="es-MX" w:eastAsia="es-MX"/>
              </w:rPr>
            </w:pPr>
            <w:r>
              <w:rPr>
                <w:rFonts w:eastAsia="Calibri" w:cs="Arial"/>
                <w:szCs w:val="20"/>
                <w:lang w:val="es-MX" w:eastAsia="es-MX"/>
              </w:rPr>
              <w:t>Quien recibe</w:t>
            </w:r>
          </w:p>
          <w:p w14:paraId="750FB4AA" w14:textId="77777777" w:rsidR="009273C4" w:rsidRDefault="009273C4" w:rsidP="009273C4">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Fecha de Recepción</w:t>
            </w:r>
          </w:p>
          <w:p w14:paraId="4D07CBF7"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Peso Bruto</w:t>
            </w:r>
          </w:p>
          <w:p w14:paraId="3F28AA0F"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Peso Tara</w:t>
            </w:r>
          </w:p>
          <w:p w14:paraId="1610C76F"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Peso Neto</w:t>
            </w:r>
          </w:p>
          <w:p w14:paraId="1CBFB9D4"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Ruteo</w:t>
            </w:r>
          </w:p>
          <w:p w14:paraId="0248BEF4" w14:textId="77777777" w:rsidR="00850A2C" w:rsidRPr="00125620" w:rsidRDefault="00850A2C" w:rsidP="00850A2C">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Fleje</w:t>
            </w:r>
          </w:p>
          <w:p w14:paraId="0F04892F" w14:textId="77777777" w:rsidR="00865C88" w:rsidRDefault="00865C88" w:rsidP="00850A2C">
            <w:pPr>
              <w:pStyle w:val="Prrafodelista"/>
              <w:numPr>
                <w:ilvl w:val="0"/>
                <w:numId w:val="14"/>
              </w:numPr>
              <w:spacing w:before="0" w:after="0"/>
              <w:jc w:val="both"/>
              <w:rPr>
                <w:rFonts w:eastAsia="Calibri" w:cs="Arial"/>
                <w:szCs w:val="20"/>
                <w:lang w:val="es-MX" w:eastAsia="es-MX"/>
              </w:rPr>
            </w:pPr>
            <w:r>
              <w:rPr>
                <w:rFonts w:eastAsia="Calibri" w:cs="Arial"/>
                <w:szCs w:val="20"/>
                <w:lang w:val="es-MX" w:eastAsia="es-MX"/>
              </w:rPr>
              <w:t>Corral</w:t>
            </w:r>
          </w:p>
          <w:p w14:paraId="3C0F9130" w14:textId="5703E20A" w:rsidR="00865C88" w:rsidRDefault="00865C88" w:rsidP="00850A2C">
            <w:pPr>
              <w:pStyle w:val="Prrafodelista"/>
              <w:numPr>
                <w:ilvl w:val="0"/>
                <w:numId w:val="14"/>
              </w:numPr>
              <w:spacing w:before="0" w:after="0"/>
              <w:jc w:val="both"/>
              <w:rPr>
                <w:rFonts w:eastAsia="Calibri" w:cs="Arial"/>
                <w:szCs w:val="20"/>
                <w:lang w:val="es-MX" w:eastAsia="es-MX"/>
              </w:rPr>
            </w:pPr>
            <w:r>
              <w:rPr>
                <w:rFonts w:eastAsia="Calibri" w:cs="Arial"/>
                <w:szCs w:val="20"/>
                <w:lang w:val="es-MX" w:eastAsia="es-MX"/>
              </w:rPr>
              <w:t>Lote</w:t>
            </w:r>
          </w:p>
          <w:p w14:paraId="5D04D39A" w14:textId="1D36B1A2" w:rsidR="00BE689F" w:rsidRDefault="00BE689F" w:rsidP="00850A2C">
            <w:pPr>
              <w:pStyle w:val="Prrafodelista"/>
              <w:numPr>
                <w:ilvl w:val="0"/>
                <w:numId w:val="14"/>
              </w:numPr>
              <w:spacing w:before="0" w:after="0"/>
              <w:jc w:val="both"/>
              <w:rPr>
                <w:rFonts w:eastAsia="Calibri" w:cs="Arial"/>
                <w:szCs w:val="20"/>
                <w:lang w:val="es-MX" w:eastAsia="es-MX"/>
              </w:rPr>
            </w:pPr>
            <w:proofErr w:type="spellStart"/>
            <w:r>
              <w:rPr>
                <w:rFonts w:eastAsia="Calibri" w:cs="Arial"/>
                <w:szCs w:val="20"/>
                <w:lang w:val="es-MX" w:eastAsia="es-MX"/>
              </w:rPr>
              <w:t>CheckList</w:t>
            </w:r>
            <w:proofErr w:type="spellEnd"/>
          </w:p>
          <w:p w14:paraId="560F3B9B" w14:textId="77777777" w:rsidR="00865C88" w:rsidRDefault="00865C88" w:rsidP="00865C88">
            <w:pPr>
              <w:pStyle w:val="Prrafodelista"/>
              <w:numPr>
                <w:ilvl w:val="0"/>
                <w:numId w:val="14"/>
              </w:numPr>
              <w:spacing w:before="0" w:after="0"/>
              <w:jc w:val="both"/>
              <w:rPr>
                <w:rFonts w:eastAsia="Calibri" w:cs="Arial"/>
                <w:szCs w:val="20"/>
                <w:lang w:val="es-MX" w:eastAsia="es-MX"/>
              </w:rPr>
            </w:pPr>
            <w:r w:rsidRPr="00865C88">
              <w:rPr>
                <w:rFonts w:eastAsia="Calibri" w:cs="Arial"/>
                <w:szCs w:val="20"/>
                <w:lang w:val="es-MX" w:eastAsia="es-MX"/>
              </w:rPr>
              <w:t>Observaciones</w:t>
            </w:r>
          </w:p>
          <w:p w14:paraId="7C0F866E" w14:textId="216E81CD" w:rsidR="00F57B49" w:rsidRPr="00125620" w:rsidRDefault="00850A2C" w:rsidP="00865C88">
            <w:pPr>
              <w:pStyle w:val="Prrafodelista"/>
              <w:numPr>
                <w:ilvl w:val="0"/>
                <w:numId w:val="14"/>
              </w:numPr>
              <w:spacing w:before="0" w:after="0"/>
              <w:jc w:val="both"/>
              <w:rPr>
                <w:rFonts w:eastAsia="Calibri" w:cs="Arial"/>
                <w:szCs w:val="20"/>
                <w:lang w:val="es-MX" w:eastAsia="es-MX"/>
              </w:rPr>
            </w:pPr>
            <w:r w:rsidRPr="00125620">
              <w:rPr>
                <w:rFonts w:eastAsia="Calibri" w:cs="Arial"/>
                <w:szCs w:val="20"/>
                <w:lang w:val="es-MX" w:eastAsia="es-MX"/>
              </w:rPr>
              <w:t>Condiciones de Ganado</w:t>
            </w:r>
          </w:p>
        </w:tc>
      </w:tr>
      <w:tr w:rsidR="003B238C" w:rsidRPr="00125620" w14:paraId="4669CCAB"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7885C12E" w14:textId="3C41B25C" w:rsidR="003B238C" w:rsidRPr="00125620" w:rsidRDefault="003B238C" w:rsidP="003D1F31">
            <w:pPr>
              <w:pStyle w:val="TableText"/>
              <w:rPr>
                <w:sz w:val="20"/>
                <w:szCs w:val="20"/>
              </w:rPr>
            </w:pPr>
            <w:r w:rsidRPr="00125620">
              <w:rPr>
                <w:sz w:val="20"/>
                <w:szCs w:val="20"/>
              </w:rPr>
              <w:t>RN02</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77060726" w14:textId="77777777" w:rsidR="003B238C" w:rsidRPr="00125620" w:rsidRDefault="003B238C" w:rsidP="003B238C">
            <w:pPr>
              <w:spacing w:before="0" w:after="0"/>
              <w:ind w:left="0"/>
              <w:jc w:val="both"/>
              <w:rPr>
                <w:rFonts w:eastAsia="Calibri" w:cs="Arial"/>
                <w:szCs w:val="20"/>
                <w:lang w:val="es-MX" w:eastAsia="es-MX"/>
              </w:rPr>
            </w:pPr>
            <w:r w:rsidRPr="00125620">
              <w:rPr>
                <w:rFonts w:eastAsia="Calibri" w:cs="Arial"/>
                <w:szCs w:val="20"/>
                <w:lang w:val="es-MX" w:eastAsia="es-MX"/>
              </w:rPr>
              <w:t>En este paso el usuario captura los datos de:</w:t>
            </w:r>
          </w:p>
          <w:p w14:paraId="253079F2" w14:textId="77777777" w:rsidR="00BE6428" w:rsidRPr="00125620" w:rsidRDefault="00BE6428" w:rsidP="003B238C">
            <w:pPr>
              <w:spacing w:before="0" w:after="0"/>
              <w:ind w:left="0"/>
              <w:jc w:val="both"/>
              <w:rPr>
                <w:rFonts w:eastAsia="Calibri" w:cs="Arial"/>
                <w:szCs w:val="20"/>
                <w:lang w:val="es-MX" w:eastAsia="es-MX"/>
              </w:rPr>
            </w:pPr>
          </w:p>
          <w:p w14:paraId="03F6441D" w14:textId="1EB426D3" w:rsidR="009835A9" w:rsidRDefault="009835A9" w:rsidP="003B238C">
            <w:pPr>
              <w:pStyle w:val="Default"/>
              <w:numPr>
                <w:ilvl w:val="0"/>
                <w:numId w:val="17"/>
              </w:numPr>
              <w:jc w:val="both"/>
              <w:rPr>
                <w:rFonts w:eastAsia="Calibri"/>
                <w:color w:val="auto"/>
                <w:sz w:val="20"/>
                <w:szCs w:val="20"/>
                <w:lang w:eastAsia="es-MX"/>
              </w:rPr>
            </w:pPr>
            <w:r>
              <w:rPr>
                <w:rFonts w:eastAsia="Calibri"/>
                <w:color w:val="auto"/>
                <w:sz w:val="20"/>
                <w:szCs w:val="20"/>
                <w:lang w:eastAsia="es-MX"/>
              </w:rPr>
              <w:t>Folio de Embarque</w:t>
            </w:r>
          </w:p>
          <w:p w14:paraId="481742B1" w14:textId="781AF6B5" w:rsidR="00BE6428" w:rsidRPr="00125620" w:rsidRDefault="00BE6428" w:rsidP="003B238C">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Tipo Movimiento</w:t>
            </w:r>
            <w:r w:rsidR="008656CE">
              <w:rPr>
                <w:rFonts w:eastAsia="Calibri"/>
                <w:color w:val="auto"/>
                <w:sz w:val="20"/>
                <w:szCs w:val="20"/>
                <w:lang w:eastAsia="es-MX"/>
              </w:rPr>
              <w:t>(*)</w:t>
            </w:r>
          </w:p>
          <w:p w14:paraId="5623D729" w14:textId="3D777005" w:rsidR="00BE6428" w:rsidRPr="00125620" w:rsidRDefault="00BE6428" w:rsidP="003B238C">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Origen</w:t>
            </w:r>
            <w:r w:rsidR="008656CE">
              <w:rPr>
                <w:rFonts w:eastAsia="Calibri"/>
                <w:color w:val="auto"/>
                <w:sz w:val="20"/>
                <w:szCs w:val="20"/>
                <w:lang w:eastAsia="es-MX"/>
              </w:rPr>
              <w:t>(*)</w:t>
            </w:r>
          </w:p>
          <w:p w14:paraId="38FC48F7" w14:textId="2A1149CF" w:rsidR="00BE6428" w:rsidRPr="00125620" w:rsidRDefault="00BE6428" w:rsidP="003B238C">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Salida</w:t>
            </w:r>
            <w:r w:rsidR="008656CE">
              <w:rPr>
                <w:rFonts w:eastAsia="Calibri"/>
                <w:color w:val="auto"/>
                <w:sz w:val="20"/>
                <w:szCs w:val="20"/>
                <w:lang w:eastAsia="es-MX"/>
              </w:rPr>
              <w:t xml:space="preserve"> ( En caso de Compra Directa es opcional)</w:t>
            </w:r>
          </w:p>
          <w:p w14:paraId="461F8C5D" w14:textId="77777777" w:rsidR="008656CE" w:rsidRPr="00125620" w:rsidRDefault="00BE6428" w:rsidP="008656CE">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Fecha de Salida</w:t>
            </w:r>
            <w:r w:rsidR="008656CE">
              <w:rPr>
                <w:rFonts w:eastAsia="Calibri"/>
                <w:color w:val="auto"/>
                <w:sz w:val="20"/>
                <w:szCs w:val="20"/>
                <w:lang w:eastAsia="es-MX"/>
              </w:rPr>
              <w:t xml:space="preserve"> ( En caso de Compra Directa es opcional)</w:t>
            </w:r>
          </w:p>
          <w:p w14:paraId="0F16AE9E" w14:textId="43589776" w:rsidR="003B238C" w:rsidRPr="00125620" w:rsidRDefault="003B238C" w:rsidP="003B238C">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Chofer</w:t>
            </w:r>
            <w:r w:rsidR="008656CE">
              <w:rPr>
                <w:rFonts w:eastAsia="Calibri"/>
                <w:color w:val="auto"/>
                <w:sz w:val="20"/>
                <w:szCs w:val="20"/>
                <w:lang w:eastAsia="es-MX"/>
              </w:rPr>
              <w:t xml:space="preserve"> (*)</w:t>
            </w:r>
          </w:p>
          <w:p w14:paraId="743599B8" w14:textId="38B7753D" w:rsidR="003B238C" w:rsidRPr="00865C88" w:rsidRDefault="003B238C" w:rsidP="003B238C">
            <w:pPr>
              <w:pStyle w:val="Default"/>
              <w:numPr>
                <w:ilvl w:val="0"/>
                <w:numId w:val="17"/>
              </w:numPr>
              <w:jc w:val="both"/>
              <w:rPr>
                <w:rFonts w:eastAsia="Calibri"/>
                <w:b/>
                <w:color w:val="auto"/>
                <w:sz w:val="20"/>
                <w:szCs w:val="20"/>
                <w:lang w:eastAsia="es-MX"/>
              </w:rPr>
            </w:pPr>
            <w:r w:rsidRPr="00125620">
              <w:rPr>
                <w:rFonts w:eastAsia="Calibri"/>
                <w:color w:val="auto"/>
                <w:sz w:val="20"/>
                <w:szCs w:val="20"/>
                <w:lang w:eastAsia="es-MX"/>
              </w:rPr>
              <w:t>Placas</w:t>
            </w:r>
            <w:r w:rsidR="00865C88">
              <w:rPr>
                <w:rFonts w:eastAsia="Calibri"/>
                <w:color w:val="auto"/>
                <w:sz w:val="20"/>
                <w:szCs w:val="20"/>
                <w:lang w:eastAsia="es-MX"/>
              </w:rPr>
              <w:t xml:space="preserve"> jaula</w:t>
            </w:r>
            <w:r w:rsidR="008656CE">
              <w:rPr>
                <w:rFonts w:eastAsia="Calibri"/>
                <w:color w:val="auto"/>
                <w:sz w:val="20"/>
                <w:szCs w:val="20"/>
                <w:lang w:eastAsia="es-MX"/>
              </w:rPr>
              <w:t xml:space="preserve"> (*)</w:t>
            </w:r>
          </w:p>
          <w:p w14:paraId="6B5E751A" w14:textId="332BC5D2" w:rsidR="00865C88" w:rsidRPr="00865C88" w:rsidRDefault="00865C88" w:rsidP="003B238C">
            <w:pPr>
              <w:pStyle w:val="Default"/>
              <w:numPr>
                <w:ilvl w:val="0"/>
                <w:numId w:val="17"/>
              </w:numPr>
              <w:jc w:val="both"/>
              <w:rPr>
                <w:rFonts w:eastAsia="Calibri"/>
                <w:b/>
                <w:color w:val="auto"/>
                <w:sz w:val="20"/>
                <w:szCs w:val="20"/>
                <w:lang w:eastAsia="es-MX"/>
              </w:rPr>
            </w:pPr>
            <w:r>
              <w:rPr>
                <w:rFonts w:eastAsia="Calibri"/>
                <w:color w:val="auto"/>
                <w:sz w:val="20"/>
                <w:szCs w:val="20"/>
                <w:lang w:eastAsia="es-MX"/>
              </w:rPr>
              <w:t>Quien recibe</w:t>
            </w:r>
            <w:r w:rsidR="00BA77D5">
              <w:rPr>
                <w:rFonts w:eastAsia="Calibri"/>
                <w:color w:val="auto"/>
                <w:sz w:val="20"/>
                <w:szCs w:val="20"/>
                <w:lang w:eastAsia="es-MX"/>
              </w:rPr>
              <w:t>(*)</w:t>
            </w:r>
          </w:p>
          <w:p w14:paraId="3E403E3F" w14:textId="6D45F119" w:rsidR="00865C88" w:rsidRPr="00125620" w:rsidRDefault="00865C88" w:rsidP="003B238C">
            <w:pPr>
              <w:pStyle w:val="Default"/>
              <w:numPr>
                <w:ilvl w:val="0"/>
                <w:numId w:val="17"/>
              </w:numPr>
              <w:jc w:val="both"/>
              <w:rPr>
                <w:rFonts w:eastAsia="Calibri"/>
                <w:b/>
                <w:color w:val="auto"/>
                <w:sz w:val="20"/>
                <w:szCs w:val="20"/>
                <w:lang w:eastAsia="es-MX"/>
              </w:rPr>
            </w:pPr>
            <w:r>
              <w:rPr>
                <w:rFonts w:eastAsia="Calibri"/>
                <w:color w:val="auto"/>
                <w:sz w:val="20"/>
                <w:szCs w:val="20"/>
                <w:lang w:eastAsia="es-MX"/>
              </w:rPr>
              <w:t>Peso bruto</w:t>
            </w:r>
            <w:r w:rsidR="00BA77D5">
              <w:rPr>
                <w:rFonts w:eastAsia="Calibri"/>
                <w:color w:val="auto"/>
                <w:sz w:val="20"/>
                <w:szCs w:val="20"/>
                <w:lang w:eastAsia="es-MX"/>
              </w:rPr>
              <w:t>(*)</w:t>
            </w:r>
          </w:p>
          <w:p w14:paraId="510C15AE" w14:textId="77777777" w:rsidR="003B238C" w:rsidRPr="00125620" w:rsidRDefault="003B238C" w:rsidP="003B238C">
            <w:pPr>
              <w:pStyle w:val="Default"/>
              <w:numPr>
                <w:ilvl w:val="0"/>
                <w:numId w:val="17"/>
              </w:numPr>
              <w:jc w:val="both"/>
              <w:rPr>
                <w:rFonts w:eastAsia="Calibri"/>
                <w:color w:val="auto"/>
                <w:sz w:val="20"/>
                <w:szCs w:val="20"/>
                <w:lang w:eastAsia="es-MX"/>
              </w:rPr>
            </w:pPr>
            <w:r w:rsidRPr="00125620">
              <w:rPr>
                <w:rFonts w:eastAsia="Calibri"/>
                <w:color w:val="auto"/>
                <w:sz w:val="20"/>
                <w:szCs w:val="20"/>
                <w:lang w:eastAsia="es-MX"/>
              </w:rPr>
              <w:t>Ruteo</w:t>
            </w:r>
          </w:p>
          <w:p w14:paraId="3AE26047" w14:textId="77777777" w:rsidR="00865C88" w:rsidRDefault="00865C88" w:rsidP="008656CE">
            <w:pPr>
              <w:spacing w:before="0" w:after="0"/>
              <w:ind w:left="360"/>
              <w:jc w:val="both"/>
              <w:rPr>
                <w:rFonts w:eastAsia="Calibri" w:cs="Arial"/>
                <w:b/>
                <w:szCs w:val="20"/>
                <w:lang w:val="es-MX" w:eastAsia="es-MX"/>
              </w:rPr>
            </w:pPr>
          </w:p>
          <w:p w14:paraId="3E510CEE" w14:textId="19946727" w:rsidR="00BA77D5" w:rsidRPr="008656CE" w:rsidRDefault="00BA77D5" w:rsidP="008656CE">
            <w:pPr>
              <w:spacing w:before="0" w:after="0"/>
              <w:ind w:left="360"/>
              <w:jc w:val="both"/>
              <w:rPr>
                <w:rFonts w:eastAsia="Calibri" w:cs="Arial"/>
                <w:b/>
                <w:szCs w:val="20"/>
                <w:lang w:val="es-MX" w:eastAsia="es-MX"/>
              </w:rPr>
            </w:pPr>
            <w:r>
              <w:rPr>
                <w:rFonts w:eastAsia="Calibri" w:cs="Arial"/>
                <w:b/>
                <w:szCs w:val="20"/>
                <w:lang w:val="es-MX" w:eastAsia="es-MX"/>
              </w:rPr>
              <w:t>(*) Datos Obligatorios</w:t>
            </w:r>
          </w:p>
        </w:tc>
      </w:tr>
      <w:tr w:rsidR="00476F12" w:rsidRPr="00375B7A" w14:paraId="28257C7E"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2216107E" w14:textId="199FBCDE" w:rsidR="00476F12" w:rsidRPr="00125620" w:rsidRDefault="000B3D5E" w:rsidP="003D1F31">
            <w:pPr>
              <w:pStyle w:val="TableText"/>
              <w:rPr>
                <w:sz w:val="20"/>
                <w:szCs w:val="20"/>
              </w:rPr>
            </w:pPr>
            <w:r w:rsidRPr="00125620">
              <w:rPr>
                <w:sz w:val="20"/>
                <w:szCs w:val="20"/>
              </w:rPr>
              <w:t>RN03</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438388D7" w14:textId="515FFA5A" w:rsidR="00476F12" w:rsidRPr="00125620" w:rsidRDefault="00A046CD" w:rsidP="00A046CD">
            <w:pPr>
              <w:spacing w:before="0" w:after="0"/>
              <w:ind w:left="0"/>
              <w:jc w:val="both"/>
              <w:rPr>
                <w:rFonts w:eastAsia="Calibri" w:cs="Arial"/>
                <w:szCs w:val="20"/>
                <w:lang w:val="es-MX" w:eastAsia="es-MX"/>
              </w:rPr>
            </w:pPr>
            <w:r w:rsidRPr="00125620">
              <w:rPr>
                <w:rFonts w:eastAsia="Calibri" w:cs="Arial"/>
                <w:szCs w:val="20"/>
                <w:lang w:val="es-MX" w:eastAsia="es-MX"/>
              </w:rPr>
              <w:t>Para realizar la lectura del peso bruto en la jaula debe estar todos los animales.</w:t>
            </w:r>
          </w:p>
        </w:tc>
      </w:tr>
      <w:tr w:rsidR="00430DE9" w:rsidRPr="00375B7A" w14:paraId="50D07B8B"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1F4C33E3" w14:textId="3BD44ED5" w:rsidR="00430DE9" w:rsidRPr="00125620" w:rsidRDefault="00430DE9" w:rsidP="003D1F31">
            <w:pPr>
              <w:pStyle w:val="TableText"/>
              <w:rPr>
                <w:sz w:val="20"/>
                <w:szCs w:val="20"/>
              </w:rPr>
            </w:pPr>
            <w:r w:rsidRPr="00125620">
              <w:rPr>
                <w:sz w:val="20"/>
                <w:szCs w:val="20"/>
              </w:rPr>
              <w:t>RN0</w:t>
            </w:r>
            <w:r w:rsidR="000B3D5E" w:rsidRPr="00125620">
              <w:rPr>
                <w:sz w:val="20"/>
                <w:szCs w:val="20"/>
              </w:rPr>
              <w:t>4</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496F605C" w14:textId="26CA2D09" w:rsidR="00430DE9" w:rsidRPr="00125620" w:rsidRDefault="00A046CD" w:rsidP="00F57B49">
            <w:pPr>
              <w:spacing w:before="0" w:after="0"/>
              <w:ind w:left="0"/>
              <w:jc w:val="both"/>
              <w:rPr>
                <w:rFonts w:eastAsia="Calibri" w:cs="Arial"/>
                <w:szCs w:val="20"/>
                <w:lang w:val="es-MX" w:eastAsia="es-MX"/>
              </w:rPr>
            </w:pPr>
            <w:r w:rsidRPr="00125620">
              <w:rPr>
                <w:rFonts w:eastAsia="Calibri" w:cs="Arial"/>
                <w:szCs w:val="20"/>
                <w:lang w:val="es-MX" w:eastAsia="es-MX"/>
              </w:rPr>
              <w:t xml:space="preserve">Para realizar la lectura del peso </w:t>
            </w:r>
            <w:r w:rsidR="00F57B49" w:rsidRPr="00125620">
              <w:rPr>
                <w:rFonts w:eastAsia="Calibri" w:cs="Arial"/>
                <w:szCs w:val="20"/>
                <w:lang w:val="es-MX" w:eastAsia="es-MX"/>
              </w:rPr>
              <w:t>tara</w:t>
            </w:r>
            <w:r w:rsidRPr="00125620">
              <w:rPr>
                <w:rFonts w:eastAsia="Calibri" w:cs="Arial"/>
                <w:szCs w:val="20"/>
                <w:lang w:val="es-MX" w:eastAsia="es-MX"/>
              </w:rPr>
              <w:t xml:space="preserve"> la jaula debe estar vacía.</w:t>
            </w:r>
          </w:p>
        </w:tc>
      </w:tr>
      <w:tr w:rsidR="005C3058" w:rsidRPr="00375B7A" w14:paraId="72F5DE86"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56095B21" w14:textId="44F6D8A9" w:rsidR="005C3058" w:rsidRPr="00125620" w:rsidRDefault="005C3058" w:rsidP="000B3D5E">
            <w:pPr>
              <w:pStyle w:val="TableText"/>
              <w:rPr>
                <w:sz w:val="20"/>
                <w:szCs w:val="20"/>
              </w:rPr>
            </w:pPr>
            <w:r w:rsidRPr="00125620">
              <w:rPr>
                <w:sz w:val="20"/>
                <w:szCs w:val="20"/>
              </w:rPr>
              <w:t>RN05</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3FF9F341" w14:textId="276F8189" w:rsidR="005C3058" w:rsidRPr="00125620" w:rsidRDefault="005C3058" w:rsidP="00F57B49">
            <w:pPr>
              <w:spacing w:before="0" w:after="0"/>
              <w:ind w:left="0"/>
              <w:jc w:val="both"/>
              <w:rPr>
                <w:rFonts w:eastAsia="Calibri" w:cs="Arial"/>
                <w:szCs w:val="20"/>
                <w:lang w:val="es-MX" w:eastAsia="es-MX"/>
              </w:rPr>
            </w:pPr>
            <w:r w:rsidRPr="00125620">
              <w:rPr>
                <w:rFonts w:eastAsia="Calibri" w:cs="Arial"/>
                <w:szCs w:val="20"/>
                <w:lang w:val="es-MX" w:eastAsia="es-MX"/>
              </w:rPr>
              <w:t>El peso neto es igual a Peso Bruto menos el Peso Tara.</w:t>
            </w:r>
          </w:p>
        </w:tc>
      </w:tr>
      <w:tr w:rsidR="00F57B49" w:rsidRPr="00375B7A" w14:paraId="1F44949C" w14:textId="77777777" w:rsidTr="006D7EA8">
        <w:trPr>
          <w:trHeight w:val="660"/>
        </w:trPr>
        <w:tc>
          <w:tcPr>
            <w:tcW w:w="679" w:type="dxa"/>
            <w:tcBorders>
              <w:top w:val="single" w:sz="2" w:space="0" w:color="C0C0C0"/>
              <w:left w:val="single" w:sz="12" w:space="0" w:color="B2B2B2"/>
              <w:bottom w:val="single" w:sz="2" w:space="0" w:color="C0C0C0"/>
              <w:right w:val="single" w:sz="12" w:space="0" w:color="B2B2B2"/>
            </w:tcBorders>
          </w:tcPr>
          <w:p w14:paraId="6A822D41" w14:textId="35251205" w:rsidR="00F57B49" w:rsidRPr="00125620" w:rsidRDefault="005C3058" w:rsidP="000B3D5E">
            <w:pPr>
              <w:pStyle w:val="TableText"/>
              <w:rPr>
                <w:sz w:val="20"/>
                <w:szCs w:val="20"/>
              </w:rPr>
            </w:pPr>
            <w:r w:rsidRPr="00125620">
              <w:rPr>
                <w:sz w:val="20"/>
                <w:szCs w:val="20"/>
              </w:rPr>
              <w:t>RN06</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634E8CF2" w14:textId="77777777" w:rsidR="00F57B49" w:rsidRDefault="005C3058" w:rsidP="005C3058">
            <w:pPr>
              <w:spacing w:before="0" w:after="0"/>
              <w:ind w:left="0"/>
              <w:jc w:val="both"/>
              <w:rPr>
                <w:rFonts w:eastAsia="Calibri" w:cs="Arial"/>
                <w:szCs w:val="20"/>
                <w:lang w:val="es-MX" w:eastAsia="es-MX"/>
              </w:rPr>
            </w:pPr>
            <w:r w:rsidRPr="00125620">
              <w:rPr>
                <w:rFonts w:eastAsia="Calibri" w:cs="Arial"/>
                <w:szCs w:val="20"/>
                <w:lang w:val="es-MX" w:eastAsia="es-MX"/>
              </w:rPr>
              <w:t>Captura la cantidad de cabezas que se ingresaron al corral de recepción.</w:t>
            </w:r>
          </w:p>
          <w:p w14:paraId="0E0F1841" w14:textId="07BBE194" w:rsidR="00FE7A9E" w:rsidRDefault="00FE7A9E" w:rsidP="00FE7A9E">
            <w:pPr>
              <w:spacing w:before="0" w:after="0"/>
              <w:ind w:left="0"/>
              <w:jc w:val="both"/>
              <w:rPr>
                <w:rFonts w:eastAsia="Calibri" w:cs="Arial"/>
                <w:szCs w:val="20"/>
                <w:lang w:val="es-MX" w:eastAsia="es-MX"/>
              </w:rPr>
            </w:pPr>
            <w:r w:rsidRPr="00125620">
              <w:rPr>
                <w:rFonts w:eastAsia="Calibri" w:cs="Arial"/>
                <w:szCs w:val="20"/>
                <w:lang w:val="es-MX" w:eastAsia="es-MX"/>
              </w:rPr>
              <w:t xml:space="preserve">Captura la cantidad de cabezas </w:t>
            </w:r>
            <w:r>
              <w:rPr>
                <w:rFonts w:eastAsia="Calibri" w:cs="Arial"/>
                <w:szCs w:val="20"/>
                <w:lang w:val="es-MX" w:eastAsia="es-MX"/>
              </w:rPr>
              <w:t>Origen: Son las cabezas enviadas desde el centro de acopio.</w:t>
            </w:r>
          </w:p>
          <w:p w14:paraId="79851483" w14:textId="77777777" w:rsidR="00FE7A9E" w:rsidRDefault="00FE7A9E" w:rsidP="00FE7A9E">
            <w:pPr>
              <w:spacing w:before="0" w:after="0"/>
              <w:ind w:left="0"/>
              <w:jc w:val="both"/>
              <w:rPr>
                <w:rFonts w:eastAsia="Calibri" w:cs="Arial"/>
                <w:szCs w:val="20"/>
                <w:lang w:val="es-MX" w:eastAsia="es-MX"/>
              </w:rPr>
            </w:pPr>
          </w:p>
          <w:p w14:paraId="6223FA64" w14:textId="5F4CA54D" w:rsidR="00FE7A9E" w:rsidRDefault="00FE7A9E" w:rsidP="00FE7A9E">
            <w:pPr>
              <w:spacing w:before="0" w:after="0"/>
              <w:ind w:left="0"/>
              <w:jc w:val="both"/>
              <w:rPr>
                <w:rFonts w:eastAsia="Calibri" w:cs="Arial"/>
                <w:szCs w:val="20"/>
                <w:lang w:val="es-MX" w:eastAsia="es-MX"/>
              </w:rPr>
            </w:pPr>
            <w:r>
              <w:rPr>
                <w:rFonts w:eastAsia="Calibri" w:cs="Arial"/>
                <w:szCs w:val="20"/>
                <w:lang w:val="es-MX" w:eastAsia="es-MX"/>
              </w:rPr>
              <w:t>Cabezas Origen no es un campo de captura</w:t>
            </w:r>
          </w:p>
          <w:p w14:paraId="3D84134D" w14:textId="77777777" w:rsidR="00FE7A9E" w:rsidRPr="00125620" w:rsidRDefault="00FE7A9E" w:rsidP="005C3058">
            <w:pPr>
              <w:spacing w:before="0" w:after="0"/>
              <w:ind w:left="0"/>
              <w:jc w:val="both"/>
              <w:rPr>
                <w:rFonts w:eastAsia="Calibri" w:cs="Arial"/>
                <w:szCs w:val="20"/>
                <w:lang w:val="es-MX" w:eastAsia="es-MX"/>
              </w:rPr>
            </w:pPr>
          </w:p>
          <w:p w14:paraId="1F0F0BCE" w14:textId="357A2BAB" w:rsidR="005471FE" w:rsidRPr="00125620" w:rsidRDefault="005471FE" w:rsidP="005C3058">
            <w:pPr>
              <w:spacing w:before="0" w:after="0"/>
              <w:ind w:left="0"/>
              <w:jc w:val="both"/>
              <w:rPr>
                <w:rFonts w:eastAsia="Calibri" w:cs="Arial"/>
                <w:szCs w:val="20"/>
                <w:lang w:val="es-MX" w:eastAsia="es-MX"/>
              </w:rPr>
            </w:pPr>
          </w:p>
        </w:tc>
      </w:tr>
      <w:tr w:rsidR="005C3058" w:rsidRPr="00375B7A" w14:paraId="28EFC02E"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15766336" w14:textId="0170DEE7" w:rsidR="005C3058" w:rsidRPr="00125620" w:rsidRDefault="006662B3" w:rsidP="000B3D5E">
            <w:pPr>
              <w:pStyle w:val="TableText"/>
              <w:rPr>
                <w:sz w:val="20"/>
                <w:szCs w:val="20"/>
              </w:rPr>
            </w:pPr>
            <w:r w:rsidRPr="00125620">
              <w:rPr>
                <w:sz w:val="20"/>
                <w:szCs w:val="20"/>
              </w:rPr>
              <w:lastRenderedPageBreak/>
              <w:t>RN07</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79C8D712" w14:textId="2E2A35FE" w:rsidR="005C3058" w:rsidRPr="00125620" w:rsidRDefault="005C3058" w:rsidP="009273C4">
            <w:pPr>
              <w:spacing w:before="0" w:after="0"/>
              <w:ind w:left="0"/>
              <w:jc w:val="both"/>
              <w:rPr>
                <w:rFonts w:eastAsia="Calibri" w:cs="Arial"/>
                <w:szCs w:val="20"/>
                <w:lang w:val="es-MX" w:eastAsia="es-MX"/>
              </w:rPr>
            </w:pPr>
            <w:r w:rsidRPr="00125620">
              <w:rPr>
                <w:rFonts w:eastAsia="Calibri" w:cs="Arial"/>
                <w:szCs w:val="20"/>
                <w:lang w:val="es-MX" w:eastAsia="es-MX"/>
              </w:rPr>
              <w:t xml:space="preserve">Se habilitará la impresión de ticket solo después de haber realizado la entrada de pesaje bruto </w:t>
            </w:r>
            <w:r w:rsidR="009273C4">
              <w:rPr>
                <w:rFonts w:eastAsia="Calibri" w:cs="Arial"/>
                <w:szCs w:val="20"/>
                <w:lang w:val="es-MX" w:eastAsia="es-MX"/>
              </w:rPr>
              <w:t>y captura de campos obligatorios para  el Primer Ticket</w:t>
            </w:r>
          </w:p>
        </w:tc>
      </w:tr>
      <w:tr w:rsidR="00A9085A" w:rsidRPr="00375B7A" w14:paraId="2D6DB4E3"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5F7818A9" w14:textId="64C13A22" w:rsidR="00A9085A" w:rsidRPr="00125620" w:rsidRDefault="00A9085A" w:rsidP="000B3D5E">
            <w:pPr>
              <w:pStyle w:val="TableText"/>
              <w:rPr>
                <w:sz w:val="20"/>
                <w:szCs w:val="20"/>
              </w:rPr>
            </w:pPr>
            <w:r w:rsidRPr="00125620">
              <w:rPr>
                <w:sz w:val="20"/>
                <w:szCs w:val="20"/>
              </w:rPr>
              <w:t>RN08</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1D56FE7D" w14:textId="0BDE2ED1" w:rsidR="00A9085A" w:rsidRPr="00125620" w:rsidRDefault="00A9085A" w:rsidP="00F57B49">
            <w:pPr>
              <w:spacing w:before="0" w:after="0"/>
              <w:ind w:left="0"/>
              <w:jc w:val="both"/>
              <w:rPr>
                <w:rFonts w:eastAsia="Calibri" w:cs="Arial"/>
                <w:szCs w:val="20"/>
                <w:lang w:val="es-MX" w:eastAsia="es-MX"/>
              </w:rPr>
            </w:pPr>
            <w:r w:rsidRPr="00125620">
              <w:rPr>
                <w:rFonts w:eastAsia="Calibri" w:cs="Arial"/>
                <w:szCs w:val="20"/>
                <w:lang w:val="es-MX" w:eastAsia="es-MX"/>
              </w:rPr>
              <w:t>La Impresión del ticket</w:t>
            </w:r>
            <w:r w:rsidR="008706FA">
              <w:rPr>
                <w:rFonts w:eastAsia="Calibri" w:cs="Arial"/>
                <w:szCs w:val="20"/>
                <w:lang w:val="es-MX" w:eastAsia="es-MX"/>
              </w:rPr>
              <w:t xml:space="preserve"> final</w:t>
            </w:r>
            <w:r w:rsidRPr="00125620">
              <w:rPr>
                <w:rFonts w:eastAsia="Calibri" w:cs="Arial"/>
                <w:szCs w:val="20"/>
                <w:lang w:val="es-MX" w:eastAsia="es-MX"/>
              </w:rPr>
              <w:t xml:space="preserve"> se realizara una</w:t>
            </w:r>
            <w:r w:rsidR="00B25D4F">
              <w:rPr>
                <w:rFonts w:eastAsia="Calibri" w:cs="Arial"/>
                <w:szCs w:val="20"/>
                <w:lang w:val="es-MX" w:eastAsia="es-MX"/>
              </w:rPr>
              <w:t xml:space="preserve"> vez estén capturados los datos por completo.</w:t>
            </w:r>
          </w:p>
        </w:tc>
      </w:tr>
      <w:tr w:rsidR="005471FE" w:rsidRPr="00375B7A" w14:paraId="69E8B93E"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695E4538" w14:textId="0314B8A3" w:rsidR="005471FE" w:rsidRPr="00125620" w:rsidRDefault="00EB6BD5" w:rsidP="00495F6E">
            <w:pPr>
              <w:pStyle w:val="TableText"/>
              <w:rPr>
                <w:sz w:val="20"/>
                <w:szCs w:val="20"/>
              </w:rPr>
            </w:pPr>
            <w:r w:rsidRPr="00125620">
              <w:rPr>
                <w:sz w:val="20"/>
                <w:szCs w:val="20"/>
              </w:rPr>
              <w:t>RN09</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60925C38" w14:textId="5A4867FE" w:rsidR="005471FE" w:rsidRPr="00125620" w:rsidRDefault="008106A1" w:rsidP="008106A1">
            <w:pPr>
              <w:spacing w:before="0" w:after="0"/>
              <w:ind w:left="0"/>
              <w:rPr>
                <w:rFonts w:eastAsia="Calibri" w:cs="Arial"/>
                <w:szCs w:val="20"/>
                <w:lang w:val="es-MX" w:eastAsia="es-MX"/>
              </w:rPr>
            </w:pPr>
            <w:r>
              <w:rPr>
                <w:rFonts w:eastAsia="Calibri" w:cs="Arial"/>
                <w:szCs w:val="20"/>
                <w:lang w:val="es-MX" w:eastAsia="es-MX"/>
              </w:rPr>
              <w:t>Se registra en qué condiciones llega el ganado, Ejemplo cuantos llegaron  sin Daños, cuando con alguna quebradura, cuántos muertos.   La suma de número de cabezas, debe coincidir con el Número de Cabezas Ingresadas  en la recepción.</w:t>
            </w:r>
          </w:p>
        </w:tc>
      </w:tr>
      <w:tr w:rsidR="00FA7AAF" w:rsidRPr="00375B7A" w14:paraId="1C117188"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54EAFDD8" w14:textId="4CFC02CF" w:rsidR="00FA7AAF" w:rsidRPr="00125620" w:rsidRDefault="00EB6BD5" w:rsidP="000B3D5E">
            <w:pPr>
              <w:pStyle w:val="TableText"/>
              <w:rPr>
                <w:sz w:val="20"/>
                <w:szCs w:val="20"/>
              </w:rPr>
            </w:pPr>
            <w:r w:rsidRPr="00125620">
              <w:rPr>
                <w:sz w:val="20"/>
                <w:szCs w:val="20"/>
              </w:rPr>
              <w:t>RN10</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4E2B3DDE" w14:textId="77777777" w:rsidR="00FA7AAF" w:rsidRDefault="00FA7AAF" w:rsidP="00FA7AAF">
            <w:pPr>
              <w:spacing w:before="0" w:after="0"/>
              <w:ind w:left="0"/>
              <w:rPr>
                <w:rFonts w:eastAsia="Calibri" w:cs="Arial"/>
                <w:szCs w:val="20"/>
                <w:lang w:val="es-MX" w:eastAsia="es-MX"/>
              </w:rPr>
            </w:pPr>
          </w:p>
          <w:p w14:paraId="56191A43" w14:textId="2EC00410" w:rsidR="008106A1" w:rsidRPr="00125620" w:rsidRDefault="008106A1" w:rsidP="006D7EA8">
            <w:pPr>
              <w:spacing w:before="0" w:after="0"/>
              <w:ind w:left="0"/>
              <w:rPr>
                <w:rFonts w:eastAsia="Calibri" w:cs="Arial"/>
                <w:szCs w:val="20"/>
                <w:lang w:val="es-MX" w:eastAsia="es-MX"/>
              </w:rPr>
            </w:pPr>
            <w:r>
              <w:rPr>
                <w:rFonts w:eastAsia="Calibri" w:cs="Arial"/>
                <w:szCs w:val="20"/>
                <w:lang w:val="es-MX" w:eastAsia="es-MX"/>
              </w:rPr>
              <w:t xml:space="preserve">Quien  Recibe  : Se podrá ingresar el ID de personal que recibe o realizarlo mediante las búsqueda donde se realizara </w:t>
            </w:r>
            <w:r w:rsidR="006D7EA8">
              <w:rPr>
                <w:rFonts w:eastAsia="Calibri" w:cs="Arial"/>
                <w:szCs w:val="20"/>
                <w:lang w:val="es-MX" w:eastAsia="es-MX"/>
              </w:rPr>
              <w:t xml:space="preserve">en </w:t>
            </w:r>
            <w:r>
              <w:rPr>
                <w:rFonts w:eastAsia="Calibri" w:cs="Arial"/>
                <w:szCs w:val="20"/>
                <w:lang w:val="es-MX" w:eastAsia="es-MX"/>
              </w:rPr>
              <w:t>una pantalla Emergente de ID y Nombre</w:t>
            </w:r>
          </w:p>
        </w:tc>
      </w:tr>
      <w:tr w:rsidR="00FA7AAF" w:rsidRPr="00375B7A" w14:paraId="67441518"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2DDD178D" w14:textId="7B048CE3" w:rsidR="00FA7AAF" w:rsidRPr="00125620" w:rsidRDefault="00EB6BD5" w:rsidP="000B3D5E">
            <w:pPr>
              <w:pStyle w:val="TableText"/>
              <w:rPr>
                <w:sz w:val="20"/>
                <w:szCs w:val="20"/>
              </w:rPr>
            </w:pPr>
            <w:r w:rsidRPr="00125620">
              <w:rPr>
                <w:sz w:val="20"/>
                <w:szCs w:val="20"/>
              </w:rPr>
              <w:t>RN11</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15DD564A" w14:textId="3394BD0F" w:rsidR="00FA7AAF" w:rsidRPr="00125620" w:rsidRDefault="00FA7AAF" w:rsidP="00FA7AAF">
            <w:pPr>
              <w:spacing w:before="0" w:after="0"/>
              <w:ind w:left="0"/>
              <w:rPr>
                <w:rFonts w:eastAsia="Calibri" w:cs="Arial"/>
                <w:szCs w:val="20"/>
                <w:lang w:val="es-MX" w:eastAsia="es-MX"/>
              </w:rPr>
            </w:pPr>
            <w:r w:rsidRPr="00125620">
              <w:rPr>
                <w:rFonts w:eastAsia="Calibri" w:cs="Arial"/>
                <w:szCs w:val="20"/>
                <w:lang w:val="es-MX" w:eastAsia="es-MX"/>
              </w:rPr>
              <w:t>El Campo de Chofer, se podrá ingresar el Id del Chofer o</w:t>
            </w:r>
            <w:r w:rsidR="00EB6BD5" w:rsidRPr="00125620">
              <w:rPr>
                <w:rFonts w:eastAsia="Calibri" w:cs="Arial"/>
                <w:szCs w:val="20"/>
                <w:lang w:val="es-MX" w:eastAsia="es-MX"/>
              </w:rPr>
              <w:t xml:space="preserve"> realizar una búsqueda mediante la pantalla emergente de ID y Nombre</w:t>
            </w:r>
          </w:p>
        </w:tc>
      </w:tr>
      <w:tr w:rsidR="00EB6BD5" w:rsidRPr="009273C4" w14:paraId="6C3CF351"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01ED46A4" w14:textId="74CA4F8D" w:rsidR="00EB6BD5" w:rsidRPr="00125620" w:rsidRDefault="00603A15" w:rsidP="000B3D5E">
            <w:pPr>
              <w:pStyle w:val="TableText"/>
              <w:rPr>
                <w:sz w:val="20"/>
                <w:szCs w:val="20"/>
              </w:rPr>
            </w:pPr>
            <w:r>
              <w:rPr>
                <w:sz w:val="20"/>
                <w:szCs w:val="20"/>
              </w:rPr>
              <w:t>RN12</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0AB0AAD3" w14:textId="250D800F" w:rsidR="00EB6BD5" w:rsidRDefault="00603A15" w:rsidP="00FA7AAF">
            <w:pPr>
              <w:spacing w:before="0" w:after="0"/>
              <w:ind w:left="0"/>
              <w:rPr>
                <w:rFonts w:eastAsia="Calibri" w:cs="Arial"/>
                <w:szCs w:val="20"/>
                <w:lang w:val="es-MX" w:eastAsia="es-MX"/>
              </w:rPr>
            </w:pPr>
            <w:r>
              <w:rPr>
                <w:rFonts w:eastAsia="Calibri" w:cs="Arial"/>
                <w:szCs w:val="20"/>
                <w:lang w:val="es-MX" w:eastAsia="es-MX"/>
              </w:rPr>
              <w:t xml:space="preserve">Se tienen </w:t>
            </w:r>
            <w:r w:rsidR="0012302B">
              <w:rPr>
                <w:rFonts w:eastAsia="Calibri" w:cs="Arial"/>
                <w:szCs w:val="20"/>
                <w:lang w:val="es-MX" w:eastAsia="es-MX"/>
              </w:rPr>
              <w:t xml:space="preserve">2 Impresiones de </w:t>
            </w:r>
            <w:r w:rsidR="00EB3944">
              <w:rPr>
                <w:rFonts w:eastAsia="Calibri" w:cs="Arial"/>
                <w:szCs w:val="20"/>
                <w:lang w:val="es-MX" w:eastAsia="es-MX"/>
              </w:rPr>
              <w:t>Ticket,</w:t>
            </w:r>
            <w:r>
              <w:rPr>
                <w:rFonts w:eastAsia="Calibri" w:cs="Arial"/>
                <w:szCs w:val="20"/>
                <w:lang w:val="es-MX" w:eastAsia="es-MX"/>
              </w:rPr>
              <w:t xml:space="preserve"> </w:t>
            </w:r>
            <w:r w:rsidR="0012302B">
              <w:rPr>
                <w:rFonts w:eastAsia="Calibri" w:cs="Arial"/>
                <w:szCs w:val="20"/>
                <w:lang w:val="es-MX" w:eastAsia="es-MX"/>
              </w:rPr>
              <w:t xml:space="preserve"> Al</w:t>
            </w:r>
            <w:r>
              <w:rPr>
                <w:rFonts w:eastAsia="Calibri" w:cs="Arial"/>
                <w:szCs w:val="20"/>
                <w:lang w:val="es-MX" w:eastAsia="es-MX"/>
              </w:rPr>
              <w:t xml:space="preserve"> peso Bruto y otra al peso Tara </w:t>
            </w:r>
          </w:p>
          <w:p w14:paraId="3D770ADE" w14:textId="77777777" w:rsidR="00603A15" w:rsidRDefault="00603A15" w:rsidP="00FA7AAF">
            <w:pPr>
              <w:spacing w:before="0" w:after="0"/>
              <w:ind w:left="0"/>
              <w:rPr>
                <w:rFonts w:eastAsia="Calibri" w:cs="Arial"/>
                <w:szCs w:val="20"/>
                <w:lang w:val="es-MX" w:eastAsia="es-MX"/>
              </w:rPr>
            </w:pPr>
          </w:p>
          <w:p w14:paraId="63F91EA8" w14:textId="343AD0A8" w:rsidR="00C20746" w:rsidRDefault="00C20746" w:rsidP="00FA7AAF">
            <w:pPr>
              <w:spacing w:before="0" w:after="0"/>
              <w:ind w:left="0"/>
              <w:rPr>
                <w:rFonts w:eastAsia="Calibri" w:cs="Arial"/>
                <w:szCs w:val="20"/>
                <w:lang w:val="es-MX" w:eastAsia="es-MX"/>
              </w:rPr>
            </w:pPr>
            <w:r>
              <w:rPr>
                <w:rFonts w:eastAsia="Calibri" w:cs="Arial"/>
                <w:szCs w:val="20"/>
                <w:lang w:val="es-MX" w:eastAsia="es-MX"/>
              </w:rPr>
              <w:t xml:space="preserve">Fecha de </w:t>
            </w:r>
            <w:r w:rsidR="00A921EF">
              <w:rPr>
                <w:rFonts w:eastAsia="Calibri" w:cs="Arial"/>
                <w:szCs w:val="20"/>
                <w:lang w:val="es-MX" w:eastAsia="es-MX"/>
              </w:rPr>
              <w:t>Recepción</w:t>
            </w:r>
            <w:r>
              <w:rPr>
                <w:rFonts w:eastAsia="Calibri" w:cs="Arial"/>
                <w:szCs w:val="20"/>
                <w:lang w:val="es-MX" w:eastAsia="es-MX"/>
              </w:rPr>
              <w:t xml:space="preserve"> fecha del sistema al guardar el peso Bruto</w:t>
            </w:r>
          </w:p>
          <w:p w14:paraId="6719F2DD" w14:textId="77777777" w:rsidR="00F30F60" w:rsidRDefault="00F30F60" w:rsidP="00FA7AAF">
            <w:pPr>
              <w:spacing w:before="0" w:after="0"/>
              <w:ind w:left="0"/>
              <w:rPr>
                <w:rFonts w:eastAsia="Calibri" w:cs="Arial"/>
                <w:szCs w:val="20"/>
                <w:lang w:val="es-MX" w:eastAsia="es-MX"/>
              </w:rPr>
            </w:pPr>
          </w:p>
          <w:p w14:paraId="05826684" w14:textId="23A36DD4" w:rsidR="008106A1" w:rsidRDefault="008106A1" w:rsidP="00FA7AAF">
            <w:pPr>
              <w:spacing w:before="0" w:after="0"/>
              <w:ind w:left="0"/>
              <w:rPr>
                <w:rFonts w:eastAsia="Calibri" w:cs="Arial"/>
                <w:szCs w:val="20"/>
                <w:lang w:val="es-MX" w:eastAsia="es-MX"/>
              </w:rPr>
            </w:pPr>
          </w:p>
          <w:p w14:paraId="242B0B2E" w14:textId="24602208" w:rsidR="008106A1" w:rsidRDefault="008106A1" w:rsidP="00FA7AAF">
            <w:pPr>
              <w:spacing w:before="0" w:after="0"/>
              <w:ind w:left="0"/>
              <w:rPr>
                <w:rFonts w:eastAsia="Calibri" w:cs="Arial"/>
                <w:szCs w:val="20"/>
                <w:lang w:val="es-MX" w:eastAsia="es-MX"/>
              </w:rPr>
            </w:pPr>
            <w:r>
              <w:rPr>
                <w:rFonts w:eastAsia="Calibri" w:cs="Arial"/>
                <w:szCs w:val="20"/>
                <w:lang w:val="es-MX" w:eastAsia="es-MX"/>
              </w:rPr>
              <w:t>Campos</w:t>
            </w:r>
            <w:r w:rsidR="00337061">
              <w:rPr>
                <w:rFonts w:eastAsia="Calibri" w:cs="Arial"/>
                <w:szCs w:val="20"/>
                <w:lang w:val="es-MX" w:eastAsia="es-MX"/>
              </w:rPr>
              <w:t xml:space="preserve"> </w:t>
            </w:r>
            <w:r>
              <w:rPr>
                <w:rFonts w:eastAsia="Calibri" w:cs="Arial"/>
                <w:szCs w:val="20"/>
                <w:lang w:val="es-MX" w:eastAsia="es-MX"/>
              </w:rPr>
              <w:t xml:space="preserve"> Ticket</w:t>
            </w:r>
            <w:r w:rsidR="0009664B">
              <w:rPr>
                <w:rFonts w:eastAsia="Calibri" w:cs="Arial"/>
                <w:szCs w:val="20"/>
                <w:lang w:val="es-MX" w:eastAsia="es-MX"/>
              </w:rPr>
              <w:t xml:space="preserve"> con Pesaje Bruto </w:t>
            </w:r>
          </w:p>
          <w:p w14:paraId="54D91D08" w14:textId="77777777" w:rsidR="00337061" w:rsidRDefault="00337061" w:rsidP="00FA7AAF">
            <w:pPr>
              <w:spacing w:before="0" w:after="0"/>
              <w:ind w:left="0"/>
              <w:rPr>
                <w:rFonts w:eastAsia="Calibri" w:cs="Arial"/>
                <w:szCs w:val="20"/>
                <w:lang w:val="es-MX" w:eastAsia="es-MX"/>
              </w:rPr>
            </w:pPr>
          </w:p>
          <w:p w14:paraId="106B37E2" w14:textId="77777777" w:rsidR="00337061" w:rsidRPr="00125620" w:rsidRDefault="00337061" w:rsidP="00337061">
            <w:pPr>
              <w:spacing w:before="0" w:after="0"/>
              <w:ind w:left="0"/>
              <w:jc w:val="both"/>
              <w:rPr>
                <w:rFonts w:eastAsia="Calibri" w:cs="Arial"/>
                <w:szCs w:val="20"/>
                <w:lang w:val="es-MX" w:eastAsia="es-MX"/>
              </w:rPr>
            </w:pPr>
            <w:r w:rsidRPr="00125620">
              <w:rPr>
                <w:rFonts w:eastAsia="Calibri" w:cs="Arial"/>
                <w:szCs w:val="20"/>
                <w:lang w:val="es-MX" w:eastAsia="es-MX"/>
              </w:rPr>
              <w:t>En este paso el usuario captura los datos de:</w:t>
            </w:r>
          </w:p>
          <w:p w14:paraId="7C4B85C1" w14:textId="77777777" w:rsidR="00337061" w:rsidRPr="00125620" w:rsidRDefault="00337061" w:rsidP="00337061">
            <w:pPr>
              <w:spacing w:before="0" w:after="0"/>
              <w:ind w:left="0"/>
              <w:jc w:val="both"/>
              <w:rPr>
                <w:rFonts w:eastAsia="Calibri" w:cs="Arial"/>
                <w:szCs w:val="20"/>
                <w:lang w:val="es-MX" w:eastAsia="es-MX"/>
              </w:rPr>
            </w:pPr>
          </w:p>
          <w:p w14:paraId="78574734"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Tipo Movimiento</w:t>
            </w:r>
            <w:r>
              <w:rPr>
                <w:rFonts w:eastAsia="Calibri"/>
                <w:color w:val="auto"/>
                <w:sz w:val="20"/>
                <w:szCs w:val="20"/>
                <w:lang w:eastAsia="es-MX"/>
              </w:rPr>
              <w:t>(*)</w:t>
            </w:r>
          </w:p>
          <w:p w14:paraId="47538D1A"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Origen</w:t>
            </w:r>
            <w:r>
              <w:rPr>
                <w:rFonts w:eastAsia="Calibri"/>
                <w:color w:val="auto"/>
                <w:sz w:val="20"/>
                <w:szCs w:val="20"/>
                <w:lang w:eastAsia="es-MX"/>
              </w:rPr>
              <w:t>(*)</w:t>
            </w:r>
          </w:p>
          <w:p w14:paraId="6B58F7FB"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Salida</w:t>
            </w:r>
            <w:r>
              <w:rPr>
                <w:rFonts w:eastAsia="Calibri"/>
                <w:color w:val="auto"/>
                <w:sz w:val="20"/>
                <w:szCs w:val="20"/>
                <w:lang w:eastAsia="es-MX"/>
              </w:rPr>
              <w:t xml:space="preserve"> ( En caso de Compra Directa es opcional)</w:t>
            </w:r>
          </w:p>
          <w:p w14:paraId="4F2E5AB5"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Fecha de Salida</w:t>
            </w:r>
            <w:r>
              <w:rPr>
                <w:rFonts w:eastAsia="Calibri"/>
                <w:color w:val="auto"/>
                <w:sz w:val="20"/>
                <w:szCs w:val="20"/>
                <w:lang w:eastAsia="es-MX"/>
              </w:rPr>
              <w:t xml:space="preserve"> ( En caso de Compra Directa es opcional)</w:t>
            </w:r>
          </w:p>
          <w:p w14:paraId="405ABBA1"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Chofer</w:t>
            </w:r>
            <w:r>
              <w:rPr>
                <w:rFonts w:eastAsia="Calibri"/>
                <w:color w:val="auto"/>
                <w:sz w:val="20"/>
                <w:szCs w:val="20"/>
                <w:lang w:eastAsia="es-MX"/>
              </w:rPr>
              <w:t xml:space="preserve"> (*)</w:t>
            </w:r>
          </w:p>
          <w:p w14:paraId="73DCDC36" w14:textId="77777777" w:rsidR="00337061" w:rsidRPr="00865C88" w:rsidRDefault="00337061" w:rsidP="00337061">
            <w:pPr>
              <w:pStyle w:val="Default"/>
              <w:numPr>
                <w:ilvl w:val="0"/>
                <w:numId w:val="27"/>
              </w:numPr>
              <w:jc w:val="both"/>
              <w:rPr>
                <w:rFonts w:eastAsia="Calibri"/>
                <w:b/>
                <w:color w:val="auto"/>
                <w:sz w:val="20"/>
                <w:szCs w:val="20"/>
                <w:lang w:eastAsia="es-MX"/>
              </w:rPr>
            </w:pPr>
            <w:r w:rsidRPr="00125620">
              <w:rPr>
                <w:rFonts w:eastAsia="Calibri"/>
                <w:color w:val="auto"/>
                <w:sz w:val="20"/>
                <w:szCs w:val="20"/>
                <w:lang w:eastAsia="es-MX"/>
              </w:rPr>
              <w:t>Placas</w:t>
            </w:r>
            <w:r>
              <w:rPr>
                <w:rFonts w:eastAsia="Calibri"/>
                <w:color w:val="auto"/>
                <w:sz w:val="20"/>
                <w:szCs w:val="20"/>
                <w:lang w:eastAsia="es-MX"/>
              </w:rPr>
              <w:t xml:space="preserve"> jaula (*)</w:t>
            </w:r>
          </w:p>
          <w:p w14:paraId="7AF903D1" w14:textId="77777777" w:rsidR="00337061" w:rsidRPr="00865C88" w:rsidRDefault="00337061" w:rsidP="00337061">
            <w:pPr>
              <w:pStyle w:val="Default"/>
              <w:numPr>
                <w:ilvl w:val="0"/>
                <w:numId w:val="27"/>
              </w:numPr>
              <w:jc w:val="both"/>
              <w:rPr>
                <w:rFonts w:eastAsia="Calibri"/>
                <w:b/>
                <w:color w:val="auto"/>
                <w:sz w:val="20"/>
                <w:szCs w:val="20"/>
                <w:lang w:eastAsia="es-MX"/>
              </w:rPr>
            </w:pPr>
            <w:r>
              <w:rPr>
                <w:rFonts w:eastAsia="Calibri"/>
                <w:color w:val="auto"/>
                <w:sz w:val="20"/>
                <w:szCs w:val="20"/>
                <w:lang w:eastAsia="es-MX"/>
              </w:rPr>
              <w:t>Quien recibe(*)</w:t>
            </w:r>
          </w:p>
          <w:p w14:paraId="3E146109" w14:textId="77777777" w:rsidR="00337061" w:rsidRPr="00125620" w:rsidRDefault="00337061" w:rsidP="00337061">
            <w:pPr>
              <w:pStyle w:val="Default"/>
              <w:numPr>
                <w:ilvl w:val="0"/>
                <w:numId w:val="27"/>
              </w:numPr>
              <w:jc w:val="both"/>
              <w:rPr>
                <w:rFonts w:eastAsia="Calibri"/>
                <w:b/>
                <w:color w:val="auto"/>
                <w:sz w:val="20"/>
                <w:szCs w:val="20"/>
                <w:lang w:eastAsia="es-MX"/>
              </w:rPr>
            </w:pPr>
            <w:r>
              <w:rPr>
                <w:rFonts w:eastAsia="Calibri"/>
                <w:color w:val="auto"/>
                <w:sz w:val="20"/>
                <w:szCs w:val="20"/>
                <w:lang w:eastAsia="es-MX"/>
              </w:rPr>
              <w:t>Peso bruto(*)</w:t>
            </w:r>
          </w:p>
          <w:p w14:paraId="2EDB76B4"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Ruteo</w:t>
            </w:r>
          </w:p>
          <w:p w14:paraId="3465A877" w14:textId="77777777" w:rsidR="00337061" w:rsidRDefault="00337061" w:rsidP="00337061">
            <w:pPr>
              <w:spacing w:before="0" w:after="0"/>
              <w:ind w:left="360"/>
              <w:jc w:val="both"/>
              <w:rPr>
                <w:rFonts w:eastAsia="Calibri" w:cs="Arial"/>
                <w:b/>
                <w:szCs w:val="20"/>
                <w:lang w:val="es-MX" w:eastAsia="es-MX"/>
              </w:rPr>
            </w:pPr>
          </w:p>
          <w:p w14:paraId="76A37F89" w14:textId="77777777" w:rsidR="008106A1" w:rsidRDefault="008106A1" w:rsidP="00FA7AAF">
            <w:pPr>
              <w:spacing w:before="0" w:after="0"/>
              <w:ind w:left="0"/>
              <w:rPr>
                <w:rFonts w:eastAsia="Calibri" w:cs="Arial"/>
                <w:szCs w:val="20"/>
                <w:lang w:val="es-MX" w:eastAsia="es-MX"/>
              </w:rPr>
            </w:pPr>
          </w:p>
          <w:p w14:paraId="55C782A5" w14:textId="77777777" w:rsidR="00B25D4F" w:rsidRDefault="00B25D4F" w:rsidP="00FA7AAF">
            <w:pPr>
              <w:spacing w:before="0" w:after="0"/>
              <w:ind w:left="0"/>
              <w:rPr>
                <w:rFonts w:eastAsia="Calibri" w:cs="Arial"/>
                <w:szCs w:val="20"/>
                <w:lang w:val="es-MX" w:eastAsia="es-MX"/>
              </w:rPr>
            </w:pPr>
          </w:p>
          <w:p w14:paraId="2E81807C" w14:textId="638EE5CE" w:rsidR="00B25D4F" w:rsidRDefault="00B25D4F" w:rsidP="00B25D4F">
            <w:pPr>
              <w:spacing w:before="0" w:after="0"/>
              <w:ind w:left="0"/>
              <w:rPr>
                <w:rFonts w:eastAsia="Calibri" w:cs="Arial"/>
                <w:szCs w:val="20"/>
                <w:lang w:val="es-MX" w:eastAsia="es-MX"/>
              </w:rPr>
            </w:pPr>
            <w:r>
              <w:rPr>
                <w:rFonts w:eastAsia="Calibri" w:cs="Arial"/>
                <w:szCs w:val="20"/>
                <w:lang w:val="es-MX" w:eastAsia="es-MX"/>
              </w:rPr>
              <w:t xml:space="preserve">Campos Ticket con Pesaje Tara </w:t>
            </w:r>
          </w:p>
          <w:p w14:paraId="33D84E02"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Tipo Movimiento</w:t>
            </w:r>
            <w:r>
              <w:rPr>
                <w:rFonts w:eastAsia="Calibri"/>
                <w:color w:val="auto"/>
                <w:sz w:val="20"/>
                <w:szCs w:val="20"/>
                <w:lang w:eastAsia="es-MX"/>
              </w:rPr>
              <w:t>(*)</w:t>
            </w:r>
          </w:p>
          <w:p w14:paraId="0C357719"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Origen</w:t>
            </w:r>
            <w:r>
              <w:rPr>
                <w:rFonts w:eastAsia="Calibri"/>
                <w:color w:val="auto"/>
                <w:sz w:val="20"/>
                <w:szCs w:val="20"/>
                <w:lang w:eastAsia="es-MX"/>
              </w:rPr>
              <w:t>(*)</w:t>
            </w:r>
          </w:p>
          <w:p w14:paraId="7A26C1C9"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Salida</w:t>
            </w:r>
            <w:r>
              <w:rPr>
                <w:rFonts w:eastAsia="Calibri"/>
                <w:color w:val="auto"/>
                <w:sz w:val="20"/>
                <w:szCs w:val="20"/>
                <w:lang w:eastAsia="es-MX"/>
              </w:rPr>
              <w:t xml:space="preserve"> ( En caso de Compra Directa es opcional)</w:t>
            </w:r>
          </w:p>
          <w:p w14:paraId="3BE535B4"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Fecha de Salida</w:t>
            </w:r>
            <w:r>
              <w:rPr>
                <w:rFonts w:eastAsia="Calibri"/>
                <w:color w:val="auto"/>
                <w:sz w:val="20"/>
                <w:szCs w:val="20"/>
                <w:lang w:eastAsia="es-MX"/>
              </w:rPr>
              <w:t xml:space="preserve"> ( En caso de Compra Directa es opcional)</w:t>
            </w:r>
          </w:p>
          <w:p w14:paraId="634A13A1" w14:textId="77777777" w:rsidR="00337061" w:rsidRPr="00125620"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Chofer</w:t>
            </w:r>
            <w:r>
              <w:rPr>
                <w:rFonts w:eastAsia="Calibri"/>
                <w:color w:val="auto"/>
                <w:sz w:val="20"/>
                <w:szCs w:val="20"/>
                <w:lang w:eastAsia="es-MX"/>
              </w:rPr>
              <w:t xml:space="preserve"> (*)</w:t>
            </w:r>
          </w:p>
          <w:p w14:paraId="2BDFEE24" w14:textId="77777777" w:rsidR="00337061" w:rsidRPr="00337061" w:rsidRDefault="00337061" w:rsidP="00337061">
            <w:pPr>
              <w:pStyle w:val="Default"/>
              <w:numPr>
                <w:ilvl w:val="0"/>
                <w:numId w:val="27"/>
              </w:numPr>
              <w:jc w:val="both"/>
              <w:rPr>
                <w:rFonts w:eastAsia="Calibri"/>
                <w:color w:val="auto"/>
                <w:sz w:val="20"/>
                <w:szCs w:val="20"/>
                <w:lang w:eastAsia="es-MX"/>
              </w:rPr>
            </w:pPr>
            <w:r w:rsidRPr="00125620">
              <w:rPr>
                <w:rFonts w:eastAsia="Calibri"/>
                <w:color w:val="auto"/>
                <w:sz w:val="20"/>
                <w:szCs w:val="20"/>
                <w:lang w:eastAsia="es-MX"/>
              </w:rPr>
              <w:t>Placas</w:t>
            </w:r>
            <w:r>
              <w:rPr>
                <w:rFonts w:eastAsia="Calibri"/>
                <w:color w:val="auto"/>
                <w:sz w:val="20"/>
                <w:szCs w:val="20"/>
                <w:lang w:eastAsia="es-MX"/>
              </w:rPr>
              <w:t xml:space="preserve"> jaula (*)</w:t>
            </w:r>
          </w:p>
          <w:p w14:paraId="48BFAF13" w14:textId="77777777" w:rsidR="00337061" w:rsidRPr="00337061" w:rsidRDefault="00337061" w:rsidP="00337061">
            <w:pPr>
              <w:pStyle w:val="Default"/>
              <w:numPr>
                <w:ilvl w:val="0"/>
                <w:numId w:val="27"/>
              </w:numPr>
              <w:jc w:val="both"/>
              <w:rPr>
                <w:rFonts w:eastAsia="Calibri"/>
                <w:color w:val="auto"/>
                <w:sz w:val="20"/>
                <w:szCs w:val="20"/>
                <w:lang w:eastAsia="es-MX"/>
              </w:rPr>
            </w:pPr>
            <w:r>
              <w:rPr>
                <w:rFonts w:eastAsia="Calibri"/>
                <w:color w:val="auto"/>
                <w:sz w:val="20"/>
                <w:szCs w:val="20"/>
                <w:lang w:eastAsia="es-MX"/>
              </w:rPr>
              <w:t>Quien recibe(*)</w:t>
            </w:r>
          </w:p>
          <w:p w14:paraId="7CAC3721" w14:textId="77777777" w:rsidR="00337061" w:rsidRPr="00337061" w:rsidRDefault="00337061" w:rsidP="00337061">
            <w:pPr>
              <w:pStyle w:val="Default"/>
              <w:numPr>
                <w:ilvl w:val="0"/>
                <w:numId w:val="27"/>
              </w:numPr>
              <w:jc w:val="both"/>
              <w:rPr>
                <w:rFonts w:eastAsia="Calibri"/>
                <w:color w:val="auto"/>
                <w:sz w:val="20"/>
                <w:szCs w:val="20"/>
                <w:lang w:eastAsia="es-MX"/>
              </w:rPr>
            </w:pPr>
            <w:r>
              <w:rPr>
                <w:rFonts w:eastAsia="Calibri"/>
                <w:color w:val="auto"/>
                <w:sz w:val="20"/>
                <w:szCs w:val="20"/>
                <w:lang w:eastAsia="es-MX"/>
              </w:rPr>
              <w:t>Peso bruto(*)</w:t>
            </w:r>
          </w:p>
          <w:p w14:paraId="5C1F68C8" w14:textId="27B3EC73" w:rsidR="00B25D4F" w:rsidRPr="00337061" w:rsidRDefault="00B25D4F" w:rsidP="00337061">
            <w:pPr>
              <w:pStyle w:val="Default"/>
              <w:numPr>
                <w:ilvl w:val="0"/>
                <w:numId w:val="27"/>
              </w:numPr>
              <w:jc w:val="both"/>
              <w:rPr>
                <w:rFonts w:eastAsia="Calibri"/>
                <w:color w:val="auto"/>
                <w:sz w:val="20"/>
                <w:szCs w:val="20"/>
                <w:lang w:eastAsia="es-MX"/>
              </w:rPr>
            </w:pPr>
            <w:r w:rsidRPr="00337061">
              <w:rPr>
                <w:rFonts w:eastAsia="Calibri"/>
                <w:color w:val="auto"/>
                <w:sz w:val="20"/>
                <w:szCs w:val="20"/>
                <w:lang w:eastAsia="es-MX"/>
              </w:rPr>
              <w:t>Cabezas</w:t>
            </w:r>
            <w:r w:rsidR="00337061">
              <w:rPr>
                <w:rFonts w:eastAsia="Calibri"/>
                <w:color w:val="auto"/>
                <w:sz w:val="20"/>
                <w:szCs w:val="20"/>
                <w:lang w:eastAsia="es-MX"/>
              </w:rPr>
              <w:t>(*)</w:t>
            </w:r>
          </w:p>
          <w:p w14:paraId="4545FDC3" w14:textId="28B8B59E" w:rsidR="00B25D4F" w:rsidRPr="00337061" w:rsidRDefault="00B25D4F" w:rsidP="00337061">
            <w:pPr>
              <w:pStyle w:val="Default"/>
              <w:numPr>
                <w:ilvl w:val="0"/>
                <w:numId w:val="27"/>
              </w:numPr>
              <w:jc w:val="both"/>
              <w:rPr>
                <w:rFonts w:eastAsia="Calibri"/>
                <w:color w:val="auto"/>
                <w:sz w:val="20"/>
                <w:szCs w:val="20"/>
                <w:lang w:eastAsia="es-MX"/>
              </w:rPr>
            </w:pPr>
            <w:r w:rsidRPr="00337061">
              <w:rPr>
                <w:rFonts w:eastAsia="Calibri"/>
                <w:color w:val="auto"/>
                <w:sz w:val="20"/>
                <w:szCs w:val="20"/>
                <w:lang w:eastAsia="es-MX"/>
              </w:rPr>
              <w:t>Corral</w:t>
            </w:r>
            <w:r w:rsidR="00337061">
              <w:rPr>
                <w:rFonts w:eastAsia="Calibri"/>
                <w:color w:val="auto"/>
                <w:sz w:val="20"/>
                <w:szCs w:val="20"/>
                <w:lang w:eastAsia="es-MX"/>
              </w:rPr>
              <w:t>(*)</w:t>
            </w:r>
          </w:p>
          <w:p w14:paraId="40EC74F0" w14:textId="511C2818" w:rsidR="008106A1" w:rsidRDefault="00B25D4F" w:rsidP="00337061">
            <w:pPr>
              <w:pStyle w:val="Default"/>
              <w:numPr>
                <w:ilvl w:val="0"/>
                <w:numId w:val="27"/>
              </w:numPr>
              <w:jc w:val="both"/>
              <w:rPr>
                <w:rFonts w:eastAsia="Calibri"/>
                <w:color w:val="auto"/>
                <w:sz w:val="20"/>
                <w:szCs w:val="20"/>
                <w:lang w:eastAsia="es-MX"/>
              </w:rPr>
            </w:pPr>
            <w:r w:rsidRPr="00337061">
              <w:rPr>
                <w:rFonts w:eastAsia="Calibri"/>
                <w:color w:val="auto"/>
                <w:sz w:val="20"/>
                <w:szCs w:val="20"/>
                <w:lang w:eastAsia="es-MX"/>
              </w:rPr>
              <w:t>Condiciones de Ganado</w:t>
            </w:r>
            <w:r w:rsidR="00337061">
              <w:rPr>
                <w:rFonts w:eastAsia="Calibri"/>
                <w:color w:val="auto"/>
                <w:sz w:val="20"/>
                <w:szCs w:val="20"/>
                <w:lang w:eastAsia="es-MX"/>
              </w:rPr>
              <w:t>(*)</w:t>
            </w:r>
          </w:p>
          <w:p w14:paraId="0494ACB9" w14:textId="56B2E622" w:rsidR="00FE7A9E" w:rsidRPr="00337061" w:rsidRDefault="00FE7A9E" w:rsidP="00337061">
            <w:pPr>
              <w:pStyle w:val="Default"/>
              <w:numPr>
                <w:ilvl w:val="0"/>
                <w:numId w:val="27"/>
              </w:numPr>
              <w:jc w:val="both"/>
              <w:rPr>
                <w:rFonts w:eastAsia="Calibri"/>
                <w:color w:val="auto"/>
                <w:sz w:val="20"/>
                <w:szCs w:val="20"/>
                <w:lang w:eastAsia="es-MX"/>
              </w:rPr>
            </w:pPr>
            <w:proofErr w:type="spellStart"/>
            <w:r>
              <w:rPr>
                <w:rFonts w:eastAsia="Calibri"/>
                <w:color w:val="auto"/>
                <w:sz w:val="20"/>
                <w:szCs w:val="20"/>
                <w:lang w:eastAsia="es-MX"/>
              </w:rPr>
              <w:t>CheckList</w:t>
            </w:r>
            <w:proofErr w:type="spellEnd"/>
            <w:r>
              <w:rPr>
                <w:rFonts w:eastAsia="Calibri"/>
                <w:color w:val="auto"/>
                <w:sz w:val="20"/>
                <w:szCs w:val="20"/>
                <w:lang w:eastAsia="es-MX"/>
              </w:rPr>
              <w:t>(*)</w:t>
            </w:r>
          </w:p>
          <w:p w14:paraId="4A4EE43E" w14:textId="77777777" w:rsidR="00337061" w:rsidRPr="00337061" w:rsidRDefault="00337061" w:rsidP="00337061">
            <w:pPr>
              <w:pStyle w:val="Default"/>
              <w:ind w:left="720"/>
              <w:jc w:val="both"/>
              <w:rPr>
                <w:rFonts w:eastAsia="Calibri"/>
                <w:color w:val="auto"/>
                <w:sz w:val="20"/>
                <w:szCs w:val="20"/>
                <w:lang w:eastAsia="es-MX"/>
              </w:rPr>
            </w:pPr>
          </w:p>
          <w:p w14:paraId="4F96FC2F" w14:textId="77777777" w:rsidR="00337061" w:rsidRDefault="00337061" w:rsidP="00B25D4F">
            <w:pPr>
              <w:spacing w:before="0" w:after="0"/>
              <w:ind w:left="0"/>
              <w:rPr>
                <w:rFonts w:eastAsia="Calibri" w:cs="Arial"/>
                <w:szCs w:val="20"/>
                <w:lang w:val="es-MX" w:eastAsia="es-MX"/>
              </w:rPr>
            </w:pPr>
          </w:p>
          <w:p w14:paraId="6E5572DC" w14:textId="77777777" w:rsidR="00337061" w:rsidRDefault="00337061" w:rsidP="00337061">
            <w:pPr>
              <w:spacing w:before="0" w:after="0"/>
              <w:ind w:left="0"/>
              <w:rPr>
                <w:rFonts w:eastAsia="Calibri" w:cs="Arial"/>
                <w:szCs w:val="20"/>
                <w:lang w:val="es-MX" w:eastAsia="es-MX"/>
              </w:rPr>
            </w:pPr>
            <w:r>
              <w:rPr>
                <w:rFonts w:eastAsia="Calibri" w:cs="Arial"/>
                <w:b/>
                <w:szCs w:val="20"/>
                <w:lang w:val="es-MX" w:eastAsia="es-MX"/>
              </w:rPr>
              <w:t>(*) Datos Obligatorios</w:t>
            </w:r>
          </w:p>
          <w:p w14:paraId="06BBC338" w14:textId="71F84296" w:rsidR="00337061" w:rsidRPr="00125620" w:rsidRDefault="00337061" w:rsidP="00B25D4F">
            <w:pPr>
              <w:spacing w:before="0" w:after="0"/>
              <w:ind w:left="0"/>
              <w:rPr>
                <w:rFonts w:eastAsia="Calibri" w:cs="Arial"/>
                <w:szCs w:val="20"/>
                <w:lang w:val="es-MX" w:eastAsia="es-MX"/>
              </w:rPr>
            </w:pPr>
          </w:p>
        </w:tc>
      </w:tr>
      <w:tr w:rsidR="00044A7C" w:rsidRPr="00375B7A" w14:paraId="7DF51DB2"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26FEE759" w14:textId="1946C2E6" w:rsidR="00044A7C" w:rsidRPr="00125620" w:rsidRDefault="002C68CE" w:rsidP="000B3D5E">
            <w:pPr>
              <w:pStyle w:val="TableText"/>
              <w:rPr>
                <w:sz w:val="20"/>
                <w:szCs w:val="20"/>
              </w:rPr>
            </w:pPr>
            <w:r>
              <w:rPr>
                <w:sz w:val="20"/>
                <w:szCs w:val="20"/>
              </w:rPr>
              <w:lastRenderedPageBreak/>
              <w:t>RN13</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1BFE1840" w14:textId="775FCCF5" w:rsidR="00044A7C" w:rsidRDefault="00044A7C" w:rsidP="00603A15">
            <w:pPr>
              <w:spacing w:before="0" w:after="0"/>
              <w:ind w:left="0"/>
              <w:rPr>
                <w:rFonts w:eastAsia="Calibri" w:cs="Arial"/>
                <w:szCs w:val="20"/>
                <w:lang w:val="es-MX" w:eastAsia="es-MX"/>
              </w:rPr>
            </w:pPr>
            <w:r>
              <w:rPr>
                <w:rFonts w:eastAsia="Calibri" w:cs="Arial"/>
                <w:szCs w:val="20"/>
                <w:lang w:val="es-MX" w:eastAsia="es-MX"/>
              </w:rPr>
              <w:t xml:space="preserve">Condiciones de Ganado </w:t>
            </w:r>
            <w:r w:rsidR="00603A15">
              <w:rPr>
                <w:rFonts w:eastAsia="Calibri" w:cs="Arial"/>
                <w:szCs w:val="20"/>
                <w:lang w:val="es-MX" w:eastAsia="es-MX"/>
              </w:rPr>
              <w:t xml:space="preserve">  la Suma total de las cabezas ingresadas ( Todo Bien, Faltantes)  debe de corresponder   al </w:t>
            </w:r>
            <w:r w:rsidR="00F30F60">
              <w:rPr>
                <w:rFonts w:eastAsia="Calibri" w:cs="Arial"/>
                <w:szCs w:val="20"/>
                <w:lang w:val="es-MX" w:eastAsia="es-MX"/>
              </w:rPr>
              <w:t xml:space="preserve"> </w:t>
            </w:r>
            <w:r w:rsidR="00A921EF">
              <w:rPr>
                <w:rFonts w:eastAsia="Calibri" w:cs="Arial"/>
                <w:szCs w:val="20"/>
                <w:lang w:val="es-MX" w:eastAsia="es-MX"/>
              </w:rPr>
              <w:t>Número</w:t>
            </w:r>
            <w:r w:rsidR="00F30F60">
              <w:rPr>
                <w:rFonts w:eastAsia="Calibri" w:cs="Arial"/>
                <w:szCs w:val="20"/>
                <w:lang w:val="es-MX" w:eastAsia="es-MX"/>
              </w:rPr>
              <w:t xml:space="preserve"> de Cabezas</w:t>
            </w:r>
            <w:r w:rsidR="00603A15">
              <w:rPr>
                <w:rFonts w:eastAsia="Calibri" w:cs="Arial"/>
                <w:szCs w:val="20"/>
                <w:lang w:val="es-MX" w:eastAsia="es-MX"/>
              </w:rPr>
              <w:t xml:space="preserve"> Principal</w:t>
            </w:r>
          </w:p>
        </w:tc>
      </w:tr>
      <w:tr w:rsidR="00DF1B4D" w:rsidRPr="00375B7A" w14:paraId="42DBE379"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36C90FBF" w14:textId="60BAAADB" w:rsidR="00DF1B4D" w:rsidRPr="00125620" w:rsidRDefault="002C68CE" w:rsidP="000B3D5E">
            <w:pPr>
              <w:pStyle w:val="TableText"/>
              <w:rPr>
                <w:sz w:val="20"/>
                <w:szCs w:val="20"/>
              </w:rPr>
            </w:pPr>
            <w:r>
              <w:rPr>
                <w:sz w:val="20"/>
                <w:szCs w:val="20"/>
              </w:rPr>
              <w:t>RN14</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5A6DD6F2" w14:textId="52769E00" w:rsidR="00DF1B4D" w:rsidRDefault="00DF1B4D" w:rsidP="00FA7AAF">
            <w:pPr>
              <w:spacing w:before="0" w:after="0"/>
              <w:ind w:left="0"/>
              <w:rPr>
                <w:rFonts w:eastAsia="Calibri" w:cs="Arial"/>
                <w:szCs w:val="20"/>
                <w:lang w:val="es-MX" w:eastAsia="es-MX"/>
              </w:rPr>
            </w:pPr>
            <w:r>
              <w:rPr>
                <w:rFonts w:eastAsia="Calibri" w:cs="Arial"/>
                <w:szCs w:val="20"/>
                <w:lang w:val="es-MX" w:eastAsia="es-MX"/>
              </w:rPr>
              <w:t>El catálogo de origen dependerá del Tipo de Origen seleccionado</w:t>
            </w:r>
          </w:p>
        </w:tc>
      </w:tr>
      <w:tr w:rsidR="000375F4" w:rsidRPr="00375B7A" w14:paraId="4DDB373C"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50D22521" w14:textId="74398047" w:rsidR="000375F4" w:rsidRPr="00125620" w:rsidRDefault="002C68CE" w:rsidP="000B3D5E">
            <w:pPr>
              <w:pStyle w:val="TableText"/>
              <w:rPr>
                <w:sz w:val="20"/>
                <w:szCs w:val="20"/>
              </w:rPr>
            </w:pPr>
            <w:r>
              <w:rPr>
                <w:sz w:val="20"/>
                <w:szCs w:val="20"/>
              </w:rPr>
              <w:t>RN15</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3643F24C" w14:textId="77777777" w:rsidR="000375F4" w:rsidRDefault="000375F4" w:rsidP="00FA7AAF">
            <w:pPr>
              <w:spacing w:before="0" w:after="0"/>
              <w:ind w:left="0"/>
              <w:rPr>
                <w:rFonts w:eastAsia="Calibri" w:cs="Arial"/>
                <w:szCs w:val="20"/>
                <w:lang w:val="es-MX" w:eastAsia="es-MX"/>
              </w:rPr>
            </w:pPr>
            <w:r>
              <w:rPr>
                <w:rFonts w:eastAsia="Calibri" w:cs="Arial"/>
                <w:szCs w:val="20"/>
                <w:lang w:val="es-MX" w:eastAsia="es-MX"/>
              </w:rPr>
              <w:t>El ID  de Organización donde ser estará trabajando,  se manejara en sesión dependiendo el perfil de usuario creado.</w:t>
            </w:r>
          </w:p>
          <w:p w14:paraId="28E75601" w14:textId="13221E5C" w:rsidR="00100429" w:rsidRDefault="00482FA7" w:rsidP="00FA7AAF">
            <w:pPr>
              <w:spacing w:before="0" w:after="0"/>
              <w:ind w:left="0"/>
              <w:rPr>
                <w:rFonts w:eastAsia="Calibri" w:cs="Arial"/>
                <w:szCs w:val="20"/>
                <w:lang w:val="es-MX" w:eastAsia="es-MX"/>
              </w:rPr>
            </w:pPr>
            <w:r>
              <w:rPr>
                <w:rFonts w:eastAsia="Calibri" w:cs="Arial"/>
                <w:color w:val="FF0000"/>
                <w:szCs w:val="20"/>
                <w:lang w:val="es-MX" w:eastAsia="es-MX"/>
              </w:rPr>
              <w:t xml:space="preserve">Ver con Mario Perfil </w:t>
            </w:r>
            <w:r w:rsidR="00100429" w:rsidRPr="00100429">
              <w:rPr>
                <w:rFonts w:eastAsia="Calibri" w:cs="Arial"/>
                <w:color w:val="FF0000"/>
                <w:szCs w:val="20"/>
                <w:lang w:val="es-MX" w:eastAsia="es-MX"/>
              </w:rPr>
              <w:t xml:space="preserve">de </w:t>
            </w:r>
            <w:r w:rsidR="00603A15" w:rsidRPr="00100429">
              <w:rPr>
                <w:rFonts w:eastAsia="Calibri" w:cs="Arial"/>
                <w:color w:val="FF0000"/>
                <w:szCs w:val="20"/>
                <w:lang w:val="es-MX" w:eastAsia="es-MX"/>
              </w:rPr>
              <w:t>Sesión</w:t>
            </w:r>
          </w:p>
        </w:tc>
      </w:tr>
      <w:tr w:rsidR="00E32C2D" w:rsidRPr="00375B7A" w14:paraId="3A442282"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348675F9" w14:textId="5CFB1323" w:rsidR="00E32C2D" w:rsidRPr="00125620" w:rsidRDefault="002C68CE" w:rsidP="000B3D5E">
            <w:pPr>
              <w:pStyle w:val="TableText"/>
              <w:rPr>
                <w:sz w:val="20"/>
                <w:szCs w:val="20"/>
              </w:rPr>
            </w:pPr>
            <w:r>
              <w:rPr>
                <w:sz w:val="20"/>
                <w:szCs w:val="20"/>
              </w:rPr>
              <w:t>RN16</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7AB76664" w14:textId="62BB8E1F" w:rsidR="00E32C2D" w:rsidRDefault="00237E4C" w:rsidP="00FA7AAF">
            <w:pPr>
              <w:spacing w:before="0" w:after="0"/>
              <w:ind w:left="0"/>
              <w:rPr>
                <w:rFonts w:eastAsia="Calibri" w:cs="Arial"/>
                <w:szCs w:val="20"/>
                <w:lang w:val="es-MX" w:eastAsia="es-MX"/>
              </w:rPr>
            </w:pPr>
            <w:r>
              <w:rPr>
                <w:rFonts w:eastAsia="Calibri" w:cs="Arial"/>
                <w:szCs w:val="20"/>
                <w:lang w:val="es-MX" w:eastAsia="es-MX"/>
              </w:rPr>
              <w:t>Si es Ruteo y se selecciona un corral que ya se usó con  ruteo, se asigna el mismo  Corral y Lote</w:t>
            </w:r>
          </w:p>
          <w:p w14:paraId="4C69DEEC" w14:textId="77777777" w:rsidR="003D736A" w:rsidRDefault="003D736A" w:rsidP="00FA7AAF">
            <w:pPr>
              <w:spacing w:before="0" w:after="0"/>
              <w:ind w:left="0"/>
              <w:rPr>
                <w:rFonts w:eastAsia="Calibri" w:cs="Arial"/>
                <w:szCs w:val="20"/>
                <w:lang w:val="es-MX" w:eastAsia="es-MX"/>
              </w:rPr>
            </w:pPr>
          </w:p>
          <w:p w14:paraId="2568A30E" w14:textId="7F9B2FFD" w:rsidR="00603A15" w:rsidRDefault="003D736A" w:rsidP="003D736A">
            <w:pPr>
              <w:spacing w:before="0" w:after="0"/>
              <w:ind w:left="0"/>
              <w:rPr>
                <w:rFonts w:eastAsia="Calibri" w:cs="Arial"/>
                <w:szCs w:val="20"/>
                <w:lang w:val="es-MX" w:eastAsia="es-MX"/>
              </w:rPr>
            </w:pPr>
            <w:r>
              <w:rPr>
                <w:rFonts w:eastAsia="Calibri" w:cs="Arial"/>
                <w:szCs w:val="20"/>
                <w:lang w:val="es-MX" w:eastAsia="es-MX"/>
              </w:rPr>
              <w:t>El Lote se genera : El Id Máximo dependiente del tipo de Organización mas uno</w:t>
            </w:r>
          </w:p>
        </w:tc>
      </w:tr>
      <w:tr w:rsidR="00A921EF" w:rsidRPr="00375B7A" w14:paraId="64CCAB44"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6D717B88" w14:textId="34C1D39B" w:rsidR="00A921EF" w:rsidRPr="00125620" w:rsidRDefault="00344781" w:rsidP="000B3D5E">
            <w:pPr>
              <w:pStyle w:val="TableText"/>
              <w:rPr>
                <w:sz w:val="20"/>
                <w:szCs w:val="20"/>
              </w:rPr>
            </w:pPr>
            <w:r>
              <w:rPr>
                <w:sz w:val="20"/>
                <w:szCs w:val="20"/>
              </w:rPr>
              <w:t>RN17</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359D0B71" w14:textId="075B7478" w:rsidR="00A921EF" w:rsidRDefault="00091082" w:rsidP="00FA7AAF">
            <w:pPr>
              <w:spacing w:before="0" w:after="0"/>
              <w:ind w:left="0"/>
              <w:rPr>
                <w:rFonts w:eastAsia="Calibri" w:cs="Arial"/>
                <w:szCs w:val="20"/>
                <w:lang w:val="es-MX" w:eastAsia="es-MX"/>
              </w:rPr>
            </w:pPr>
            <w:r>
              <w:rPr>
                <w:rFonts w:eastAsia="Calibri" w:cs="Arial"/>
                <w:szCs w:val="20"/>
                <w:lang w:val="es-MX" w:eastAsia="es-MX"/>
              </w:rPr>
              <w:t>Id de Folio es Generado, cuando se realiza la grabación del Peso Bruto</w:t>
            </w:r>
          </w:p>
        </w:tc>
      </w:tr>
      <w:tr w:rsidR="00185DDB" w:rsidRPr="00375B7A" w14:paraId="38A13A59"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76108C6F" w14:textId="1C081823" w:rsidR="00185DDB" w:rsidRPr="00125620" w:rsidRDefault="00344781" w:rsidP="000B3D5E">
            <w:pPr>
              <w:pStyle w:val="TableText"/>
              <w:rPr>
                <w:sz w:val="20"/>
                <w:szCs w:val="20"/>
              </w:rPr>
            </w:pPr>
            <w:r>
              <w:rPr>
                <w:sz w:val="20"/>
                <w:szCs w:val="20"/>
              </w:rPr>
              <w:t>RN18</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73E87A1A" w14:textId="2DE86A54" w:rsidR="00DC06D1" w:rsidRDefault="00185DDB" w:rsidP="00F82546">
            <w:pPr>
              <w:spacing w:before="0" w:after="0"/>
              <w:ind w:left="0"/>
              <w:rPr>
                <w:rFonts w:eastAsia="Calibri" w:cs="Arial"/>
                <w:szCs w:val="20"/>
                <w:lang w:val="es-MX" w:eastAsia="es-MX"/>
              </w:rPr>
            </w:pPr>
            <w:r>
              <w:rPr>
                <w:rFonts w:eastAsia="Calibri" w:cs="Arial"/>
                <w:szCs w:val="20"/>
                <w:lang w:val="es-MX" w:eastAsia="es-MX"/>
              </w:rPr>
              <w:t xml:space="preserve">Búsqueda de </w:t>
            </w:r>
            <w:r w:rsidR="00F82546">
              <w:rPr>
                <w:rFonts w:eastAsia="Calibri" w:cs="Arial"/>
                <w:szCs w:val="20"/>
                <w:lang w:val="es-MX" w:eastAsia="es-MX"/>
              </w:rPr>
              <w:t>Folio ingresados, será capturando el número de folio</w:t>
            </w:r>
          </w:p>
        </w:tc>
      </w:tr>
      <w:tr w:rsidR="002C68CE" w:rsidRPr="00375B7A" w14:paraId="392B769D"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2A95A075" w14:textId="22CE01DB" w:rsidR="002C68CE" w:rsidRPr="00125620" w:rsidRDefault="00344781" w:rsidP="000B3D5E">
            <w:pPr>
              <w:pStyle w:val="TableText"/>
              <w:rPr>
                <w:sz w:val="20"/>
                <w:szCs w:val="20"/>
              </w:rPr>
            </w:pPr>
            <w:r>
              <w:rPr>
                <w:sz w:val="20"/>
                <w:szCs w:val="20"/>
              </w:rPr>
              <w:t>RN19</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2C8150A5" w14:textId="631F50D2" w:rsidR="00C76480" w:rsidRDefault="002C68CE" w:rsidP="00F11332">
            <w:pPr>
              <w:spacing w:before="0" w:after="0"/>
              <w:ind w:left="0"/>
              <w:rPr>
                <w:rFonts w:eastAsia="Calibri" w:cs="Arial"/>
                <w:szCs w:val="20"/>
                <w:lang w:val="es-MX" w:eastAsia="es-MX"/>
              </w:rPr>
            </w:pPr>
            <w:r>
              <w:rPr>
                <w:rFonts w:eastAsia="Calibri" w:cs="Arial"/>
                <w:szCs w:val="20"/>
                <w:lang w:val="es-MX" w:eastAsia="es-MX"/>
              </w:rPr>
              <w:t xml:space="preserve">El Peso Bruto y Peso Neto </w:t>
            </w:r>
            <w:r w:rsidR="00F11332">
              <w:rPr>
                <w:rFonts w:eastAsia="Calibri" w:cs="Arial"/>
                <w:szCs w:val="20"/>
                <w:lang w:val="es-MX" w:eastAsia="es-MX"/>
              </w:rPr>
              <w:t>podrán ser ingresados manualmente, cuando  un usuar</w:t>
            </w:r>
            <w:r w:rsidR="00C76480">
              <w:rPr>
                <w:rFonts w:eastAsia="Calibri" w:cs="Arial"/>
                <w:szCs w:val="20"/>
                <w:lang w:val="es-MX" w:eastAsia="es-MX"/>
              </w:rPr>
              <w:t>io con privilegios para  que se pueda capturar solo por evento.</w:t>
            </w:r>
          </w:p>
          <w:p w14:paraId="77FF8B17" w14:textId="77777777" w:rsidR="00C76480" w:rsidRDefault="00C76480" w:rsidP="00F11332">
            <w:pPr>
              <w:spacing w:before="0" w:after="0"/>
              <w:ind w:left="0"/>
              <w:rPr>
                <w:rFonts w:eastAsia="Calibri" w:cs="Arial"/>
                <w:szCs w:val="20"/>
                <w:lang w:val="es-MX" w:eastAsia="es-MX"/>
              </w:rPr>
            </w:pPr>
          </w:p>
          <w:p w14:paraId="4939602D" w14:textId="441A01BF" w:rsidR="007D229B" w:rsidRDefault="007D229B" w:rsidP="00F11332">
            <w:pPr>
              <w:spacing w:before="0" w:after="0"/>
              <w:ind w:left="0"/>
              <w:rPr>
                <w:rFonts w:eastAsia="Calibri" w:cs="Arial"/>
                <w:szCs w:val="20"/>
                <w:lang w:val="es-MX" w:eastAsia="es-MX"/>
              </w:rPr>
            </w:pPr>
            <w:r w:rsidRPr="007D229B">
              <w:rPr>
                <w:rFonts w:eastAsia="Calibri" w:cs="Arial"/>
                <w:color w:val="FF0000"/>
                <w:szCs w:val="20"/>
                <w:lang w:val="es-MX" w:eastAsia="es-MX"/>
              </w:rPr>
              <w:t>Nota ver como</w:t>
            </w:r>
            <w:r w:rsidR="00F82546">
              <w:rPr>
                <w:rFonts w:eastAsia="Calibri" w:cs="Arial"/>
                <w:color w:val="FF0000"/>
                <w:szCs w:val="20"/>
                <w:lang w:val="es-MX" w:eastAsia="es-MX"/>
              </w:rPr>
              <w:t xml:space="preserve"> se </w:t>
            </w:r>
            <w:r w:rsidR="00344781">
              <w:rPr>
                <w:rFonts w:eastAsia="Calibri" w:cs="Arial"/>
                <w:color w:val="FF0000"/>
                <w:szCs w:val="20"/>
                <w:lang w:val="es-MX" w:eastAsia="es-MX"/>
              </w:rPr>
              <w:t>crearía</w:t>
            </w:r>
          </w:p>
        </w:tc>
      </w:tr>
      <w:tr w:rsidR="002C68CE" w:rsidRPr="00375B7A" w14:paraId="71C8CCD5"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7C9DA3EA" w14:textId="58D6C19D" w:rsidR="002C68CE" w:rsidRPr="00125620" w:rsidRDefault="00A86D6C" w:rsidP="000B3D5E">
            <w:pPr>
              <w:pStyle w:val="TableText"/>
              <w:rPr>
                <w:sz w:val="20"/>
                <w:szCs w:val="20"/>
              </w:rPr>
            </w:pPr>
            <w:r>
              <w:rPr>
                <w:sz w:val="20"/>
                <w:szCs w:val="20"/>
              </w:rPr>
              <w:t>RN20</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32E7CB6E" w14:textId="52AA2FF9" w:rsidR="00A86D6C" w:rsidRDefault="00A86D6C" w:rsidP="00A86D6C">
            <w:pPr>
              <w:spacing w:before="0" w:after="0"/>
              <w:ind w:left="0"/>
              <w:rPr>
                <w:rFonts w:eastAsia="Calibri" w:cs="Arial"/>
                <w:szCs w:val="20"/>
                <w:lang w:val="es-MX" w:eastAsia="es-MX"/>
              </w:rPr>
            </w:pPr>
            <w:r>
              <w:rPr>
                <w:rFonts w:eastAsia="Calibri" w:cs="Arial"/>
                <w:szCs w:val="20"/>
                <w:lang w:val="es-MX" w:eastAsia="es-MX"/>
              </w:rPr>
              <w:t>Datos habilitados para modificación</w:t>
            </w:r>
            <w:r w:rsidR="00D01E0B">
              <w:rPr>
                <w:rFonts w:eastAsia="Calibri" w:cs="Arial"/>
                <w:szCs w:val="20"/>
                <w:lang w:val="es-MX" w:eastAsia="es-MX"/>
              </w:rPr>
              <w:t xml:space="preserve"> de ticket, siempre y cuando no se haya realizado el ticket Final</w:t>
            </w:r>
          </w:p>
          <w:p w14:paraId="4F0ABA44"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Origen</w:t>
            </w:r>
          </w:p>
          <w:p w14:paraId="6998AFCC"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Salida</w:t>
            </w:r>
          </w:p>
          <w:p w14:paraId="219D10EF"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fecha hora de salida</w:t>
            </w:r>
          </w:p>
          <w:p w14:paraId="219F62EA"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Chofer</w:t>
            </w:r>
          </w:p>
          <w:p w14:paraId="7AA2666C"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Jaula</w:t>
            </w:r>
          </w:p>
          <w:p w14:paraId="43403F03"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Cabezas</w:t>
            </w:r>
          </w:p>
          <w:p w14:paraId="12BE20A6"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Quien recibe</w:t>
            </w:r>
          </w:p>
          <w:p w14:paraId="22F72984"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Ruteo</w:t>
            </w:r>
          </w:p>
          <w:p w14:paraId="7F00830B" w14:textId="77777777" w:rsidR="00A86D6C" w:rsidRPr="00A86D6C" w:rsidRDefault="00A86D6C" w:rsidP="00A86D6C">
            <w:pPr>
              <w:spacing w:before="0" w:after="0"/>
              <w:ind w:left="0"/>
              <w:rPr>
                <w:rFonts w:eastAsia="Calibri" w:cs="Arial"/>
                <w:szCs w:val="20"/>
                <w:lang w:val="es-MX" w:eastAsia="es-MX"/>
              </w:rPr>
            </w:pPr>
            <w:r w:rsidRPr="00A86D6C">
              <w:rPr>
                <w:rFonts w:eastAsia="Calibri" w:cs="Arial"/>
                <w:szCs w:val="20"/>
                <w:lang w:val="es-MX" w:eastAsia="es-MX"/>
              </w:rPr>
              <w:t>Fleje</w:t>
            </w:r>
          </w:p>
          <w:p w14:paraId="51B031E2" w14:textId="5DCD394E" w:rsidR="00A86D6C" w:rsidRPr="00A86D6C" w:rsidRDefault="00337061" w:rsidP="00A86D6C">
            <w:pPr>
              <w:spacing w:before="0" w:after="0"/>
              <w:ind w:left="0"/>
              <w:rPr>
                <w:rFonts w:eastAsia="Calibri" w:cs="Arial"/>
                <w:szCs w:val="20"/>
                <w:lang w:val="es-MX" w:eastAsia="es-MX"/>
              </w:rPr>
            </w:pPr>
            <w:r w:rsidRPr="00A86D6C">
              <w:rPr>
                <w:rFonts w:eastAsia="Calibri" w:cs="Arial"/>
                <w:szCs w:val="20"/>
                <w:lang w:val="es-MX" w:eastAsia="es-MX"/>
              </w:rPr>
              <w:t>Condición</w:t>
            </w:r>
            <w:r w:rsidR="00A86D6C" w:rsidRPr="00A86D6C">
              <w:rPr>
                <w:rFonts w:eastAsia="Calibri" w:cs="Arial"/>
                <w:szCs w:val="20"/>
                <w:lang w:val="es-MX" w:eastAsia="es-MX"/>
              </w:rPr>
              <w:t xml:space="preserve"> de Ganado</w:t>
            </w:r>
          </w:p>
          <w:p w14:paraId="46A63840" w14:textId="4CBB18F4" w:rsidR="002C68CE" w:rsidRDefault="00337061" w:rsidP="00A86D6C">
            <w:pPr>
              <w:spacing w:before="0" w:after="0"/>
              <w:ind w:left="0"/>
              <w:rPr>
                <w:rFonts w:eastAsia="Calibri" w:cs="Arial"/>
                <w:szCs w:val="20"/>
                <w:lang w:val="es-MX" w:eastAsia="es-MX"/>
              </w:rPr>
            </w:pPr>
            <w:r w:rsidRPr="00A86D6C">
              <w:rPr>
                <w:rFonts w:eastAsia="Calibri" w:cs="Arial"/>
                <w:szCs w:val="20"/>
                <w:lang w:val="es-MX" w:eastAsia="es-MX"/>
              </w:rPr>
              <w:t>Observación</w:t>
            </w:r>
          </w:p>
        </w:tc>
      </w:tr>
      <w:tr w:rsidR="00C001BA" w:rsidRPr="00375B7A" w14:paraId="74A0AC23"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0E352506" w14:textId="2AA0811F" w:rsidR="00C001BA" w:rsidRDefault="00C001BA" w:rsidP="000B3D5E">
            <w:pPr>
              <w:pStyle w:val="TableText"/>
              <w:rPr>
                <w:sz w:val="20"/>
                <w:szCs w:val="20"/>
              </w:rPr>
            </w:pPr>
            <w:r>
              <w:rPr>
                <w:sz w:val="20"/>
                <w:szCs w:val="20"/>
              </w:rPr>
              <w:t>RN21</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27DA1692" w14:textId="1220CDAD" w:rsidR="00C001BA" w:rsidRPr="00C001BA" w:rsidRDefault="00C001BA" w:rsidP="00A86D6C">
            <w:pPr>
              <w:spacing w:before="0" w:after="0"/>
              <w:ind w:left="0"/>
              <w:rPr>
                <w:rFonts w:eastAsia="Calibri" w:cs="Arial"/>
                <w:szCs w:val="20"/>
                <w:lang w:val="es-MX" w:eastAsia="es-MX"/>
              </w:rPr>
            </w:pPr>
            <w:r>
              <w:rPr>
                <w:lang w:val="es-MX"/>
              </w:rPr>
              <w:t xml:space="preserve">Ticket Incompleto , es cuando </w:t>
            </w:r>
            <w:r w:rsidR="00E35710">
              <w:rPr>
                <w:lang w:val="es-MX"/>
              </w:rPr>
              <w:t>aún</w:t>
            </w:r>
            <w:r>
              <w:rPr>
                <w:lang w:val="es-MX"/>
              </w:rPr>
              <w:t xml:space="preserve"> no se ha generado el ticket fina</w:t>
            </w:r>
            <w:r w:rsidR="00E35710">
              <w:rPr>
                <w:lang w:val="es-MX"/>
              </w:rPr>
              <w:t>l</w:t>
            </w:r>
            <w:r>
              <w:rPr>
                <w:lang w:val="es-MX"/>
              </w:rPr>
              <w:t xml:space="preserve"> con el peso tara</w:t>
            </w:r>
          </w:p>
        </w:tc>
      </w:tr>
      <w:tr w:rsidR="00F816A6" w:rsidRPr="00375B7A" w14:paraId="53C6135F"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6E8C1FE3" w14:textId="26AD4EAA" w:rsidR="00F816A6" w:rsidRDefault="00F816A6" w:rsidP="000B3D5E">
            <w:pPr>
              <w:pStyle w:val="TableText"/>
              <w:rPr>
                <w:sz w:val="20"/>
                <w:szCs w:val="20"/>
              </w:rPr>
            </w:pPr>
            <w:r>
              <w:rPr>
                <w:sz w:val="20"/>
                <w:szCs w:val="20"/>
              </w:rPr>
              <w:t>RN22</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10B03AA2" w14:textId="76FB6DB9" w:rsidR="00F816A6" w:rsidRDefault="00F816A6" w:rsidP="00A86D6C">
            <w:pPr>
              <w:spacing w:before="0" w:after="0"/>
              <w:ind w:left="0"/>
              <w:rPr>
                <w:lang w:val="es-MX"/>
              </w:rPr>
            </w:pPr>
            <w:r>
              <w:rPr>
                <w:lang w:val="es-MX"/>
              </w:rPr>
              <w:t>No se puede capturar ningún peso de bascula con 0</w:t>
            </w:r>
          </w:p>
        </w:tc>
      </w:tr>
      <w:tr w:rsidR="008E1A43" w:rsidRPr="00375B7A" w14:paraId="6ABEDDF5"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4DBCB6C5" w14:textId="3755F1E5" w:rsidR="008E1A43" w:rsidRDefault="008E1A43" w:rsidP="000B3D5E">
            <w:pPr>
              <w:pStyle w:val="TableText"/>
              <w:rPr>
                <w:sz w:val="20"/>
                <w:szCs w:val="20"/>
              </w:rPr>
            </w:pPr>
            <w:r>
              <w:rPr>
                <w:sz w:val="20"/>
                <w:szCs w:val="20"/>
              </w:rPr>
              <w:t>RN23</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7671BFEB" w14:textId="158B3566" w:rsidR="008E1A43" w:rsidRDefault="008E1A43" w:rsidP="00A86D6C">
            <w:pPr>
              <w:spacing w:before="0" w:after="0"/>
              <w:ind w:left="0"/>
              <w:rPr>
                <w:lang w:val="es-MX"/>
              </w:rPr>
            </w:pPr>
            <w:r>
              <w:rPr>
                <w:lang w:val="es-MX"/>
              </w:rPr>
              <w:t xml:space="preserve">Folio de Embarque </w:t>
            </w:r>
            <w:r w:rsidR="00021EF3">
              <w:rPr>
                <w:lang w:val="es-MX"/>
              </w:rPr>
              <w:t xml:space="preserve"> se escribirá o seleccionara de  un listado de </w:t>
            </w:r>
            <w:r w:rsidR="00664C30">
              <w:rPr>
                <w:lang w:val="es-MX"/>
              </w:rPr>
              <w:t>búsqueda</w:t>
            </w:r>
            <w:r>
              <w:rPr>
                <w:lang w:val="es-MX"/>
              </w:rPr>
              <w:t>, Sin embargo</w:t>
            </w:r>
          </w:p>
          <w:p w14:paraId="1B6B2A73" w14:textId="77777777" w:rsidR="008E1A43" w:rsidRDefault="008E1A43" w:rsidP="00A86D6C">
            <w:pPr>
              <w:spacing w:before="0" w:after="0"/>
              <w:ind w:left="0"/>
              <w:rPr>
                <w:lang w:val="es-MX"/>
              </w:rPr>
            </w:pPr>
          </w:p>
          <w:p w14:paraId="74D637A8" w14:textId="77777777" w:rsidR="008E1A43" w:rsidRDefault="008E1A43" w:rsidP="00A86D6C">
            <w:pPr>
              <w:spacing w:before="0" w:after="0"/>
              <w:ind w:left="0"/>
              <w:rPr>
                <w:lang w:val="es-MX"/>
              </w:rPr>
            </w:pPr>
            <w:r>
              <w:rPr>
                <w:lang w:val="es-MX"/>
              </w:rPr>
              <w:t>Para registrar un Folio de Recepción se tiene que ingresar el folio de embarque, con el cual se validara si puede continuar</w:t>
            </w:r>
            <w:r w:rsidR="00021EF3">
              <w:rPr>
                <w:lang w:val="es-MX"/>
              </w:rPr>
              <w:t>.</w:t>
            </w:r>
          </w:p>
          <w:p w14:paraId="0B4F3B80" w14:textId="77777777" w:rsidR="00021EF3" w:rsidRDefault="00021EF3" w:rsidP="00A86D6C">
            <w:pPr>
              <w:spacing w:before="0" w:after="0"/>
              <w:ind w:left="0"/>
              <w:rPr>
                <w:lang w:val="es-MX"/>
              </w:rPr>
            </w:pPr>
          </w:p>
          <w:p w14:paraId="04696C9B" w14:textId="77777777" w:rsidR="00664C30" w:rsidRDefault="00021EF3" w:rsidP="00664C30">
            <w:pPr>
              <w:spacing w:before="0" w:after="0"/>
              <w:ind w:left="0"/>
              <w:rPr>
                <w:lang w:val="es-MX"/>
              </w:rPr>
            </w:pPr>
            <w:r>
              <w:rPr>
                <w:lang w:val="es-MX"/>
              </w:rPr>
              <w:t xml:space="preserve">El Folio de Embarque será válido </w:t>
            </w:r>
            <w:r w:rsidR="00664C30">
              <w:rPr>
                <w:lang w:val="es-MX"/>
              </w:rPr>
              <w:t xml:space="preserve">:  </w:t>
            </w:r>
          </w:p>
          <w:p w14:paraId="1CC76417" w14:textId="77777777" w:rsidR="00664C30" w:rsidRDefault="00664C30" w:rsidP="00664C30">
            <w:pPr>
              <w:pStyle w:val="Prrafodelista"/>
              <w:spacing w:before="0" w:after="0"/>
              <w:ind w:left="420"/>
              <w:rPr>
                <w:lang w:val="es-MX"/>
              </w:rPr>
            </w:pPr>
            <w:r>
              <w:rPr>
                <w:lang w:val="es-MX"/>
              </w:rPr>
              <w:t>Los Embarques que aún no se han recibido,  Algunos Embarques contendrá varias escalas para el caso de Ruteo</w:t>
            </w:r>
          </w:p>
          <w:p w14:paraId="41EEEF43" w14:textId="77777777" w:rsidR="00664C30" w:rsidRDefault="00664C30" w:rsidP="00664C30">
            <w:pPr>
              <w:pStyle w:val="Prrafodelista"/>
              <w:spacing w:before="0" w:after="0"/>
              <w:ind w:left="420"/>
              <w:rPr>
                <w:lang w:val="es-MX"/>
              </w:rPr>
            </w:pPr>
          </w:p>
          <w:p w14:paraId="065DBAB4" w14:textId="64E50D13" w:rsidR="00664C30" w:rsidRDefault="00664C30" w:rsidP="00664C30">
            <w:pPr>
              <w:pStyle w:val="Prrafodelista"/>
              <w:spacing w:before="0" w:after="0"/>
              <w:ind w:left="420"/>
              <w:rPr>
                <w:lang w:val="es-MX"/>
              </w:rPr>
            </w:pPr>
            <w:r>
              <w:rPr>
                <w:lang w:val="es-MX"/>
              </w:rPr>
              <w:t>En Caso de  Ruteo :  Se puede tomar el N</w:t>
            </w:r>
            <w:r w:rsidR="00E17FAA">
              <w:rPr>
                <w:lang w:val="es-MX"/>
              </w:rPr>
              <w:t xml:space="preserve"> veces el </w:t>
            </w:r>
            <w:r>
              <w:rPr>
                <w:lang w:val="es-MX"/>
              </w:rPr>
              <w:t xml:space="preserve"> Folio de Embarque hasta que cumpla  Numero  de Escalas que tenga de Ruteo</w:t>
            </w:r>
          </w:p>
          <w:p w14:paraId="5BBC881E" w14:textId="01085ED7" w:rsidR="00664C30" w:rsidRDefault="00814485" w:rsidP="00664C30">
            <w:pPr>
              <w:pStyle w:val="Prrafodelista"/>
              <w:spacing w:before="0" w:after="0"/>
              <w:ind w:left="420"/>
              <w:rPr>
                <w:lang w:val="es-MX"/>
              </w:rPr>
            </w:pPr>
            <w:r>
              <w:rPr>
                <w:lang w:val="es-MX"/>
              </w:rPr>
              <w:lastRenderedPageBreak/>
              <w:t>Búsqueda de Folio de Embarque contendrá los siguientes campos</w:t>
            </w:r>
          </w:p>
        </w:tc>
      </w:tr>
      <w:tr w:rsidR="00515653" w:rsidRPr="00375B7A" w14:paraId="0CE4AE0C"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64D71CED" w14:textId="28578DFD" w:rsidR="00515653" w:rsidRDefault="00515653" w:rsidP="000B3D5E">
            <w:pPr>
              <w:pStyle w:val="TableText"/>
              <w:rPr>
                <w:sz w:val="20"/>
                <w:szCs w:val="20"/>
              </w:rPr>
            </w:pP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2B7D9C5F" w14:textId="5DB82645" w:rsidR="000B150E" w:rsidRDefault="007730AA" w:rsidP="007730AA">
            <w:pPr>
              <w:ind w:left="0"/>
              <w:rPr>
                <w:lang w:val="es-MX"/>
              </w:rPr>
            </w:pPr>
            <w:proofErr w:type="gramStart"/>
            <w:r>
              <w:rPr>
                <w:lang w:val="es-MX"/>
              </w:rPr>
              <w:t>Búsqueda :</w:t>
            </w:r>
            <w:proofErr w:type="gramEnd"/>
            <w:r>
              <w:rPr>
                <w:lang w:val="es-MX"/>
              </w:rPr>
              <w:t xml:space="preserve"> Se Muestran los Embarques que se encuentren con estatus Pendiente y con algún detalle sin recibir.</w:t>
            </w:r>
          </w:p>
        </w:tc>
      </w:tr>
      <w:tr w:rsidR="00515653" w:rsidRPr="00875E70" w14:paraId="1AC926AF"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38E07069" w14:textId="5EE0E844" w:rsidR="00515653" w:rsidRDefault="00875E70" w:rsidP="000B3D5E">
            <w:pPr>
              <w:pStyle w:val="TableText"/>
              <w:rPr>
                <w:sz w:val="20"/>
                <w:szCs w:val="20"/>
              </w:rPr>
            </w:pPr>
            <w:r>
              <w:rPr>
                <w:sz w:val="20"/>
                <w:szCs w:val="20"/>
              </w:rPr>
              <w:t>RN24</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02D1389B" w14:textId="77777777" w:rsidR="006F6AFD" w:rsidRDefault="006F6AFD" w:rsidP="006F6AFD">
            <w:pPr>
              <w:ind w:left="0"/>
              <w:rPr>
                <w:lang w:val="es-MX"/>
              </w:rPr>
            </w:pPr>
            <w:r>
              <w:rPr>
                <w:lang w:val="es-MX"/>
              </w:rPr>
              <w:t xml:space="preserve">Cada vez que se registre un Folio de Recepción, tiene que marcar en la tabla </w:t>
            </w:r>
            <w:proofErr w:type="spellStart"/>
            <w:r>
              <w:rPr>
                <w:lang w:val="es-MX"/>
              </w:rPr>
              <w:t>TblTraEmbarqueDetalle</w:t>
            </w:r>
            <w:proofErr w:type="spellEnd"/>
            <w:r>
              <w:rPr>
                <w:lang w:val="es-MX"/>
              </w:rPr>
              <w:t xml:space="preserve"> en el campo </w:t>
            </w:r>
            <w:proofErr w:type="spellStart"/>
            <w:r>
              <w:rPr>
                <w:lang w:val="es-MX"/>
              </w:rPr>
              <w:t>bRecibido</w:t>
            </w:r>
            <w:proofErr w:type="spellEnd"/>
          </w:p>
          <w:p w14:paraId="29017B34" w14:textId="77777777" w:rsidR="006F6AFD" w:rsidRDefault="006F6AFD" w:rsidP="00EA3EAA">
            <w:pPr>
              <w:ind w:left="0"/>
              <w:rPr>
                <w:lang w:val="es-MX"/>
              </w:rPr>
            </w:pPr>
          </w:p>
          <w:p w14:paraId="38E0463E" w14:textId="3EB9C1F8" w:rsidR="006F6AFD" w:rsidRDefault="006F6AFD" w:rsidP="00EA3EAA">
            <w:pPr>
              <w:ind w:left="0"/>
              <w:rPr>
                <w:lang w:val="es-MX"/>
              </w:rPr>
            </w:pPr>
            <w:r>
              <w:rPr>
                <w:lang w:val="es-MX"/>
              </w:rPr>
              <w:t xml:space="preserve">En caso de Descanso = Se Marcan todos </w:t>
            </w:r>
            <w:r w:rsidR="00C92971">
              <w:rPr>
                <w:lang w:val="es-MX"/>
              </w:rPr>
              <w:t xml:space="preserve">Detalles </w:t>
            </w:r>
            <w:r>
              <w:rPr>
                <w:lang w:val="es-MX"/>
              </w:rPr>
              <w:t>como recibido</w:t>
            </w:r>
          </w:p>
          <w:p w14:paraId="56A9DBB5" w14:textId="77777777" w:rsidR="00C92971" w:rsidRDefault="00C92971" w:rsidP="00C92971">
            <w:pPr>
              <w:ind w:left="0"/>
              <w:rPr>
                <w:lang w:val="es-MX"/>
              </w:rPr>
            </w:pPr>
          </w:p>
          <w:p w14:paraId="4D5E9F39" w14:textId="44350C3A" w:rsidR="00C92971" w:rsidRDefault="00C92971" w:rsidP="00C92971">
            <w:pPr>
              <w:ind w:left="0"/>
              <w:rPr>
                <w:lang w:val="es-MX"/>
              </w:rPr>
            </w:pPr>
            <w:r>
              <w:rPr>
                <w:lang w:val="es-MX"/>
              </w:rPr>
              <w:t>Cuando todo el Detalle se recibió la tabla de Embarque se actualiza con el status  Recibido</w:t>
            </w:r>
          </w:p>
          <w:p w14:paraId="2138E504" w14:textId="0D695CE7" w:rsidR="00C92971" w:rsidRDefault="00C92971" w:rsidP="00C92971">
            <w:pPr>
              <w:ind w:left="0"/>
              <w:rPr>
                <w:lang w:val="es-MX"/>
              </w:rPr>
            </w:pPr>
            <w:r>
              <w:rPr>
                <w:lang w:val="es-MX"/>
              </w:rPr>
              <w:t xml:space="preserve">Campos que debe contener el </w:t>
            </w:r>
            <w:proofErr w:type="spellStart"/>
            <w:r>
              <w:rPr>
                <w:lang w:val="es-MX"/>
              </w:rPr>
              <w:t>Grid</w:t>
            </w:r>
            <w:proofErr w:type="spellEnd"/>
            <w:r>
              <w:rPr>
                <w:lang w:val="es-MX"/>
              </w:rPr>
              <w:t xml:space="preserve"> de Búsqueda de Embarque</w:t>
            </w:r>
          </w:p>
          <w:p w14:paraId="32AB2451" w14:textId="59E9E34C" w:rsidR="00C92971" w:rsidRPr="00C92971" w:rsidRDefault="00C92971" w:rsidP="00C92971">
            <w:pPr>
              <w:autoSpaceDE w:val="0"/>
              <w:autoSpaceDN w:val="0"/>
              <w:adjustRightInd w:val="0"/>
              <w:spacing w:before="0" w:after="0" w:line="287" w:lineRule="auto"/>
              <w:ind w:left="0"/>
              <w:rPr>
                <w:lang w:val="es-MX"/>
              </w:rPr>
            </w:pPr>
            <w:r>
              <w:rPr>
                <w:lang w:val="es-MX"/>
              </w:rPr>
              <w:t xml:space="preserve">Folio Embarque,  Tipo </w:t>
            </w:r>
            <w:r w:rsidRPr="00C92971">
              <w:rPr>
                <w:lang w:val="es-MX"/>
              </w:rPr>
              <w:t>Movimiento, Origen, Destino, Fecha Salida, Fecha Llegada, Tipo ,        Chofer, Placa</w:t>
            </w:r>
          </w:p>
          <w:p w14:paraId="527C8DBC" w14:textId="54E49909" w:rsidR="00C92971" w:rsidRPr="00C92971" w:rsidRDefault="00C92971" w:rsidP="00C92971">
            <w:pPr>
              <w:ind w:left="0"/>
              <w:rPr>
                <w:b/>
                <w:lang w:val="es-MX"/>
              </w:rPr>
            </w:pPr>
            <w:r w:rsidRPr="00C92971">
              <w:rPr>
                <w:b/>
                <w:lang w:val="es-MX"/>
              </w:rPr>
              <w:t>Estatus</w:t>
            </w:r>
          </w:p>
          <w:p w14:paraId="79479735" w14:textId="0C347E79" w:rsidR="00C92971" w:rsidRDefault="00C92971" w:rsidP="00C92971">
            <w:pPr>
              <w:ind w:left="0"/>
              <w:rPr>
                <w:lang w:val="es-MX"/>
              </w:rPr>
            </w:pPr>
            <w:r>
              <w:rPr>
                <w:lang w:val="es-MX"/>
              </w:rPr>
              <w:t>0 : Cancelado</w:t>
            </w:r>
          </w:p>
          <w:p w14:paraId="637790E8" w14:textId="77777777" w:rsidR="00C92971" w:rsidRDefault="00C92971" w:rsidP="00C92971">
            <w:pPr>
              <w:ind w:left="0"/>
              <w:rPr>
                <w:lang w:val="es-MX"/>
              </w:rPr>
            </w:pPr>
            <w:r>
              <w:rPr>
                <w:lang w:val="es-MX"/>
              </w:rPr>
              <w:t>1 : Pendiente</w:t>
            </w:r>
          </w:p>
          <w:p w14:paraId="5E632601" w14:textId="097A471D" w:rsidR="00C92971" w:rsidRDefault="00C92971" w:rsidP="00C92971">
            <w:pPr>
              <w:ind w:left="0"/>
              <w:rPr>
                <w:lang w:val="es-MX"/>
              </w:rPr>
            </w:pPr>
            <w:r>
              <w:rPr>
                <w:lang w:val="es-MX"/>
              </w:rPr>
              <w:t xml:space="preserve">2: recibido </w:t>
            </w:r>
          </w:p>
          <w:p w14:paraId="1545332E" w14:textId="5DDC0D17" w:rsidR="006F6AFD" w:rsidRDefault="006F6AFD" w:rsidP="00EA3EAA">
            <w:pPr>
              <w:ind w:left="0"/>
              <w:rPr>
                <w:lang w:val="es-MX"/>
              </w:rPr>
            </w:pPr>
          </w:p>
        </w:tc>
      </w:tr>
      <w:tr w:rsidR="007730AA" w:rsidRPr="00375B7A" w14:paraId="296D5D98" w14:textId="77777777" w:rsidTr="001F76B5">
        <w:trPr>
          <w:trHeight w:val="472"/>
        </w:trPr>
        <w:tc>
          <w:tcPr>
            <w:tcW w:w="679" w:type="dxa"/>
            <w:tcBorders>
              <w:top w:val="single" w:sz="2" w:space="0" w:color="C0C0C0"/>
              <w:left w:val="single" w:sz="12" w:space="0" w:color="B2B2B2"/>
              <w:bottom w:val="single" w:sz="2" w:space="0" w:color="C0C0C0"/>
              <w:right w:val="single" w:sz="12" w:space="0" w:color="B2B2B2"/>
            </w:tcBorders>
          </w:tcPr>
          <w:p w14:paraId="041C13D2" w14:textId="4E42C5DF" w:rsidR="007730AA" w:rsidRDefault="007730AA" w:rsidP="000B3D5E">
            <w:pPr>
              <w:pStyle w:val="TableText"/>
              <w:rPr>
                <w:sz w:val="20"/>
                <w:szCs w:val="20"/>
              </w:rPr>
            </w:pPr>
            <w:r>
              <w:rPr>
                <w:sz w:val="20"/>
                <w:szCs w:val="20"/>
              </w:rPr>
              <w:t>R</w:t>
            </w:r>
            <w:r w:rsidR="00414016">
              <w:rPr>
                <w:sz w:val="20"/>
                <w:szCs w:val="20"/>
              </w:rPr>
              <w:t>N</w:t>
            </w:r>
            <w:r>
              <w:rPr>
                <w:sz w:val="20"/>
                <w:szCs w:val="20"/>
              </w:rPr>
              <w:t>25</w:t>
            </w:r>
          </w:p>
        </w:tc>
        <w:tc>
          <w:tcPr>
            <w:tcW w:w="9093" w:type="dxa"/>
            <w:tcBorders>
              <w:top w:val="single" w:sz="2" w:space="0" w:color="C0C0C0"/>
              <w:left w:val="single" w:sz="12" w:space="0" w:color="B2B2B2"/>
              <w:bottom w:val="single" w:sz="2" w:space="0" w:color="C0C0C0"/>
              <w:right w:val="single" w:sz="12" w:space="0" w:color="B2B2B2"/>
            </w:tcBorders>
            <w:shd w:val="clear" w:color="auto" w:fill="auto"/>
            <w:tcMar>
              <w:top w:w="57" w:type="dxa"/>
              <w:left w:w="57" w:type="dxa"/>
              <w:bottom w:w="57" w:type="dxa"/>
              <w:right w:w="57" w:type="dxa"/>
            </w:tcMar>
          </w:tcPr>
          <w:p w14:paraId="63AC4D0F" w14:textId="77777777" w:rsidR="007730AA" w:rsidRDefault="007730AA" w:rsidP="007730AA">
            <w:pPr>
              <w:spacing w:before="0" w:after="0"/>
              <w:ind w:left="0"/>
              <w:rPr>
                <w:lang w:val="es-MX"/>
              </w:rPr>
            </w:pPr>
            <w:r>
              <w:rPr>
                <w:lang w:val="es-MX"/>
              </w:rPr>
              <w:t>Dependiendo el Tipo de Organización se determinara el  catálogo de corrales a mostrar para selección o  validación de corral ingresado</w:t>
            </w:r>
          </w:p>
          <w:p w14:paraId="6415252B" w14:textId="77777777" w:rsidR="007730AA" w:rsidRDefault="007730AA" w:rsidP="007730AA">
            <w:pPr>
              <w:spacing w:before="0" w:after="0"/>
              <w:ind w:left="0"/>
              <w:rPr>
                <w:lang w:val="es-MX"/>
              </w:rPr>
            </w:pPr>
          </w:p>
          <w:p w14:paraId="1A3FD1F8" w14:textId="345DAACA" w:rsidR="007730AA" w:rsidRDefault="007730AA" w:rsidP="007730AA">
            <w:pPr>
              <w:spacing w:before="0" w:after="0"/>
              <w:ind w:left="0"/>
              <w:rPr>
                <w:lang w:val="es-MX"/>
              </w:rPr>
            </w:pPr>
            <w:r>
              <w:rPr>
                <w:lang w:val="es-MX"/>
              </w:rPr>
              <w:t xml:space="preserve">Se realizara mediante una consulta de parámetros donde Enviara el ID Tipo </w:t>
            </w:r>
            <w:r w:rsidR="00097A57">
              <w:rPr>
                <w:lang w:val="es-MX"/>
              </w:rPr>
              <w:t>Origen,</w:t>
            </w:r>
            <w:r>
              <w:rPr>
                <w:lang w:val="es-MX"/>
              </w:rPr>
              <w:t xml:space="preserve"> constante de parámetro  “</w:t>
            </w:r>
            <w:proofErr w:type="spellStart"/>
            <w:r>
              <w:rPr>
                <w:lang w:val="es-MX"/>
              </w:rPr>
              <w:t>TipoCorral</w:t>
            </w:r>
            <w:proofErr w:type="spellEnd"/>
            <w:r>
              <w:rPr>
                <w:lang w:val="es-MX"/>
              </w:rPr>
              <w:t>”.</w:t>
            </w:r>
          </w:p>
          <w:p w14:paraId="44311131" w14:textId="77777777" w:rsidR="007730AA" w:rsidRDefault="007730AA" w:rsidP="006F6AFD">
            <w:pPr>
              <w:ind w:left="0"/>
              <w:rPr>
                <w:lang w:val="es-MX"/>
              </w:rPr>
            </w:pPr>
          </w:p>
        </w:tc>
      </w:tr>
    </w:tbl>
    <w:p w14:paraId="42519F6F" w14:textId="1CB5E761" w:rsidR="003D1F31" w:rsidRPr="00125620" w:rsidRDefault="003D1F31" w:rsidP="005F2634">
      <w:pPr>
        <w:pStyle w:val="Ttulo2"/>
        <w:numPr>
          <w:ilvl w:val="0"/>
          <w:numId w:val="3"/>
        </w:numPr>
        <w:spacing w:after="0"/>
        <w:rPr>
          <w:sz w:val="24"/>
          <w:szCs w:val="24"/>
          <w:lang w:val="es-MX"/>
        </w:rPr>
      </w:pPr>
      <w:bookmarkStart w:id="41" w:name="_Notas_de_Implementación_1"/>
      <w:bookmarkStart w:id="42" w:name="_Toc359423098"/>
      <w:bookmarkStart w:id="43" w:name="_Toc364674431"/>
      <w:bookmarkEnd w:id="41"/>
      <w:r w:rsidRPr="00125620">
        <w:rPr>
          <w:sz w:val="24"/>
          <w:szCs w:val="24"/>
          <w:lang w:val="es-MX"/>
        </w:rPr>
        <w:t>Notas de Implementación</w:t>
      </w:r>
      <w:bookmarkEnd w:id="42"/>
      <w:bookmarkEnd w:id="43"/>
    </w:p>
    <w:p w14:paraId="155F5998" w14:textId="05FCEA00" w:rsidR="00AE0059" w:rsidRPr="00125620" w:rsidRDefault="00AE0059" w:rsidP="00AE0059">
      <w:pPr>
        <w:rPr>
          <w:lang w:val="es-MX"/>
        </w:rPr>
      </w:pPr>
      <w:r w:rsidRPr="00125620">
        <w:rPr>
          <w:lang w:val="es-MX"/>
        </w:rPr>
        <w:t>Campos relacionados</w:t>
      </w:r>
    </w:p>
    <w:p w14:paraId="1BF3F1A0" w14:textId="77777777" w:rsidR="00125620" w:rsidRPr="00125620" w:rsidRDefault="00125620" w:rsidP="00AE0059">
      <w:pPr>
        <w:rPr>
          <w:lang w:val="es-MX"/>
        </w:rPr>
      </w:pPr>
    </w:p>
    <w:tbl>
      <w:tblPr>
        <w:tblW w:w="5000" w:type="pct"/>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ook w:val="01E0" w:firstRow="1" w:lastRow="1" w:firstColumn="1" w:lastColumn="1" w:noHBand="0" w:noVBand="0"/>
      </w:tblPr>
      <w:tblGrid>
        <w:gridCol w:w="1227"/>
        <w:gridCol w:w="1267"/>
        <w:gridCol w:w="607"/>
        <w:gridCol w:w="1357"/>
        <w:gridCol w:w="3572"/>
        <w:gridCol w:w="817"/>
        <w:gridCol w:w="1008"/>
      </w:tblGrid>
      <w:tr w:rsidR="00125620" w:rsidRPr="00125620" w14:paraId="42DCF3A3" w14:textId="77777777" w:rsidTr="00D544C3">
        <w:trPr>
          <w:trHeight w:val="481"/>
        </w:trPr>
        <w:tc>
          <w:tcPr>
            <w:tcW w:w="623" w:type="pct"/>
            <w:tcBorders>
              <w:top w:val="single" w:sz="4" w:space="0" w:color="666699"/>
              <w:left w:val="single" w:sz="4" w:space="0" w:color="666699"/>
              <w:bottom w:val="single" w:sz="6" w:space="0" w:color="666699"/>
              <w:right w:val="single" w:sz="6" w:space="0" w:color="666699"/>
            </w:tcBorders>
            <w:shd w:val="clear" w:color="auto" w:fill="C00000"/>
          </w:tcPr>
          <w:p w14:paraId="47B3286A"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Nombre</w:t>
            </w:r>
          </w:p>
        </w:tc>
        <w:tc>
          <w:tcPr>
            <w:tcW w:w="465" w:type="pct"/>
            <w:tcBorders>
              <w:top w:val="single" w:sz="4" w:space="0" w:color="666699"/>
              <w:left w:val="single" w:sz="6" w:space="0" w:color="666699"/>
              <w:bottom w:val="single" w:sz="6" w:space="0" w:color="666699"/>
              <w:right w:val="single" w:sz="6" w:space="0" w:color="666699"/>
            </w:tcBorders>
            <w:shd w:val="clear" w:color="auto" w:fill="C00000"/>
          </w:tcPr>
          <w:p w14:paraId="3F223BF5"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Tipo de Dato</w:t>
            </w:r>
          </w:p>
        </w:tc>
        <w:tc>
          <w:tcPr>
            <w:tcW w:w="308" w:type="pct"/>
            <w:tcBorders>
              <w:top w:val="single" w:sz="4" w:space="0" w:color="666699"/>
              <w:left w:val="single" w:sz="6" w:space="0" w:color="666699"/>
              <w:bottom w:val="single" w:sz="6" w:space="0" w:color="666699"/>
              <w:right w:val="single" w:sz="6" w:space="0" w:color="666699"/>
            </w:tcBorders>
            <w:shd w:val="clear" w:color="auto" w:fill="C00000"/>
          </w:tcPr>
          <w:p w14:paraId="1F62EA7E"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Long</w:t>
            </w:r>
          </w:p>
        </w:tc>
        <w:tc>
          <w:tcPr>
            <w:tcW w:w="688" w:type="pct"/>
            <w:tcBorders>
              <w:top w:val="single" w:sz="4" w:space="0" w:color="666699"/>
              <w:left w:val="single" w:sz="6" w:space="0" w:color="666699"/>
              <w:bottom w:val="single" w:sz="6" w:space="0" w:color="666699"/>
              <w:right w:val="single" w:sz="6" w:space="0" w:color="666699"/>
            </w:tcBorders>
            <w:shd w:val="clear" w:color="auto" w:fill="C00000"/>
          </w:tcPr>
          <w:p w14:paraId="30CA9800"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Formato</w:t>
            </w:r>
          </w:p>
        </w:tc>
        <w:tc>
          <w:tcPr>
            <w:tcW w:w="1989" w:type="pct"/>
            <w:tcBorders>
              <w:top w:val="single" w:sz="4" w:space="0" w:color="666699"/>
              <w:left w:val="single" w:sz="6" w:space="0" w:color="666699"/>
              <w:bottom w:val="single" w:sz="6" w:space="0" w:color="666699"/>
              <w:right w:val="single" w:sz="6" w:space="0" w:color="666699"/>
            </w:tcBorders>
            <w:shd w:val="clear" w:color="auto" w:fill="C00000"/>
          </w:tcPr>
          <w:p w14:paraId="673602A0"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Descripción</w:t>
            </w:r>
          </w:p>
        </w:tc>
        <w:tc>
          <w:tcPr>
            <w:tcW w:w="415" w:type="pct"/>
            <w:tcBorders>
              <w:top w:val="single" w:sz="4" w:space="0" w:color="666699"/>
              <w:left w:val="single" w:sz="6" w:space="0" w:color="666699"/>
              <w:bottom w:val="single" w:sz="6" w:space="0" w:color="666699"/>
              <w:right w:val="single" w:sz="6" w:space="0" w:color="666699"/>
            </w:tcBorders>
            <w:shd w:val="clear" w:color="auto" w:fill="C00000"/>
          </w:tcPr>
          <w:p w14:paraId="1E0FB108"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Fuente</w:t>
            </w:r>
          </w:p>
        </w:tc>
        <w:tc>
          <w:tcPr>
            <w:tcW w:w="511" w:type="pct"/>
            <w:tcBorders>
              <w:top w:val="single" w:sz="4" w:space="0" w:color="666699"/>
              <w:left w:val="single" w:sz="6" w:space="0" w:color="666699"/>
              <w:bottom w:val="single" w:sz="6" w:space="0" w:color="666699"/>
              <w:right w:val="single" w:sz="4" w:space="0" w:color="666699"/>
            </w:tcBorders>
            <w:shd w:val="clear" w:color="auto" w:fill="C00000"/>
          </w:tcPr>
          <w:p w14:paraId="5B0751E0" w14:textId="77777777" w:rsidR="00125620" w:rsidRPr="00125620" w:rsidRDefault="00125620" w:rsidP="006804C6">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Tipo de Operación</w:t>
            </w:r>
          </w:p>
        </w:tc>
      </w:tr>
      <w:tr w:rsidR="00125620" w:rsidRPr="00125620" w14:paraId="7A4CB104"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317B9852" w14:textId="3BEBE2A8"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Folio</w:t>
            </w:r>
          </w:p>
        </w:tc>
        <w:tc>
          <w:tcPr>
            <w:tcW w:w="465" w:type="pct"/>
            <w:tcBorders>
              <w:top w:val="single" w:sz="6" w:space="0" w:color="666699"/>
              <w:left w:val="single" w:sz="6" w:space="0" w:color="666699"/>
              <w:bottom w:val="single" w:sz="6" w:space="0" w:color="666699"/>
              <w:right w:val="single" w:sz="6" w:space="0" w:color="666699"/>
            </w:tcBorders>
          </w:tcPr>
          <w:p w14:paraId="6D8F4F0A" w14:textId="6AECDF96" w:rsidR="00125620" w:rsidRPr="00125620" w:rsidRDefault="00125620"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w:t>
            </w:r>
            <w:r w:rsidR="00033B5E">
              <w:rPr>
                <w:rFonts w:ascii="Arial" w:eastAsia="Arial Unicode MS" w:hAnsi="Arial" w:cs="Arial"/>
                <w:lang w:val="es-MX" w:eastAsia="en-US"/>
              </w:rPr>
              <w:t>b</w:t>
            </w:r>
            <w:r>
              <w:rPr>
                <w:rFonts w:ascii="Arial" w:eastAsia="Arial Unicode MS" w:hAnsi="Arial" w:cs="Arial"/>
                <w:lang w:val="es-MX" w:eastAsia="en-US"/>
              </w:rPr>
              <w:t>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2DD816E3" w14:textId="6E091570"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55F2DDA7"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Texto</w:t>
            </w:r>
          </w:p>
        </w:tc>
        <w:tc>
          <w:tcPr>
            <w:tcW w:w="1989" w:type="pct"/>
            <w:tcBorders>
              <w:top w:val="single" w:sz="6" w:space="0" w:color="666699"/>
              <w:left w:val="single" w:sz="6" w:space="0" w:color="666699"/>
              <w:bottom w:val="single" w:sz="6" w:space="0" w:color="666699"/>
              <w:right w:val="single" w:sz="6" w:space="0" w:color="666699"/>
            </w:tcBorders>
          </w:tcPr>
          <w:p w14:paraId="612E2BAE" w14:textId="1D0B66A4" w:rsidR="00125620" w:rsidRP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Folio de Registro de Recepción, Sera generado por el sistemas cuando sea nuevo, sin embargo si se desea modificar alguno, se realizara mediante la </w:t>
            </w:r>
            <w:r>
              <w:rPr>
                <w:rFonts w:ascii="Arial" w:eastAsia="Arial Unicode MS" w:hAnsi="Arial" w:cs="Arial"/>
                <w:lang w:val="es-MX" w:eastAsia="en-US"/>
              </w:rPr>
              <w:lastRenderedPageBreak/>
              <w:t>búsqueda de Folios</w:t>
            </w:r>
          </w:p>
        </w:tc>
        <w:tc>
          <w:tcPr>
            <w:tcW w:w="415" w:type="pct"/>
            <w:tcBorders>
              <w:top w:val="single" w:sz="6" w:space="0" w:color="666699"/>
              <w:left w:val="single" w:sz="6" w:space="0" w:color="666699"/>
              <w:bottom w:val="single" w:sz="6" w:space="0" w:color="666699"/>
              <w:right w:val="single" w:sz="6" w:space="0" w:color="666699"/>
            </w:tcBorders>
          </w:tcPr>
          <w:p w14:paraId="73935CF4" w14:textId="77777777" w:rsidR="00125620" w:rsidRDefault="00E9675A"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lastRenderedPageBreak/>
              <w:t>System</w:t>
            </w:r>
            <w:proofErr w:type="spellEnd"/>
          </w:p>
          <w:p w14:paraId="434E8E26" w14:textId="7761FE57" w:rsidR="00E9675A" w:rsidRPr="00125620" w:rsidRDefault="00E9675A"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37B01CC6"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p>
        </w:tc>
      </w:tr>
      <w:tr w:rsidR="00FE7A9E" w:rsidRPr="00375B7A" w14:paraId="612809FA"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3AADBCF6" w14:textId="5813A458" w:rsidR="00FE7A9E" w:rsidRPr="00125620" w:rsidRDefault="00FE7A9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lastRenderedPageBreak/>
              <w:t>Folio Embarque</w:t>
            </w:r>
          </w:p>
        </w:tc>
        <w:tc>
          <w:tcPr>
            <w:tcW w:w="465" w:type="pct"/>
            <w:tcBorders>
              <w:top w:val="single" w:sz="6" w:space="0" w:color="666699"/>
              <w:left w:val="single" w:sz="6" w:space="0" w:color="666699"/>
              <w:bottom w:val="single" w:sz="6" w:space="0" w:color="666699"/>
              <w:right w:val="single" w:sz="6" w:space="0" w:color="666699"/>
            </w:tcBorders>
          </w:tcPr>
          <w:p w14:paraId="3636EC94" w14:textId="585E29A8" w:rsidR="00FE7A9E" w:rsidRPr="00125620" w:rsidRDefault="00D544C3"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741EC0FB" w14:textId="77777777" w:rsidR="00FE7A9E" w:rsidRPr="00125620" w:rsidRDefault="00FE7A9E"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5ADE4781" w14:textId="77777777" w:rsidR="00FE7A9E" w:rsidRPr="00125620" w:rsidRDefault="00FE7A9E"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30252031" w14:textId="77777777" w:rsidR="00FE7A9E" w:rsidRDefault="00FE7A9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Se Ingresa para obtener de donde, se programó el embarque</w:t>
            </w:r>
          </w:p>
          <w:p w14:paraId="1C6A167A" w14:textId="7C3B0032" w:rsidR="00E67177" w:rsidRDefault="00E67177" w:rsidP="006804C6">
            <w:pPr>
              <w:pStyle w:val="Textoindependiente2"/>
              <w:spacing w:before="60" w:after="60" w:line="240" w:lineRule="auto"/>
              <w:rPr>
                <w:rFonts w:ascii="Arial" w:eastAsia="Arial Unicode MS" w:hAnsi="Arial" w:cs="Arial"/>
                <w:lang w:val="es-MX" w:eastAsia="en-US"/>
              </w:rPr>
            </w:pPr>
          </w:p>
        </w:tc>
        <w:tc>
          <w:tcPr>
            <w:tcW w:w="415" w:type="pct"/>
            <w:tcBorders>
              <w:top w:val="single" w:sz="6" w:space="0" w:color="666699"/>
              <w:left w:val="single" w:sz="6" w:space="0" w:color="666699"/>
              <w:bottom w:val="single" w:sz="6" w:space="0" w:color="666699"/>
              <w:right w:val="single" w:sz="6" w:space="0" w:color="666699"/>
            </w:tcBorders>
          </w:tcPr>
          <w:p w14:paraId="2CED0E67" w14:textId="77777777" w:rsidR="00FE7A9E" w:rsidRPr="00125620" w:rsidRDefault="00FE7A9E" w:rsidP="006804C6">
            <w:pPr>
              <w:pStyle w:val="Textoindependiente2"/>
              <w:spacing w:before="60" w:after="60" w:line="240" w:lineRule="auto"/>
              <w:rPr>
                <w:rFonts w:ascii="Arial" w:eastAsia="Arial Unicode MS" w:hAnsi="Arial" w:cs="Arial"/>
                <w:lang w:val="es-MX" w:eastAsia="en-US"/>
              </w:rPr>
            </w:pPr>
          </w:p>
        </w:tc>
        <w:tc>
          <w:tcPr>
            <w:tcW w:w="511" w:type="pct"/>
            <w:tcBorders>
              <w:top w:val="single" w:sz="6" w:space="0" w:color="666699"/>
              <w:left w:val="single" w:sz="6" w:space="0" w:color="666699"/>
              <w:bottom w:val="single" w:sz="6" w:space="0" w:color="666699"/>
              <w:right w:val="single" w:sz="4" w:space="0" w:color="666699"/>
            </w:tcBorders>
          </w:tcPr>
          <w:p w14:paraId="1D4E5538" w14:textId="77777777" w:rsidR="00FE7A9E" w:rsidRDefault="00FE7A9E" w:rsidP="00125620">
            <w:pPr>
              <w:pStyle w:val="Textoindependiente2"/>
              <w:spacing w:before="60" w:after="60" w:line="240" w:lineRule="auto"/>
              <w:rPr>
                <w:rFonts w:ascii="Arial" w:eastAsia="Arial Unicode MS" w:hAnsi="Arial" w:cs="Arial"/>
                <w:lang w:val="es-MX" w:eastAsia="en-US"/>
              </w:rPr>
            </w:pPr>
          </w:p>
        </w:tc>
      </w:tr>
      <w:tr w:rsidR="00125620" w:rsidRPr="00125620" w14:paraId="0B871253"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B2FE587" w14:textId="63631BD9"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Tipo Movimiento</w:t>
            </w:r>
          </w:p>
        </w:tc>
        <w:tc>
          <w:tcPr>
            <w:tcW w:w="465" w:type="pct"/>
            <w:tcBorders>
              <w:top w:val="single" w:sz="6" w:space="0" w:color="666699"/>
              <w:left w:val="single" w:sz="6" w:space="0" w:color="666699"/>
              <w:bottom w:val="single" w:sz="6" w:space="0" w:color="666699"/>
              <w:right w:val="single" w:sz="6" w:space="0" w:color="666699"/>
            </w:tcBorders>
          </w:tcPr>
          <w:p w14:paraId="27856EA5"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proofErr w:type="spellStart"/>
            <w:r w:rsidRPr="00125620">
              <w:rPr>
                <w:rFonts w:ascii="Arial" w:eastAsia="Arial Unicode MS" w:hAnsi="Arial" w:cs="Arial"/>
                <w:lang w:val="es-MX" w:eastAsia="en-US"/>
              </w:rPr>
              <w:t>String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44F27A7F" w14:textId="6D884CE4"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255229B6"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Texto</w:t>
            </w:r>
          </w:p>
        </w:tc>
        <w:tc>
          <w:tcPr>
            <w:tcW w:w="1989" w:type="pct"/>
            <w:tcBorders>
              <w:top w:val="single" w:sz="6" w:space="0" w:color="666699"/>
              <w:left w:val="single" w:sz="6" w:space="0" w:color="666699"/>
              <w:bottom w:val="single" w:sz="6" w:space="0" w:color="666699"/>
              <w:right w:val="single" w:sz="6" w:space="0" w:color="666699"/>
            </w:tcBorders>
          </w:tcPr>
          <w:p w14:paraId="5C170135" w14:textId="15F49DF7" w:rsidR="00125620" w:rsidRP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Tipo de Organización de donde proviene la entrada de ganado.</w:t>
            </w:r>
          </w:p>
        </w:tc>
        <w:tc>
          <w:tcPr>
            <w:tcW w:w="415" w:type="pct"/>
            <w:tcBorders>
              <w:top w:val="single" w:sz="6" w:space="0" w:color="666699"/>
              <w:left w:val="single" w:sz="6" w:space="0" w:color="666699"/>
              <w:bottom w:val="single" w:sz="6" w:space="0" w:color="666699"/>
              <w:right w:val="single" w:sz="6" w:space="0" w:color="666699"/>
            </w:tcBorders>
          </w:tcPr>
          <w:p w14:paraId="79964324"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173DBFAE" w14:textId="77777777" w:rsidR="00125620" w:rsidRDefault="00125620" w:rsidP="00125620">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Selección</w:t>
            </w:r>
          </w:p>
          <w:p w14:paraId="149AA3B5" w14:textId="36EF27E4" w:rsidR="00125620" w:rsidRPr="00125620" w:rsidRDefault="00125620" w:rsidP="00125620">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(combo)</w:t>
            </w:r>
          </w:p>
        </w:tc>
      </w:tr>
      <w:tr w:rsidR="00125620" w:rsidRPr="00125620" w14:paraId="194DEDB3"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57D6BD23" w14:textId="3013A4B9"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Origen</w:t>
            </w:r>
          </w:p>
        </w:tc>
        <w:tc>
          <w:tcPr>
            <w:tcW w:w="465" w:type="pct"/>
            <w:tcBorders>
              <w:top w:val="single" w:sz="6" w:space="0" w:color="666699"/>
              <w:left w:val="single" w:sz="6" w:space="0" w:color="666699"/>
              <w:bottom w:val="single" w:sz="6" w:space="0" w:color="666699"/>
              <w:right w:val="single" w:sz="6" w:space="0" w:color="666699"/>
            </w:tcBorders>
          </w:tcPr>
          <w:p w14:paraId="6422D063" w14:textId="32171C1F" w:rsidR="00125620" w:rsidRPr="00125620" w:rsidRDefault="003B4BA6"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Number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26A15CA7" w14:textId="07230E75"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176C41B8"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Texto</w:t>
            </w:r>
          </w:p>
        </w:tc>
        <w:tc>
          <w:tcPr>
            <w:tcW w:w="1989" w:type="pct"/>
            <w:tcBorders>
              <w:top w:val="single" w:sz="6" w:space="0" w:color="666699"/>
              <w:left w:val="single" w:sz="6" w:space="0" w:color="666699"/>
              <w:bottom w:val="single" w:sz="6" w:space="0" w:color="666699"/>
              <w:right w:val="single" w:sz="6" w:space="0" w:color="666699"/>
            </w:tcBorders>
          </w:tcPr>
          <w:p w14:paraId="2B985652" w14:textId="77777777" w:rsid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Id Origen de donde proviene </w:t>
            </w:r>
            <w:proofErr w:type="spellStart"/>
            <w:r>
              <w:rPr>
                <w:rFonts w:ascii="Arial" w:eastAsia="Arial Unicode MS" w:hAnsi="Arial" w:cs="Arial"/>
                <w:lang w:val="es-MX" w:eastAsia="en-US"/>
              </w:rPr>
              <w:t>el</w:t>
            </w:r>
            <w:proofErr w:type="spellEnd"/>
            <w:r>
              <w:rPr>
                <w:rFonts w:ascii="Arial" w:eastAsia="Arial Unicode MS" w:hAnsi="Arial" w:cs="Arial"/>
                <w:lang w:val="es-MX" w:eastAsia="en-US"/>
              </w:rPr>
              <w:t xml:space="preserve"> envió de ganado</w:t>
            </w:r>
          </w:p>
          <w:p w14:paraId="2F21FB86" w14:textId="0E3445FC" w:rsidR="00DF1B4D" w:rsidRPr="00125620" w:rsidRDefault="00DF1B4D"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Es filtrado dependiendo el Tipo de Origen seleccionado.</w:t>
            </w:r>
          </w:p>
        </w:tc>
        <w:tc>
          <w:tcPr>
            <w:tcW w:w="415" w:type="pct"/>
            <w:tcBorders>
              <w:top w:val="single" w:sz="6" w:space="0" w:color="666699"/>
              <w:left w:val="single" w:sz="6" w:space="0" w:color="666699"/>
              <w:bottom w:val="single" w:sz="6" w:space="0" w:color="666699"/>
              <w:right w:val="single" w:sz="6" w:space="0" w:color="666699"/>
            </w:tcBorders>
          </w:tcPr>
          <w:p w14:paraId="45BB08B0"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33492CF1"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p>
        </w:tc>
      </w:tr>
      <w:tr w:rsidR="00125620" w:rsidRPr="00125620" w14:paraId="1B9CFDAF"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5DA49ED4" w14:textId="772EAAF4"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Descripción Origen</w:t>
            </w:r>
          </w:p>
        </w:tc>
        <w:tc>
          <w:tcPr>
            <w:tcW w:w="465" w:type="pct"/>
            <w:tcBorders>
              <w:top w:val="single" w:sz="6" w:space="0" w:color="666699"/>
              <w:left w:val="single" w:sz="6" w:space="0" w:color="666699"/>
              <w:bottom w:val="single" w:sz="6" w:space="0" w:color="666699"/>
              <w:right w:val="single" w:sz="6" w:space="0" w:color="666699"/>
            </w:tcBorders>
          </w:tcPr>
          <w:p w14:paraId="0F6E0AB4" w14:textId="398B16BA" w:rsidR="00125620" w:rsidRPr="00125620" w:rsidRDefault="00125620"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0B9D4D26"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40</w:t>
            </w:r>
          </w:p>
        </w:tc>
        <w:tc>
          <w:tcPr>
            <w:tcW w:w="688" w:type="pct"/>
            <w:tcBorders>
              <w:top w:val="single" w:sz="6" w:space="0" w:color="666699"/>
              <w:left w:val="single" w:sz="6" w:space="0" w:color="666699"/>
              <w:bottom w:val="single" w:sz="6" w:space="0" w:color="666699"/>
              <w:right w:val="single" w:sz="6" w:space="0" w:color="666699"/>
            </w:tcBorders>
          </w:tcPr>
          <w:p w14:paraId="2CA54F4C" w14:textId="131B9AD2"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5CDFDBB1" w14:textId="4B35847E" w:rsidR="00125620" w:rsidRP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Descripción del Origen de donde proviene </w:t>
            </w:r>
            <w:proofErr w:type="spellStart"/>
            <w:r>
              <w:rPr>
                <w:rFonts w:ascii="Arial" w:eastAsia="Arial Unicode MS" w:hAnsi="Arial" w:cs="Arial"/>
                <w:lang w:val="es-MX" w:eastAsia="en-US"/>
              </w:rPr>
              <w:t>el</w:t>
            </w:r>
            <w:proofErr w:type="spellEnd"/>
            <w:r>
              <w:rPr>
                <w:rFonts w:ascii="Arial" w:eastAsia="Arial Unicode MS" w:hAnsi="Arial" w:cs="Arial"/>
                <w:lang w:val="es-MX" w:eastAsia="en-US"/>
              </w:rPr>
              <w:t xml:space="preserve"> envió de ganado</w:t>
            </w:r>
          </w:p>
        </w:tc>
        <w:tc>
          <w:tcPr>
            <w:tcW w:w="415" w:type="pct"/>
            <w:tcBorders>
              <w:top w:val="single" w:sz="6" w:space="0" w:color="666699"/>
              <w:left w:val="single" w:sz="6" w:space="0" w:color="666699"/>
              <w:bottom w:val="single" w:sz="6" w:space="0" w:color="666699"/>
              <w:right w:val="single" w:sz="6" w:space="0" w:color="666699"/>
            </w:tcBorders>
          </w:tcPr>
          <w:p w14:paraId="12FC0147"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68C9AA73" w14:textId="292D44E2"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Consulta</w:t>
            </w:r>
          </w:p>
        </w:tc>
      </w:tr>
      <w:tr w:rsidR="00413284" w:rsidRPr="00413284" w14:paraId="401D1CE8"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2A985EF5" w14:textId="725DC6A0" w:rsidR="00413284" w:rsidRDefault="004132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Salida</w:t>
            </w:r>
          </w:p>
        </w:tc>
        <w:tc>
          <w:tcPr>
            <w:tcW w:w="465" w:type="pct"/>
            <w:tcBorders>
              <w:top w:val="single" w:sz="6" w:space="0" w:color="666699"/>
              <w:left w:val="single" w:sz="6" w:space="0" w:color="666699"/>
              <w:bottom w:val="single" w:sz="6" w:space="0" w:color="666699"/>
              <w:right w:val="single" w:sz="6" w:space="0" w:color="666699"/>
            </w:tcBorders>
          </w:tcPr>
          <w:p w14:paraId="327F94AD" w14:textId="0DA5C1CA" w:rsidR="00413284" w:rsidRDefault="00413284"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Int</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6377891D" w14:textId="2B0809B9" w:rsidR="00413284" w:rsidRDefault="004132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8</w:t>
            </w:r>
          </w:p>
        </w:tc>
        <w:tc>
          <w:tcPr>
            <w:tcW w:w="688" w:type="pct"/>
            <w:tcBorders>
              <w:top w:val="single" w:sz="6" w:space="0" w:color="666699"/>
              <w:left w:val="single" w:sz="6" w:space="0" w:color="666699"/>
              <w:bottom w:val="single" w:sz="6" w:space="0" w:color="666699"/>
              <w:right w:val="single" w:sz="6" w:space="0" w:color="666699"/>
            </w:tcBorders>
          </w:tcPr>
          <w:p w14:paraId="7BD3F652" w14:textId="77777777" w:rsidR="00413284" w:rsidRDefault="00413284"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0D9DB15C" w14:textId="6E69BF8B" w:rsidR="00413284" w:rsidRDefault="00413284" w:rsidP="003E4592">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Id de Salida del  centro de Acopio del </w:t>
            </w:r>
            <w:proofErr w:type="spellStart"/>
            <w:r>
              <w:rPr>
                <w:rFonts w:ascii="Arial" w:eastAsia="Arial Unicode MS" w:hAnsi="Arial" w:cs="Arial"/>
                <w:lang w:val="es-MX" w:eastAsia="en-US"/>
              </w:rPr>
              <w:t>envio</w:t>
            </w:r>
            <w:proofErr w:type="spellEnd"/>
          </w:p>
        </w:tc>
        <w:tc>
          <w:tcPr>
            <w:tcW w:w="415" w:type="pct"/>
            <w:tcBorders>
              <w:top w:val="single" w:sz="6" w:space="0" w:color="666699"/>
              <w:left w:val="single" w:sz="6" w:space="0" w:color="666699"/>
              <w:bottom w:val="single" w:sz="6" w:space="0" w:color="666699"/>
              <w:right w:val="single" w:sz="6" w:space="0" w:color="666699"/>
            </w:tcBorders>
          </w:tcPr>
          <w:p w14:paraId="75A9DCC7" w14:textId="69E62052" w:rsidR="00413284" w:rsidRPr="00125620" w:rsidRDefault="004132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1087ADA4" w14:textId="3C72C820" w:rsidR="00413284" w:rsidRPr="00125620" w:rsidRDefault="004132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Captura</w:t>
            </w:r>
          </w:p>
        </w:tc>
      </w:tr>
      <w:tr w:rsidR="00125620" w:rsidRPr="00125620" w14:paraId="5C531B88"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70BCD85F" w14:textId="37EAD031" w:rsidR="00125620" w:rsidRPr="00125620" w:rsidRDefault="004132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Fecha </w:t>
            </w:r>
            <w:r w:rsidR="00125620">
              <w:rPr>
                <w:rFonts w:ascii="Arial" w:eastAsia="Arial Unicode MS" w:hAnsi="Arial" w:cs="Arial"/>
                <w:lang w:val="es-MX" w:eastAsia="en-US"/>
              </w:rPr>
              <w:t>Salida</w:t>
            </w:r>
          </w:p>
        </w:tc>
        <w:tc>
          <w:tcPr>
            <w:tcW w:w="465" w:type="pct"/>
            <w:tcBorders>
              <w:top w:val="single" w:sz="6" w:space="0" w:color="666699"/>
              <w:left w:val="single" w:sz="6" w:space="0" w:color="666699"/>
              <w:bottom w:val="single" w:sz="6" w:space="0" w:color="666699"/>
              <w:right w:val="single" w:sz="6" w:space="0" w:color="666699"/>
            </w:tcBorders>
          </w:tcPr>
          <w:p w14:paraId="17C59E63" w14:textId="6FD8CAE0"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Date</w:t>
            </w:r>
          </w:p>
        </w:tc>
        <w:tc>
          <w:tcPr>
            <w:tcW w:w="308" w:type="pct"/>
            <w:tcBorders>
              <w:top w:val="single" w:sz="6" w:space="0" w:color="666699"/>
              <w:left w:val="single" w:sz="6" w:space="0" w:color="666699"/>
              <w:bottom w:val="single" w:sz="6" w:space="0" w:color="666699"/>
              <w:right w:val="single" w:sz="6" w:space="0" w:color="666699"/>
            </w:tcBorders>
          </w:tcPr>
          <w:p w14:paraId="135A08C5" w14:textId="08CE12F0"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8</w:t>
            </w:r>
          </w:p>
        </w:tc>
        <w:tc>
          <w:tcPr>
            <w:tcW w:w="688" w:type="pct"/>
            <w:tcBorders>
              <w:top w:val="single" w:sz="6" w:space="0" w:color="666699"/>
              <w:left w:val="single" w:sz="6" w:space="0" w:color="666699"/>
              <w:bottom w:val="single" w:sz="6" w:space="0" w:color="666699"/>
              <w:right w:val="single" w:sz="6" w:space="0" w:color="666699"/>
            </w:tcBorders>
          </w:tcPr>
          <w:p w14:paraId="000F2804" w14:textId="6DEF1378"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DD/MM/YYYY</w:t>
            </w:r>
          </w:p>
        </w:tc>
        <w:tc>
          <w:tcPr>
            <w:tcW w:w="1989" w:type="pct"/>
            <w:tcBorders>
              <w:top w:val="single" w:sz="6" w:space="0" w:color="666699"/>
              <w:left w:val="single" w:sz="6" w:space="0" w:color="666699"/>
              <w:bottom w:val="single" w:sz="6" w:space="0" w:color="666699"/>
              <w:right w:val="single" w:sz="6" w:space="0" w:color="666699"/>
            </w:tcBorders>
          </w:tcPr>
          <w:p w14:paraId="607EC8A4" w14:textId="623F5C33" w:rsidR="00125620" w:rsidRPr="00125620" w:rsidRDefault="003E4592" w:rsidP="003E4592">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Fecha de  envió del ganado</w:t>
            </w:r>
          </w:p>
        </w:tc>
        <w:tc>
          <w:tcPr>
            <w:tcW w:w="415" w:type="pct"/>
            <w:tcBorders>
              <w:top w:val="single" w:sz="6" w:space="0" w:color="666699"/>
              <w:left w:val="single" w:sz="6" w:space="0" w:color="666699"/>
              <w:bottom w:val="single" w:sz="6" w:space="0" w:color="666699"/>
              <w:right w:val="single" w:sz="6" w:space="0" w:color="666699"/>
            </w:tcBorders>
          </w:tcPr>
          <w:p w14:paraId="7AE41557"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1B13A950"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p>
        </w:tc>
      </w:tr>
      <w:tr w:rsidR="00125620" w:rsidRPr="00125620" w14:paraId="30DFD2F3"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7B541675" w14:textId="64B939FB"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Hora</w:t>
            </w:r>
          </w:p>
        </w:tc>
        <w:tc>
          <w:tcPr>
            <w:tcW w:w="465" w:type="pct"/>
            <w:tcBorders>
              <w:top w:val="single" w:sz="6" w:space="0" w:color="666699"/>
              <w:left w:val="single" w:sz="6" w:space="0" w:color="666699"/>
              <w:bottom w:val="single" w:sz="6" w:space="0" w:color="666699"/>
              <w:right w:val="single" w:sz="6" w:space="0" w:color="666699"/>
            </w:tcBorders>
          </w:tcPr>
          <w:p w14:paraId="63EE6F7A" w14:textId="10946EB0"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Time</w:t>
            </w:r>
          </w:p>
        </w:tc>
        <w:tc>
          <w:tcPr>
            <w:tcW w:w="308" w:type="pct"/>
            <w:tcBorders>
              <w:top w:val="single" w:sz="6" w:space="0" w:color="666699"/>
              <w:left w:val="single" w:sz="6" w:space="0" w:color="666699"/>
              <w:bottom w:val="single" w:sz="6" w:space="0" w:color="666699"/>
              <w:right w:val="single" w:sz="6" w:space="0" w:color="666699"/>
            </w:tcBorders>
          </w:tcPr>
          <w:p w14:paraId="4D378797"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40</w:t>
            </w:r>
          </w:p>
        </w:tc>
        <w:tc>
          <w:tcPr>
            <w:tcW w:w="688" w:type="pct"/>
            <w:tcBorders>
              <w:top w:val="single" w:sz="6" w:space="0" w:color="666699"/>
              <w:left w:val="single" w:sz="6" w:space="0" w:color="666699"/>
              <w:bottom w:val="single" w:sz="6" w:space="0" w:color="666699"/>
              <w:right w:val="single" w:sz="6" w:space="0" w:color="666699"/>
            </w:tcBorders>
          </w:tcPr>
          <w:p w14:paraId="665997C0" w14:textId="4263936B"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99:99</w:t>
            </w:r>
          </w:p>
        </w:tc>
        <w:tc>
          <w:tcPr>
            <w:tcW w:w="1989" w:type="pct"/>
            <w:tcBorders>
              <w:top w:val="single" w:sz="6" w:space="0" w:color="666699"/>
              <w:left w:val="single" w:sz="6" w:space="0" w:color="666699"/>
              <w:bottom w:val="single" w:sz="6" w:space="0" w:color="666699"/>
              <w:right w:val="single" w:sz="6" w:space="0" w:color="666699"/>
            </w:tcBorders>
          </w:tcPr>
          <w:p w14:paraId="161F902C" w14:textId="1EF8AFBA" w:rsidR="00125620" w:rsidRPr="00125620" w:rsidRDefault="00125620" w:rsidP="003E4592">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Es la hora de </w:t>
            </w:r>
            <w:r w:rsidR="003E4592">
              <w:rPr>
                <w:rFonts w:ascii="Arial" w:eastAsia="Arial Unicode MS" w:hAnsi="Arial" w:cs="Arial"/>
                <w:lang w:val="es-MX" w:eastAsia="en-US"/>
              </w:rPr>
              <w:t xml:space="preserve">  envió del ganado</w:t>
            </w:r>
          </w:p>
        </w:tc>
        <w:tc>
          <w:tcPr>
            <w:tcW w:w="415" w:type="pct"/>
            <w:tcBorders>
              <w:top w:val="single" w:sz="6" w:space="0" w:color="666699"/>
              <w:left w:val="single" w:sz="6" w:space="0" w:color="666699"/>
              <w:bottom w:val="single" w:sz="6" w:space="0" w:color="666699"/>
              <w:right w:val="single" w:sz="6" w:space="0" w:color="666699"/>
            </w:tcBorders>
          </w:tcPr>
          <w:p w14:paraId="53EA9F48"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6AED68F1" w14:textId="7E2839A7"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Spin </w:t>
            </w:r>
            <w:proofErr w:type="spellStart"/>
            <w:r>
              <w:rPr>
                <w:rFonts w:ascii="Arial" w:eastAsia="Arial Unicode MS" w:hAnsi="Arial" w:cs="Arial"/>
                <w:lang w:val="es-MX" w:eastAsia="en-US"/>
              </w:rPr>
              <w:t>button</w:t>
            </w:r>
            <w:proofErr w:type="spellEnd"/>
          </w:p>
        </w:tc>
      </w:tr>
      <w:tr w:rsidR="00125620" w:rsidRPr="00125620" w14:paraId="180ED1B6"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7A631E5" w14:textId="0B8FF1C3"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Chofer</w:t>
            </w:r>
          </w:p>
        </w:tc>
        <w:tc>
          <w:tcPr>
            <w:tcW w:w="465" w:type="pct"/>
            <w:tcBorders>
              <w:top w:val="single" w:sz="6" w:space="0" w:color="666699"/>
              <w:left w:val="single" w:sz="6" w:space="0" w:color="666699"/>
              <w:bottom w:val="single" w:sz="6" w:space="0" w:color="666699"/>
              <w:right w:val="single" w:sz="6" w:space="0" w:color="666699"/>
            </w:tcBorders>
          </w:tcPr>
          <w:p w14:paraId="6DD5001F" w14:textId="60C26E37" w:rsidR="00125620" w:rsidRDefault="00033B5E"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Number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1F728E9D"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08D5DF5A"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0FE629A9" w14:textId="19D458D7" w:rsidR="00125620" w:rsidRDefault="006A4884"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Id del chofer  que conduce el </w:t>
            </w:r>
            <w:proofErr w:type="spellStart"/>
            <w:r>
              <w:rPr>
                <w:rFonts w:ascii="Arial" w:eastAsia="Arial Unicode MS" w:hAnsi="Arial" w:cs="Arial"/>
                <w:lang w:val="es-MX" w:eastAsia="en-US"/>
              </w:rPr>
              <w:t>trailes</w:t>
            </w:r>
            <w:proofErr w:type="spellEnd"/>
            <w:r>
              <w:rPr>
                <w:rFonts w:ascii="Arial" w:eastAsia="Arial Unicode MS" w:hAnsi="Arial" w:cs="Arial"/>
                <w:lang w:val="es-MX" w:eastAsia="en-US"/>
              </w:rPr>
              <w:t xml:space="preserve"> donde viene la jaula con el ganado</w:t>
            </w:r>
          </w:p>
        </w:tc>
        <w:tc>
          <w:tcPr>
            <w:tcW w:w="415" w:type="pct"/>
            <w:tcBorders>
              <w:top w:val="single" w:sz="6" w:space="0" w:color="666699"/>
              <w:left w:val="single" w:sz="6" w:space="0" w:color="666699"/>
              <w:bottom w:val="single" w:sz="6" w:space="0" w:color="666699"/>
              <w:right w:val="single" w:sz="6" w:space="0" w:color="666699"/>
            </w:tcBorders>
          </w:tcPr>
          <w:p w14:paraId="0BD8E116" w14:textId="11671B67" w:rsidR="00125620" w:rsidRPr="00125620" w:rsidRDefault="00033B5E"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1A3FAE4F" w14:textId="1C3F2FA6" w:rsidR="00125620" w:rsidRDefault="006A4884"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r>
              <w:rPr>
                <w:rFonts w:ascii="Arial" w:eastAsia="Arial Unicode MS" w:hAnsi="Arial" w:cs="Arial"/>
                <w:lang w:val="es-MX" w:eastAsia="en-US"/>
              </w:rPr>
              <w:br/>
              <w:t>Ayuda</w:t>
            </w:r>
          </w:p>
        </w:tc>
      </w:tr>
      <w:tr w:rsidR="00125620" w:rsidRPr="00125620" w14:paraId="295D56C2"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4DA08398" w14:textId="0E9B0DEA" w:rsidR="00125620" w:rsidRDefault="00AE78B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Descripción</w:t>
            </w:r>
            <w:r w:rsidR="00125620">
              <w:rPr>
                <w:rFonts w:ascii="Arial" w:eastAsia="Arial Unicode MS" w:hAnsi="Arial" w:cs="Arial"/>
                <w:lang w:val="es-MX" w:eastAsia="en-US"/>
              </w:rPr>
              <w:t xml:space="preserve"> Chofer</w:t>
            </w:r>
          </w:p>
        </w:tc>
        <w:tc>
          <w:tcPr>
            <w:tcW w:w="465" w:type="pct"/>
            <w:tcBorders>
              <w:top w:val="single" w:sz="6" w:space="0" w:color="666699"/>
              <w:left w:val="single" w:sz="6" w:space="0" w:color="666699"/>
              <w:bottom w:val="single" w:sz="6" w:space="0" w:color="666699"/>
              <w:right w:val="single" w:sz="6" w:space="0" w:color="666699"/>
            </w:tcBorders>
          </w:tcPr>
          <w:p w14:paraId="21E52AF3" w14:textId="020B013B" w:rsidR="00125620" w:rsidRDefault="00033B5E"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6FAD5FC0" w14:textId="7B3AE762" w:rsidR="00125620" w:rsidRPr="00125620" w:rsidRDefault="00033B5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50</w:t>
            </w:r>
          </w:p>
        </w:tc>
        <w:tc>
          <w:tcPr>
            <w:tcW w:w="688" w:type="pct"/>
            <w:tcBorders>
              <w:top w:val="single" w:sz="6" w:space="0" w:color="666699"/>
              <w:left w:val="single" w:sz="6" w:space="0" w:color="666699"/>
              <w:bottom w:val="single" w:sz="6" w:space="0" w:color="666699"/>
              <w:right w:val="single" w:sz="6" w:space="0" w:color="666699"/>
            </w:tcBorders>
          </w:tcPr>
          <w:p w14:paraId="693F40C8"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3AA53869" w14:textId="12996C78" w:rsid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Descripción  del chofer  que conduce el </w:t>
            </w:r>
            <w:proofErr w:type="spellStart"/>
            <w:r>
              <w:rPr>
                <w:rFonts w:ascii="Arial" w:eastAsia="Arial Unicode MS" w:hAnsi="Arial" w:cs="Arial"/>
                <w:lang w:val="es-MX" w:eastAsia="en-US"/>
              </w:rPr>
              <w:t>trailes</w:t>
            </w:r>
            <w:proofErr w:type="spellEnd"/>
            <w:r>
              <w:rPr>
                <w:rFonts w:ascii="Arial" w:eastAsia="Arial Unicode MS" w:hAnsi="Arial" w:cs="Arial"/>
                <w:lang w:val="es-MX" w:eastAsia="en-US"/>
              </w:rPr>
              <w:t xml:space="preserve"> donde viene la jaula con el ganado</w:t>
            </w:r>
          </w:p>
        </w:tc>
        <w:tc>
          <w:tcPr>
            <w:tcW w:w="415" w:type="pct"/>
            <w:tcBorders>
              <w:top w:val="single" w:sz="6" w:space="0" w:color="666699"/>
              <w:left w:val="single" w:sz="6" w:space="0" w:color="666699"/>
              <w:bottom w:val="single" w:sz="6" w:space="0" w:color="666699"/>
              <w:right w:val="single" w:sz="6" w:space="0" w:color="666699"/>
            </w:tcBorders>
          </w:tcPr>
          <w:p w14:paraId="6F71E25E" w14:textId="3C49D63C" w:rsidR="00125620" w:rsidRPr="00125620" w:rsidRDefault="00033B5E"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System</w:t>
            </w:r>
            <w:proofErr w:type="spellEnd"/>
          </w:p>
        </w:tc>
        <w:tc>
          <w:tcPr>
            <w:tcW w:w="511" w:type="pct"/>
            <w:tcBorders>
              <w:top w:val="single" w:sz="6" w:space="0" w:color="666699"/>
              <w:left w:val="single" w:sz="6" w:space="0" w:color="666699"/>
              <w:bottom w:val="single" w:sz="6" w:space="0" w:color="666699"/>
              <w:right w:val="single" w:sz="4" w:space="0" w:color="666699"/>
            </w:tcBorders>
          </w:tcPr>
          <w:p w14:paraId="7F062243" w14:textId="2A340003" w:rsidR="00125620" w:rsidRDefault="00125620" w:rsidP="006804C6">
            <w:pPr>
              <w:pStyle w:val="Textoindependiente2"/>
              <w:spacing w:before="60" w:after="60" w:line="240" w:lineRule="auto"/>
              <w:rPr>
                <w:rFonts w:ascii="Arial" w:eastAsia="Arial Unicode MS" w:hAnsi="Arial" w:cs="Arial"/>
                <w:lang w:val="es-MX" w:eastAsia="en-US"/>
              </w:rPr>
            </w:pPr>
          </w:p>
        </w:tc>
      </w:tr>
      <w:tr w:rsidR="00125620" w:rsidRPr="00125620" w14:paraId="5F3453F8"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5405E2DE" w14:textId="1A744167"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Placa</w:t>
            </w:r>
            <w:r w:rsidR="00413284">
              <w:rPr>
                <w:rFonts w:ascii="Arial" w:eastAsia="Arial Unicode MS" w:hAnsi="Arial" w:cs="Arial"/>
                <w:lang w:val="es-MX" w:eastAsia="en-US"/>
              </w:rPr>
              <w:t xml:space="preserve"> Jaula</w:t>
            </w:r>
          </w:p>
        </w:tc>
        <w:tc>
          <w:tcPr>
            <w:tcW w:w="465" w:type="pct"/>
            <w:tcBorders>
              <w:top w:val="single" w:sz="6" w:space="0" w:color="666699"/>
              <w:left w:val="single" w:sz="6" w:space="0" w:color="666699"/>
              <w:bottom w:val="single" w:sz="6" w:space="0" w:color="666699"/>
              <w:right w:val="single" w:sz="6" w:space="0" w:color="666699"/>
            </w:tcBorders>
          </w:tcPr>
          <w:p w14:paraId="00DD4C33" w14:textId="0C9C9CDA" w:rsidR="00125620" w:rsidRDefault="00033B5E"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w:t>
            </w:r>
            <w:r w:rsidR="00125620">
              <w:rPr>
                <w:rFonts w:ascii="Arial" w:eastAsia="Arial Unicode MS" w:hAnsi="Arial" w:cs="Arial"/>
                <w:lang w:val="es-MX" w:eastAsia="en-US"/>
              </w:rPr>
              <w:t>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44C0E312" w14:textId="5F12E91C" w:rsidR="00125620" w:rsidRPr="00125620" w:rsidRDefault="00410B5F"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10</w:t>
            </w:r>
          </w:p>
        </w:tc>
        <w:tc>
          <w:tcPr>
            <w:tcW w:w="688" w:type="pct"/>
            <w:tcBorders>
              <w:top w:val="single" w:sz="6" w:space="0" w:color="666699"/>
              <w:left w:val="single" w:sz="6" w:space="0" w:color="666699"/>
              <w:bottom w:val="single" w:sz="6" w:space="0" w:color="666699"/>
              <w:right w:val="single" w:sz="6" w:space="0" w:color="666699"/>
            </w:tcBorders>
          </w:tcPr>
          <w:p w14:paraId="36D3F944"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7D0E6ED4" w14:textId="42C6AD7E" w:rsid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Placas </w:t>
            </w:r>
            <w:r w:rsidR="00E415BA">
              <w:rPr>
                <w:rFonts w:ascii="Arial" w:eastAsia="Arial Unicode MS" w:hAnsi="Arial" w:cs="Arial"/>
                <w:lang w:val="es-MX" w:eastAsia="en-US"/>
              </w:rPr>
              <w:t xml:space="preserve">Jaula </w:t>
            </w:r>
            <w:r>
              <w:rPr>
                <w:rFonts w:ascii="Arial" w:eastAsia="Arial Unicode MS" w:hAnsi="Arial" w:cs="Arial"/>
                <w:lang w:val="es-MX" w:eastAsia="en-US"/>
              </w:rPr>
              <w:t>del tráiler  que transporta el ganado</w:t>
            </w:r>
          </w:p>
        </w:tc>
        <w:tc>
          <w:tcPr>
            <w:tcW w:w="415" w:type="pct"/>
            <w:tcBorders>
              <w:top w:val="single" w:sz="6" w:space="0" w:color="666699"/>
              <w:left w:val="single" w:sz="6" w:space="0" w:color="666699"/>
              <w:bottom w:val="single" w:sz="6" w:space="0" w:color="666699"/>
              <w:right w:val="single" w:sz="6" w:space="0" w:color="666699"/>
            </w:tcBorders>
          </w:tcPr>
          <w:p w14:paraId="2DBEC602" w14:textId="415B42A6" w:rsidR="00125620" w:rsidRPr="00125620" w:rsidRDefault="006A4884"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0ABF1279" w14:textId="44B48596" w:rsidR="00125620" w:rsidRDefault="00AD1C27"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r>
              <w:rPr>
                <w:rFonts w:ascii="Arial" w:eastAsia="Arial Unicode MS" w:hAnsi="Arial" w:cs="Arial"/>
                <w:lang w:val="es-MX" w:eastAsia="en-US"/>
              </w:rPr>
              <w:br/>
              <w:t>Ayuda</w:t>
            </w:r>
          </w:p>
        </w:tc>
      </w:tr>
      <w:tr w:rsidR="00125620" w:rsidRPr="00125620" w14:paraId="6220248D"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2A6ACD28" w14:textId="06272D09"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Cabezas</w:t>
            </w:r>
          </w:p>
        </w:tc>
        <w:tc>
          <w:tcPr>
            <w:tcW w:w="465" w:type="pct"/>
            <w:tcBorders>
              <w:top w:val="single" w:sz="6" w:space="0" w:color="666699"/>
              <w:left w:val="single" w:sz="6" w:space="0" w:color="666699"/>
              <w:bottom w:val="single" w:sz="6" w:space="0" w:color="666699"/>
              <w:right w:val="single" w:sz="6" w:space="0" w:color="666699"/>
            </w:tcBorders>
          </w:tcPr>
          <w:p w14:paraId="5E4D2F6D" w14:textId="3953A142" w:rsidR="00125620" w:rsidRDefault="00D544C3"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522155C4" w14:textId="77777777"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63E432FE"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44851E9A" w14:textId="0C74CA6F" w:rsid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Número de cabezas trasladadas</w:t>
            </w:r>
          </w:p>
        </w:tc>
        <w:tc>
          <w:tcPr>
            <w:tcW w:w="415" w:type="pct"/>
            <w:tcBorders>
              <w:top w:val="single" w:sz="6" w:space="0" w:color="666699"/>
              <w:left w:val="single" w:sz="6" w:space="0" w:color="666699"/>
              <w:bottom w:val="single" w:sz="6" w:space="0" w:color="666699"/>
              <w:right w:val="single" w:sz="6" w:space="0" w:color="666699"/>
            </w:tcBorders>
          </w:tcPr>
          <w:p w14:paraId="41F3DC1A" w14:textId="6518BD82" w:rsidR="00125620" w:rsidRPr="00125620" w:rsidRDefault="006A4884"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434FA956" w14:textId="5A25356C" w:rsidR="00125620" w:rsidRDefault="00AD1C27" w:rsidP="00AD1C27">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p>
        </w:tc>
      </w:tr>
      <w:tr w:rsidR="00D544C3" w:rsidRPr="00125620" w14:paraId="15451402"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16DA0891" w14:textId="77777777" w:rsidR="00D544C3" w:rsidRDefault="00D544C3" w:rsidP="006F6AFD">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Cabezas</w:t>
            </w:r>
          </w:p>
        </w:tc>
        <w:tc>
          <w:tcPr>
            <w:tcW w:w="465" w:type="pct"/>
            <w:tcBorders>
              <w:top w:val="single" w:sz="6" w:space="0" w:color="666699"/>
              <w:left w:val="single" w:sz="6" w:space="0" w:color="666699"/>
              <w:bottom w:val="single" w:sz="6" w:space="0" w:color="666699"/>
              <w:right w:val="single" w:sz="6" w:space="0" w:color="666699"/>
            </w:tcBorders>
          </w:tcPr>
          <w:p w14:paraId="4587667C" w14:textId="5018C345" w:rsidR="00D544C3" w:rsidRDefault="00D544C3" w:rsidP="006F6AFD">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76738BA5" w14:textId="77777777" w:rsidR="00D544C3" w:rsidRPr="00125620" w:rsidRDefault="00D544C3" w:rsidP="006F6AFD">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49C128A9" w14:textId="77777777" w:rsidR="00D544C3" w:rsidRDefault="00D544C3" w:rsidP="006F6AFD">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1241AEA5" w14:textId="03D4BDB8" w:rsidR="00D544C3" w:rsidRDefault="00D544C3" w:rsidP="00D544C3">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Número de cabezas enviadas desde el centro de acopio</w:t>
            </w:r>
          </w:p>
        </w:tc>
        <w:tc>
          <w:tcPr>
            <w:tcW w:w="415" w:type="pct"/>
            <w:tcBorders>
              <w:top w:val="single" w:sz="6" w:space="0" w:color="666699"/>
              <w:left w:val="single" w:sz="6" w:space="0" w:color="666699"/>
              <w:bottom w:val="single" w:sz="6" w:space="0" w:color="666699"/>
              <w:right w:val="single" w:sz="6" w:space="0" w:color="666699"/>
            </w:tcBorders>
          </w:tcPr>
          <w:p w14:paraId="7CD59BD9" w14:textId="55E9E94A" w:rsidR="00D544C3" w:rsidRPr="00125620" w:rsidRDefault="00D544C3" w:rsidP="006F6AFD">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System</w:t>
            </w:r>
            <w:proofErr w:type="spellEnd"/>
          </w:p>
        </w:tc>
        <w:tc>
          <w:tcPr>
            <w:tcW w:w="511" w:type="pct"/>
            <w:tcBorders>
              <w:top w:val="single" w:sz="6" w:space="0" w:color="666699"/>
              <w:left w:val="single" w:sz="6" w:space="0" w:color="666699"/>
              <w:bottom w:val="single" w:sz="6" w:space="0" w:color="666699"/>
              <w:right w:val="single" w:sz="4" w:space="0" w:color="666699"/>
            </w:tcBorders>
          </w:tcPr>
          <w:p w14:paraId="29C8BE9B" w14:textId="09A7A8D5" w:rsidR="00D544C3" w:rsidRDefault="00D544C3" w:rsidP="006F6AFD">
            <w:pPr>
              <w:pStyle w:val="Textoindependiente2"/>
              <w:spacing w:before="60" w:after="60" w:line="240" w:lineRule="auto"/>
              <w:rPr>
                <w:rFonts w:ascii="Arial" w:eastAsia="Arial Unicode MS" w:hAnsi="Arial" w:cs="Arial"/>
                <w:lang w:val="es-MX" w:eastAsia="en-US"/>
              </w:rPr>
            </w:pPr>
          </w:p>
        </w:tc>
      </w:tr>
      <w:tr w:rsidR="00AD1C27" w:rsidRPr="00AD1C27" w14:paraId="5696940C"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7D970541" w14:textId="69BA8279"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Quien Recibe</w:t>
            </w:r>
          </w:p>
        </w:tc>
        <w:tc>
          <w:tcPr>
            <w:tcW w:w="465" w:type="pct"/>
            <w:tcBorders>
              <w:top w:val="single" w:sz="6" w:space="0" w:color="666699"/>
              <w:left w:val="single" w:sz="6" w:space="0" w:color="666699"/>
              <w:bottom w:val="single" w:sz="6" w:space="0" w:color="666699"/>
              <w:right w:val="single" w:sz="6" w:space="0" w:color="666699"/>
            </w:tcBorders>
          </w:tcPr>
          <w:p w14:paraId="25B191F7" w14:textId="0C130946" w:rsidR="00AD1C27" w:rsidRDefault="00AD1C27"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Numbrer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2839743E" w14:textId="77777777" w:rsidR="00AD1C27" w:rsidRDefault="00AD1C27"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3F2D3B40" w14:textId="77777777" w:rsidR="00AD1C27" w:rsidRDefault="00AD1C27"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4546E017" w14:textId="70D2419C" w:rsidR="00AD1C27" w:rsidRDefault="00AD1C27"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Número de Personal quien recibe el Ganado</w:t>
            </w:r>
          </w:p>
        </w:tc>
        <w:tc>
          <w:tcPr>
            <w:tcW w:w="415" w:type="pct"/>
            <w:tcBorders>
              <w:top w:val="single" w:sz="6" w:space="0" w:color="666699"/>
              <w:left w:val="single" w:sz="6" w:space="0" w:color="666699"/>
              <w:bottom w:val="single" w:sz="6" w:space="0" w:color="666699"/>
              <w:right w:val="single" w:sz="6" w:space="0" w:color="666699"/>
            </w:tcBorders>
          </w:tcPr>
          <w:p w14:paraId="4B0FA407" w14:textId="385F7C74" w:rsidR="00AD1C27" w:rsidRDefault="00AD1C27"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321479EF" w14:textId="51C1A122" w:rsidR="00AD1C27" w:rsidRDefault="00AD1C27"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Captura</w:t>
            </w:r>
            <w:r>
              <w:rPr>
                <w:rFonts w:ascii="Arial" w:eastAsia="Arial Unicode MS" w:hAnsi="Arial" w:cs="Arial"/>
                <w:lang w:val="es-MX" w:eastAsia="en-US"/>
              </w:rPr>
              <w:br/>
              <w:t>Ayuda</w:t>
            </w:r>
          </w:p>
        </w:tc>
      </w:tr>
      <w:tr w:rsidR="00AD1C27" w:rsidRPr="00AD1C27" w14:paraId="1FB01F54"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1B6438D1" w14:textId="36532F7A"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Fecha Recepción</w:t>
            </w:r>
          </w:p>
        </w:tc>
        <w:tc>
          <w:tcPr>
            <w:tcW w:w="465" w:type="pct"/>
            <w:tcBorders>
              <w:top w:val="single" w:sz="6" w:space="0" w:color="666699"/>
              <w:left w:val="single" w:sz="6" w:space="0" w:color="666699"/>
              <w:bottom w:val="single" w:sz="6" w:space="0" w:color="666699"/>
              <w:right w:val="single" w:sz="6" w:space="0" w:color="666699"/>
            </w:tcBorders>
          </w:tcPr>
          <w:p w14:paraId="6EE47500" w14:textId="30511A39"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Date</w:t>
            </w:r>
          </w:p>
        </w:tc>
        <w:tc>
          <w:tcPr>
            <w:tcW w:w="308" w:type="pct"/>
            <w:tcBorders>
              <w:top w:val="single" w:sz="6" w:space="0" w:color="666699"/>
              <w:left w:val="single" w:sz="6" w:space="0" w:color="666699"/>
              <w:bottom w:val="single" w:sz="6" w:space="0" w:color="666699"/>
              <w:right w:val="single" w:sz="6" w:space="0" w:color="666699"/>
            </w:tcBorders>
          </w:tcPr>
          <w:p w14:paraId="4D69815A" w14:textId="77777777" w:rsidR="00AD1C27" w:rsidRDefault="00AD1C27"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63943960" w14:textId="3267D619"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DD/MM/YYYY</w:t>
            </w:r>
          </w:p>
        </w:tc>
        <w:tc>
          <w:tcPr>
            <w:tcW w:w="1989" w:type="pct"/>
            <w:tcBorders>
              <w:top w:val="single" w:sz="6" w:space="0" w:color="666699"/>
              <w:left w:val="single" w:sz="6" w:space="0" w:color="666699"/>
              <w:bottom w:val="single" w:sz="6" w:space="0" w:color="666699"/>
              <w:right w:val="single" w:sz="6" w:space="0" w:color="666699"/>
            </w:tcBorders>
          </w:tcPr>
          <w:p w14:paraId="486A165B" w14:textId="548D4B4E" w:rsidR="00AD1C27" w:rsidRDefault="00AD1C27"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Fecha en la que se está realizando la reciba de ganado</w:t>
            </w:r>
          </w:p>
        </w:tc>
        <w:tc>
          <w:tcPr>
            <w:tcW w:w="415" w:type="pct"/>
            <w:tcBorders>
              <w:top w:val="single" w:sz="6" w:space="0" w:color="666699"/>
              <w:left w:val="single" w:sz="6" w:space="0" w:color="666699"/>
              <w:bottom w:val="single" w:sz="6" w:space="0" w:color="666699"/>
              <w:right w:val="single" w:sz="6" w:space="0" w:color="666699"/>
            </w:tcBorders>
          </w:tcPr>
          <w:p w14:paraId="28E86BEA" w14:textId="4B8EE174" w:rsidR="00AD1C27" w:rsidRDefault="00AD1C27"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7780B517" w14:textId="77777777" w:rsidR="00AD1C27" w:rsidRDefault="00AD1C27" w:rsidP="006804C6">
            <w:pPr>
              <w:pStyle w:val="Textoindependiente2"/>
              <w:spacing w:before="60" w:after="60" w:line="240" w:lineRule="auto"/>
              <w:rPr>
                <w:rFonts w:ascii="Arial" w:eastAsia="Arial Unicode MS" w:hAnsi="Arial" w:cs="Arial"/>
                <w:lang w:val="es-MX" w:eastAsia="en-US"/>
              </w:rPr>
            </w:pPr>
          </w:p>
        </w:tc>
      </w:tr>
      <w:tr w:rsidR="00AD1C27" w:rsidRPr="00AD1C27" w14:paraId="60BD65E3"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A61F271" w14:textId="436BEB1E"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Hora Recepción</w:t>
            </w:r>
          </w:p>
        </w:tc>
        <w:tc>
          <w:tcPr>
            <w:tcW w:w="465" w:type="pct"/>
            <w:tcBorders>
              <w:top w:val="single" w:sz="6" w:space="0" w:color="666699"/>
              <w:left w:val="single" w:sz="6" w:space="0" w:color="666699"/>
              <w:bottom w:val="single" w:sz="6" w:space="0" w:color="666699"/>
              <w:right w:val="single" w:sz="6" w:space="0" w:color="666699"/>
            </w:tcBorders>
          </w:tcPr>
          <w:p w14:paraId="4A9EC506" w14:textId="1E27BEC8"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Time</w:t>
            </w:r>
          </w:p>
        </w:tc>
        <w:tc>
          <w:tcPr>
            <w:tcW w:w="308" w:type="pct"/>
            <w:tcBorders>
              <w:top w:val="single" w:sz="6" w:space="0" w:color="666699"/>
              <w:left w:val="single" w:sz="6" w:space="0" w:color="666699"/>
              <w:bottom w:val="single" w:sz="6" w:space="0" w:color="666699"/>
              <w:right w:val="single" w:sz="6" w:space="0" w:color="666699"/>
            </w:tcBorders>
          </w:tcPr>
          <w:p w14:paraId="47F94734" w14:textId="75CED32C"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4</w:t>
            </w:r>
          </w:p>
        </w:tc>
        <w:tc>
          <w:tcPr>
            <w:tcW w:w="688" w:type="pct"/>
            <w:tcBorders>
              <w:top w:val="single" w:sz="6" w:space="0" w:color="666699"/>
              <w:left w:val="single" w:sz="6" w:space="0" w:color="666699"/>
              <w:bottom w:val="single" w:sz="6" w:space="0" w:color="666699"/>
              <w:right w:val="single" w:sz="6" w:space="0" w:color="666699"/>
            </w:tcBorders>
          </w:tcPr>
          <w:p w14:paraId="412D6F6E" w14:textId="1A883AFE"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99:99</w:t>
            </w:r>
          </w:p>
        </w:tc>
        <w:tc>
          <w:tcPr>
            <w:tcW w:w="1989" w:type="pct"/>
            <w:tcBorders>
              <w:top w:val="single" w:sz="6" w:space="0" w:color="666699"/>
              <w:left w:val="single" w:sz="6" w:space="0" w:color="666699"/>
              <w:bottom w:val="single" w:sz="6" w:space="0" w:color="666699"/>
              <w:right w:val="single" w:sz="6" w:space="0" w:color="666699"/>
            </w:tcBorders>
          </w:tcPr>
          <w:p w14:paraId="0718AB20" w14:textId="774BED6C" w:rsidR="00AD1C27" w:rsidRDefault="00AD1C27"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Es la hora en la que se está realizando la reciba de ganado</w:t>
            </w:r>
          </w:p>
        </w:tc>
        <w:tc>
          <w:tcPr>
            <w:tcW w:w="415" w:type="pct"/>
            <w:tcBorders>
              <w:top w:val="single" w:sz="6" w:space="0" w:color="666699"/>
              <w:left w:val="single" w:sz="6" w:space="0" w:color="666699"/>
              <w:bottom w:val="single" w:sz="6" w:space="0" w:color="666699"/>
              <w:right w:val="single" w:sz="6" w:space="0" w:color="666699"/>
            </w:tcBorders>
          </w:tcPr>
          <w:p w14:paraId="5869AE22" w14:textId="36E04F8E" w:rsidR="00AD1C27" w:rsidRDefault="00AD1C27"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694A4170" w14:textId="77777777" w:rsidR="00AD1C27" w:rsidRDefault="00AD1C27" w:rsidP="006804C6">
            <w:pPr>
              <w:pStyle w:val="Textoindependiente2"/>
              <w:spacing w:before="60" w:after="60" w:line="240" w:lineRule="auto"/>
              <w:rPr>
                <w:rFonts w:ascii="Arial" w:eastAsia="Arial Unicode MS" w:hAnsi="Arial" w:cs="Arial"/>
                <w:lang w:val="es-MX" w:eastAsia="en-US"/>
              </w:rPr>
            </w:pPr>
          </w:p>
        </w:tc>
      </w:tr>
      <w:tr w:rsidR="00125620" w:rsidRPr="00125620" w14:paraId="06D2DEAD"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7F07CC9D" w14:textId="62B548B8"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Peso Bruto</w:t>
            </w:r>
          </w:p>
        </w:tc>
        <w:tc>
          <w:tcPr>
            <w:tcW w:w="465" w:type="pct"/>
            <w:tcBorders>
              <w:top w:val="single" w:sz="6" w:space="0" w:color="666699"/>
              <w:left w:val="single" w:sz="6" w:space="0" w:color="666699"/>
              <w:bottom w:val="single" w:sz="6" w:space="0" w:color="666699"/>
              <w:right w:val="single" w:sz="6" w:space="0" w:color="666699"/>
            </w:tcBorders>
          </w:tcPr>
          <w:p w14:paraId="6941ADA6" w14:textId="28E7656B" w:rsidR="00125620" w:rsidRDefault="00033B5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w:t>
            </w:r>
            <w:r w:rsidR="00125620">
              <w:rPr>
                <w:rFonts w:ascii="Arial" w:eastAsia="Arial Unicode MS" w:hAnsi="Arial" w:cs="Arial"/>
                <w:lang w:val="es-MX" w:eastAsia="en-US"/>
              </w:rPr>
              <w:t>ecimal</w:t>
            </w:r>
          </w:p>
        </w:tc>
        <w:tc>
          <w:tcPr>
            <w:tcW w:w="308" w:type="pct"/>
            <w:tcBorders>
              <w:top w:val="single" w:sz="6" w:space="0" w:color="666699"/>
              <w:left w:val="single" w:sz="6" w:space="0" w:color="666699"/>
              <w:bottom w:val="single" w:sz="6" w:space="0" w:color="666699"/>
              <w:right w:val="single" w:sz="6" w:space="0" w:color="666699"/>
            </w:tcBorders>
          </w:tcPr>
          <w:p w14:paraId="17AFBADC" w14:textId="40E85BE3"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10,2</w:t>
            </w:r>
          </w:p>
        </w:tc>
        <w:tc>
          <w:tcPr>
            <w:tcW w:w="688" w:type="pct"/>
            <w:tcBorders>
              <w:top w:val="single" w:sz="6" w:space="0" w:color="666699"/>
              <w:left w:val="single" w:sz="6" w:space="0" w:color="666699"/>
              <w:bottom w:val="single" w:sz="6" w:space="0" w:color="666699"/>
              <w:right w:val="single" w:sz="6" w:space="0" w:color="666699"/>
            </w:tcBorders>
          </w:tcPr>
          <w:p w14:paraId="4BA03F92"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5DB39FF9" w14:textId="7B59298C" w:rsidR="00125620" w:rsidRDefault="006A4884"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Peso obtenido mediante la interface, </w:t>
            </w:r>
            <w:r w:rsidRPr="00125620">
              <w:rPr>
                <w:rFonts w:eastAsia="Calibri" w:cs="Arial"/>
                <w:lang w:val="es-MX" w:eastAsia="es-MX"/>
              </w:rPr>
              <w:t xml:space="preserve">indica el peso total de la jaula con </w:t>
            </w:r>
            <w:r>
              <w:rPr>
                <w:rFonts w:eastAsia="Calibri" w:cs="Arial"/>
                <w:lang w:val="es-MX" w:eastAsia="es-MX"/>
              </w:rPr>
              <w:t>el ganado abordo.</w:t>
            </w:r>
          </w:p>
        </w:tc>
        <w:tc>
          <w:tcPr>
            <w:tcW w:w="415" w:type="pct"/>
            <w:tcBorders>
              <w:top w:val="single" w:sz="6" w:space="0" w:color="666699"/>
              <w:left w:val="single" w:sz="6" w:space="0" w:color="666699"/>
              <w:bottom w:val="single" w:sz="6" w:space="0" w:color="666699"/>
              <w:right w:val="single" w:sz="6" w:space="0" w:color="666699"/>
            </w:tcBorders>
          </w:tcPr>
          <w:p w14:paraId="4F0D0ECA" w14:textId="39401FE4" w:rsidR="00125620" w:rsidRPr="00125620" w:rsidRDefault="00AD1C27"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System</w:t>
            </w:r>
            <w:proofErr w:type="spellEnd"/>
          </w:p>
        </w:tc>
        <w:tc>
          <w:tcPr>
            <w:tcW w:w="511" w:type="pct"/>
            <w:tcBorders>
              <w:top w:val="single" w:sz="6" w:space="0" w:color="666699"/>
              <w:left w:val="single" w:sz="6" w:space="0" w:color="666699"/>
              <w:bottom w:val="single" w:sz="6" w:space="0" w:color="666699"/>
              <w:right w:val="single" w:sz="4" w:space="0" w:color="666699"/>
            </w:tcBorders>
          </w:tcPr>
          <w:p w14:paraId="42FD3479" w14:textId="0DF35075" w:rsidR="00125620" w:rsidRDefault="00125620" w:rsidP="006804C6">
            <w:pPr>
              <w:pStyle w:val="Textoindependiente2"/>
              <w:spacing w:before="60" w:after="60" w:line="240" w:lineRule="auto"/>
              <w:rPr>
                <w:rFonts w:ascii="Arial" w:eastAsia="Arial Unicode MS" w:hAnsi="Arial" w:cs="Arial"/>
                <w:lang w:val="es-MX" w:eastAsia="en-US"/>
              </w:rPr>
            </w:pPr>
          </w:p>
        </w:tc>
      </w:tr>
      <w:tr w:rsidR="00125620" w:rsidRPr="00125620" w14:paraId="194FE3BA"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00D9C029" w14:textId="28E0106B"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Peso Tara</w:t>
            </w:r>
          </w:p>
        </w:tc>
        <w:tc>
          <w:tcPr>
            <w:tcW w:w="465" w:type="pct"/>
            <w:tcBorders>
              <w:top w:val="single" w:sz="6" w:space="0" w:color="666699"/>
              <w:left w:val="single" w:sz="6" w:space="0" w:color="666699"/>
              <w:bottom w:val="single" w:sz="6" w:space="0" w:color="666699"/>
              <w:right w:val="single" w:sz="6" w:space="0" w:color="666699"/>
            </w:tcBorders>
          </w:tcPr>
          <w:p w14:paraId="3CAD826B" w14:textId="247284BF"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Decimal</w:t>
            </w:r>
          </w:p>
        </w:tc>
        <w:tc>
          <w:tcPr>
            <w:tcW w:w="308" w:type="pct"/>
            <w:tcBorders>
              <w:top w:val="single" w:sz="6" w:space="0" w:color="666699"/>
              <w:left w:val="single" w:sz="6" w:space="0" w:color="666699"/>
              <w:bottom w:val="single" w:sz="6" w:space="0" w:color="666699"/>
              <w:right w:val="single" w:sz="6" w:space="0" w:color="666699"/>
            </w:tcBorders>
          </w:tcPr>
          <w:p w14:paraId="67710C13" w14:textId="68898A06"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10,2</w:t>
            </w:r>
          </w:p>
        </w:tc>
        <w:tc>
          <w:tcPr>
            <w:tcW w:w="688" w:type="pct"/>
            <w:tcBorders>
              <w:top w:val="single" w:sz="6" w:space="0" w:color="666699"/>
              <w:left w:val="single" w:sz="6" w:space="0" w:color="666699"/>
              <w:bottom w:val="single" w:sz="6" w:space="0" w:color="666699"/>
              <w:right w:val="single" w:sz="6" w:space="0" w:color="666699"/>
            </w:tcBorders>
          </w:tcPr>
          <w:p w14:paraId="76E92BF6"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6A486E42" w14:textId="38E9DB44" w:rsidR="00125620"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Peso obtenido mediante la interface, </w:t>
            </w:r>
            <w:r w:rsidRPr="00125620">
              <w:rPr>
                <w:rFonts w:eastAsia="Calibri" w:cs="Arial"/>
                <w:lang w:val="es-MX" w:eastAsia="es-MX"/>
              </w:rPr>
              <w:t xml:space="preserve">indica el peso total de la jaula </w:t>
            </w:r>
            <w:r>
              <w:rPr>
                <w:rFonts w:eastAsia="Calibri" w:cs="Arial"/>
                <w:lang w:val="es-MX" w:eastAsia="es-MX"/>
              </w:rPr>
              <w:t>sin</w:t>
            </w:r>
            <w:r w:rsidRPr="00125620">
              <w:rPr>
                <w:rFonts w:eastAsia="Calibri" w:cs="Arial"/>
                <w:lang w:val="es-MX" w:eastAsia="es-MX"/>
              </w:rPr>
              <w:t xml:space="preserve"> </w:t>
            </w:r>
            <w:r>
              <w:rPr>
                <w:rFonts w:eastAsia="Calibri" w:cs="Arial"/>
                <w:lang w:val="es-MX" w:eastAsia="es-MX"/>
              </w:rPr>
              <w:t>el ganado abordo.</w:t>
            </w:r>
          </w:p>
        </w:tc>
        <w:tc>
          <w:tcPr>
            <w:tcW w:w="415" w:type="pct"/>
            <w:tcBorders>
              <w:top w:val="single" w:sz="6" w:space="0" w:color="666699"/>
              <w:left w:val="single" w:sz="6" w:space="0" w:color="666699"/>
              <w:bottom w:val="single" w:sz="6" w:space="0" w:color="666699"/>
              <w:right w:val="single" w:sz="6" w:space="0" w:color="666699"/>
            </w:tcBorders>
          </w:tcPr>
          <w:p w14:paraId="77BAB769" w14:textId="54E6DA45" w:rsidR="00125620" w:rsidRPr="00125620" w:rsidRDefault="00AD1C27"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System</w:t>
            </w:r>
            <w:proofErr w:type="spellEnd"/>
          </w:p>
        </w:tc>
        <w:tc>
          <w:tcPr>
            <w:tcW w:w="511" w:type="pct"/>
            <w:tcBorders>
              <w:top w:val="single" w:sz="6" w:space="0" w:color="666699"/>
              <w:left w:val="single" w:sz="6" w:space="0" w:color="666699"/>
              <w:bottom w:val="single" w:sz="6" w:space="0" w:color="666699"/>
              <w:right w:val="single" w:sz="4" w:space="0" w:color="666699"/>
            </w:tcBorders>
          </w:tcPr>
          <w:p w14:paraId="511B2464" w14:textId="77777777" w:rsidR="00125620" w:rsidRDefault="00125620" w:rsidP="006804C6">
            <w:pPr>
              <w:pStyle w:val="Textoindependiente2"/>
              <w:spacing w:before="60" w:after="60" w:line="240" w:lineRule="auto"/>
              <w:rPr>
                <w:rFonts w:ascii="Arial" w:eastAsia="Arial Unicode MS" w:hAnsi="Arial" w:cs="Arial"/>
                <w:lang w:val="es-MX" w:eastAsia="en-US"/>
              </w:rPr>
            </w:pPr>
          </w:p>
        </w:tc>
      </w:tr>
      <w:tr w:rsidR="00125620" w:rsidRPr="00125620" w14:paraId="7104DCC4"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346F82CA" w14:textId="62963AFF"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Peso Neto</w:t>
            </w:r>
          </w:p>
        </w:tc>
        <w:tc>
          <w:tcPr>
            <w:tcW w:w="465" w:type="pct"/>
            <w:tcBorders>
              <w:top w:val="single" w:sz="6" w:space="0" w:color="666699"/>
              <w:left w:val="single" w:sz="6" w:space="0" w:color="666699"/>
              <w:bottom w:val="single" w:sz="6" w:space="0" w:color="666699"/>
              <w:right w:val="single" w:sz="6" w:space="0" w:color="666699"/>
            </w:tcBorders>
          </w:tcPr>
          <w:p w14:paraId="34F940F2" w14:textId="22E30133" w:rsidR="00125620" w:rsidRDefault="00033B5E"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D</w:t>
            </w:r>
            <w:r w:rsidR="00125620">
              <w:rPr>
                <w:rFonts w:ascii="Arial" w:eastAsia="Arial Unicode MS" w:hAnsi="Arial" w:cs="Arial"/>
                <w:lang w:val="es-MX" w:eastAsia="en-US"/>
              </w:rPr>
              <w:t>ecimal</w:t>
            </w:r>
          </w:p>
        </w:tc>
        <w:tc>
          <w:tcPr>
            <w:tcW w:w="308" w:type="pct"/>
            <w:tcBorders>
              <w:top w:val="single" w:sz="6" w:space="0" w:color="666699"/>
              <w:left w:val="single" w:sz="6" w:space="0" w:color="666699"/>
              <w:bottom w:val="single" w:sz="6" w:space="0" w:color="666699"/>
              <w:right w:val="single" w:sz="6" w:space="0" w:color="666699"/>
            </w:tcBorders>
          </w:tcPr>
          <w:p w14:paraId="593D5B47" w14:textId="7F810A1A" w:rsidR="00125620" w:rsidRP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10,2</w:t>
            </w:r>
          </w:p>
        </w:tc>
        <w:tc>
          <w:tcPr>
            <w:tcW w:w="688" w:type="pct"/>
            <w:tcBorders>
              <w:top w:val="single" w:sz="6" w:space="0" w:color="666699"/>
              <w:left w:val="single" w:sz="6" w:space="0" w:color="666699"/>
              <w:bottom w:val="single" w:sz="6" w:space="0" w:color="666699"/>
              <w:right w:val="single" w:sz="6" w:space="0" w:color="666699"/>
            </w:tcBorders>
          </w:tcPr>
          <w:p w14:paraId="21E3AB0E" w14:textId="77777777" w:rsidR="00125620" w:rsidRDefault="00125620"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36260005" w14:textId="1C4AE560" w:rsidR="00125620" w:rsidRDefault="006A4884" w:rsidP="006A4884">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Peso Neto  =  Peso Bruto - Peso Tara</w:t>
            </w:r>
          </w:p>
        </w:tc>
        <w:tc>
          <w:tcPr>
            <w:tcW w:w="415" w:type="pct"/>
            <w:tcBorders>
              <w:top w:val="single" w:sz="6" w:space="0" w:color="666699"/>
              <w:left w:val="single" w:sz="6" w:space="0" w:color="666699"/>
              <w:bottom w:val="single" w:sz="6" w:space="0" w:color="666699"/>
              <w:right w:val="single" w:sz="6" w:space="0" w:color="666699"/>
            </w:tcBorders>
          </w:tcPr>
          <w:p w14:paraId="6ADB81AD" w14:textId="77AC8CF1" w:rsidR="00125620" w:rsidRPr="00125620" w:rsidRDefault="00033B5E"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System</w:t>
            </w:r>
            <w:proofErr w:type="spellEnd"/>
          </w:p>
        </w:tc>
        <w:tc>
          <w:tcPr>
            <w:tcW w:w="511" w:type="pct"/>
            <w:tcBorders>
              <w:top w:val="single" w:sz="6" w:space="0" w:color="666699"/>
              <w:left w:val="single" w:sz="6" w:space="0" w:color="666699"/>
              <w:bottom w:val="single" w:sz="6" w:space="0" w:color="666699"/>
              <w:right w:val="single" w:sz="4" w:space="0" w:color="666699"/>
            </w:tcBorders>
          </w:tcPr>
          <w:p w14:paraId="020ABD17" w14:textId="6EE30A0C" w:rsidR="00125620" w:rsidRDefault="00125620"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Cálculo</w:t>
            </w:r>
          </w:p>
        </w:tc>
      </w:tr>
      <w:tr w:rsidR="006A4884" w:rsidRPr="00125620" w14:paraId="79B12FEB"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E9C0D93" w14:textId="1D8850F2" w:rsidR="006A4884"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Ruteo</w:t>
            </w:r>
          </w:p>
        </w:tc>
        <w:tc>
          <w:tcPr>
            <w:tcW w:w="465" w:type="pct"/>
            <w:tcBorders>
              <w:top w:val="single" w:sz="6" w:space="0" w:color="666699"/>
              <w:left w:val="single" w:sz="6" w:space="0" w:color="666699"/>
              <w:bottom w:val="single" w:sz="6" w:space="0" w:color="666699"/>
              <w:right w:val="single" w:sz="6" w:space="0" w:color="666699"/>
            </w:tcBorders>
          </w:tcPr>
          <w:p w14:paraId="73C1A87A" w14:textId="23C54BFF" w:rsidR="006A4884" w:rsidRDefault="006A4884" w:rsidP="006804C6">
            <w:pPr>
              <w:pStyle w:val="Textoindependiente2"/>
              <w:spacing w:before="60" w:after="60" w:line="240" w:lineRule="auto"/>
              <w:rPr>
                <w:rFonts w:ascii="Arial" w:eastAsia="Arial Unicode MS" w:hAnsi="Arial" w:cs="Arial"/>
                <w:lang w:val="es-MX" w:eastAsia="en-US"/>
              </w:rPr>
            </w:pPr>
            <w:r w:rsidRPr="008144CF">
              <w:rPr>
                <w:rFonts w:ascii="Arial" w:eastAsia="Arial Unicode MS" w:hAnsi="Arial" w:cs="Arial"/>
                <w:lang w:val="es-MX" w:eastAsia="en-US"/>
              </w:rPr>
              <w:t>Bolean</w:t>
            </w:r>
          </w:p>
        </w:tc>
        <w:tc>
          <w:tcPr>
            <w:tcW w:w="308" w:type="pct"/>
            <w:tcBorders>
              <w:top w:val="single" w:sz="6" w:space="0" w:color="666699"/>
              <w:left w:val="single" w:sz="6" w:space="0" w:color="666699"/>
              <w:bottom w:val="single" w:sz="6" w:space="0" w:color="666699"/>
              <w:right w:val="single" w:sz="6" w:space="0" w:color="666699"/>
            </w:tcBorders>
          </w:tcPr>
          <w:p w14:paraId="676935B2" w14:textId="77777777" w:rsidR="006A4884" w:rsidRPr="00125620" w:rsidRDefault="006A4884"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4A3DE4BA" w14:textId="77777777" w:rsidR="006A4884" w:rsidRDefault="006A4884"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437C7F19" w14:textId="17E49A27" w:rsidR="006A4884" w:rsidRDefault="006A4884" w:rsidP="006A4884">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sz w:val="16"/>
                <w:szCs w:val="16"/>
                <w:lang w:val="es-MX" w:eastAsia="en-US"/>
              </w:rPr>
              <w:t xml:space="preserve">Cuando el cambio  trae varios viajes de ganado en el mismo </w:t>
            </w:r>
            <w:r>
              <w:rPr>
                <w:rFonts w:ascii="Arial" w:eastAsia="Arial Unicode MS" w:hAnsi="Arial" w:cs="Arial"/>
                <w:sz w:val="16"/>
                <w:szCs w:val="16"/>
                <w:lang w:val="es-MX" w:eastAsia="en-US"/>
              </w:rPr>
              <w:t>tráiler</w:t>
            </w:r>
          </w:p>
        </w:tc>
        <w:tc>
          <w:tcPr>
            <w:tcW w:w="415" w:type="pct"/>
            <w:tcBorders>
              <w:top w:val="single" w:sz="6" w:space="0" w:color="666699"/>
              <w:left w:val="single" w:sz="6" w:space="0" w:color="666699"/>
              <w:bottom w:val="single" w:sz="6" w:space="0" w:color="666699"/>
              <w:right w:val="single" w:sz="6" w:space="0" w:color="666699"/>
            </w:tcBorders>
          </w:tcPr>
          <w:p w14:paraId="1A24BF85" w14:textId="6F27D1AB" w:rsidR="006A4884" w:rsidRPr="00125620" w:rsidRDefault="006A4884"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0ED41834" w14:textId="796E3CA0" w:rsidR="006A4884"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Selección (</w:t>
            </w:r>
            <w:proofErr w:type="spellStart"/>
            <w:r>
              <w:rPr>
                <w:rFonts w:ascii="Arial" w:eastAsia="Arial Unicode MS" w:hAnsi="Arial" w:cs="Arial"/>
                <w:lang w:val="es-MX" w:eastAsia="en-US"/>
              </w:rPr>
              <w:t>Check</w:t>
            </w:r>
            <w:proofErr w:type="spellEnd"/>
            <w:r>
              <w:rPr>
                <w:rFonts w:ascii="Arial" w:eastAsia="Arial Unicode MS" w:hAnsi="Arial" w:cs="Arial"/>
                <w:lang w:val="es-MX" w:eastAsia="en-US"/>
              </w:rPr>
              <w:t xml:space="preserve"> Box)</w:t>
            </w:r>
          </w:p>
        </w:tc>
      </w:tr>
      <w:tr w:rsidR="006A4884" w:rsidRPr="00125620" w14:paraId="791F64B7"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50A0FFB0" w14:textId="4467B059" w:rsidR="006A4884"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Fleje</w:t>
            </w:r>
          </w:p>
        </w:tc>
        <w:tc>
          <w:tcPr>
            <w:tcW w:w="465" w:type="pct"/>
            <w:tcBorders>
              <w:top w:val="single" w:sz="6" w:space="0" w:color="666699"/>
              <w:left w:val="single" w:sz="6" w:space="0" w:color="666699"/>
              <w:bottom w:val="single" w:sz="6" w:space="0" w:color="666699"/>
              <w:right w:val="single" w:sz="6" w:space="0" w:color="666699"/>
            </w:tcBorders>
          </w:tcPr>
          <w:p w14:paraId="4B7DEADD" w14:textId="6301340D" w:rsidR="006A4884" w:rsidRDefault="006A4884" w:rsidP="006804C6">
            <w:pPr>
              <w:pStyle w:val="Textoindependiente2"/>
              <w:spacing w:before="60" w:after="60" w:line="240" w:lineRule="auto"/>
              <w:rPr>
                <w:rFonts w:ascii="Arial" w:eastAsia="Arial Unicode MS" w:hAnsi="Arial" w:cs="Arial"/>
                <w:lang w:val="es-MX" w:eastAsia="en-US"/>
              </w:rPr>
            </w:pPr>
            <w:r w:rsidRPr="008144CF">
              <w:rPr>
                <w:rFonts w:ascii="Arial" w:eastAsia="Arial Unicode MS" w:hAnsi="Arial" w:cs="Arial"/>
                <w:lang w:val="es-MX" w:eastAsia="en-US"/>
              </w:rPr>
              <w:t>Bolean</w:t>
            </w:r>
          </w:p>
        </w:tc>
        <w:tc>
          <w:tcPr>
            <w:tcW w:w="308" w:type="pct"/>
            <w:tcBorders>
              <w:top w:val="single" w:sz="6" w:space="0" w:color="666699"/>
              <w:left w:val="single" w:sz="6" w:space="0" w:color="666699"/>
              <w:bottom w:val="single" w:sz="6" w:space="0" w:color="666699"/>
              <w:right w:val="single" w:sz="6" w:space="0" w:color="666699"/>
            </w:tcBorders>
          </w:tcPr>
          <w:p w14:paraId="38A7F7A7" w14:textId="77777777" w:rsidR="006A4884" w:rsidRPr="00125620" w:rsidRDefault="006A4884"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1ED49391" w14:textId="77777777" w:rsidR="006A4884" w:rsidRDefault="006A4884"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5C2DE99B" w14:textId="0F3D2BE9" w:rsidR="006A4884" w:rsidRDefault="006A4884" w:rsidP="006A4884">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sz w:val="16"/>
                <w:szCs w:val="16"/>
                <w:lang w:val="es-MX" w:eastAsia="en-US"/>
              </w:rPr>
              <w:t xml:space="preserve">Si cuenta con el feje el </w:t>
            </w:r>
            <w:proofErr w:type="spellStart"/>
            <w:r>
              <w:rPr>
                <w:rFonts w:ascii="Arial" w:eastAsia="Arial Unicode MS" w:hAnsi="Arial" w:cs="Arial"/>
                <w:sz w:val="16"/>
                <w:szCs w:val="16"/>
                <w:lang w:val="es-MX" w:eastAsia="en-US"/>
              </w:rPr>
              <w:t>trailer</w:t>
            </w:r>
            <w:proofErr w:type="spellEnd"/>
            <w:r w:rsidRPr="00125620">
              <w:rPr>
                <w:rFonts w:ascii="Arial" w:eastAsia="Arial Unicode MS" w:hAnsi="Arial" w:cs="Arial"/>
                <w:sz w:val="16"/>
                <w:szCs w:val="16"/>
                <w:lang w:val="es-MX" w:eastAsia="en-US"/>
              </w:rPr>
              <w:t xml:space="preserve">  , indicador de seguridad</w:t>
            </w:r>
          </w:p>
        </w:tc>
        <w:tc>
          <w:tcPr>
            <w:tcW w:w="415" w:type="pct"/>
            <w:tcBorders>
              <w:top w:val="single" w:sz="6" w:space="0" w:color="666699"/>
              <w:left w:val="single" w:sz="6" w:space="0" w:color="666699"/>
              <w:bottom w:val="single" w:sz="6" w:space="0" w:color="666699"/>
              <w:right w:val="single" w:sz="6" w:space="0" w:color="666699"/>
            </w:tcBorders>
          </w:tcPr>
          <w:p w14:paraId="6867C788" w14:textId="65A3787E" w:rsidR="006A4884" w:rsidRPr="00125620" w:rsidRDefault="006A4884" w:rsidP="006804C6">
            <w:pPr>
              <w:pStyle w:val="Textoindependiente2"/>
              <w:spacing w:before="60" w:after="60" w:line="240" w:lineRule="auto"/>
              <w:rPr>
                <w:rFonts w:ascii="Arial" w:eastAsia="Arial Unicode MS" w:hAnsi="Arial" w:cs="Arial"/>
                <w:lang w:val="es-MX" w:eastAsia="en-US"/>
              </w:rPr>
            </w:pPr>
            <w:r w:rsidRPr="00125620">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705E9FA5" w14:textId="1518C1C2" w:rsidR="006A4884" w:rsidRDefault="006A4884"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Selección (</w:t>
            </w:r>
            <w:proofErr w:type="spellStart"/>
            <w:r>
              <w:rPr>
                <w:rFonts w:ascii="Arial" w:eastAsia="Arial Unicode MS" w:hAnsi="Arial" w:cs="Arial"/>
                <w:lang w:val="es-MX" w:eastAsia="en-US"/>
              </w:rPr>
              <w:t>Check</w:t>
            </w:r>
            <w:proofErr w:type="spellEnd"/>
            <w:r>
              <w:rPr>
                <w:rFonts w:ascii="Arial" w:eastAsia="Arial Unicode MS" w:hAnsi="Arial" w:cs="Arial"/>
                <w:lang w:val="es-MX" w:eastAsia="en-US"/>
              </w:rPr>
              <w:t xml:space="preserve"> Box)</w:t>
            </w:r>
          </w:p>
        </w:tc>
      </w:tr>
      <w:tr w:rsidR="00125620" w:rsidRPr="00375B7A" w14:paraId="12547966"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38CC6468" w14:textId="2ED8344E" w:rsidR="00125620" w:rsidRDefault="00E415BA"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lastRenderedPageBreak/>
              <w:t>Corral</w:t>
            </w:r>
          </w:p>
        </w:tc>
        <w:tc>
          <w:tcPr>
            <w:tcW w:w="465" w:type="pct"/>
            <w:tcBorders>
              <w:top w:val="single" w:sz="6" w:space="0" w:color="666699"/>
              <w:left w:val="single" w:sz="6" w:space="0" w:color="666699"/>
              <w:bottom w:val="single" w:sz="6" w:space="0" w:color="666699"/>
              <w:right w:val="single" w:sz="6" w:space="0" w:color="666699"/>
            </w:tcBorders>
          </w:tcPr>
          <w:p w14:paraId="1434C007" w14:textId="1F843956" w:rsidR="00125620" w:rsidRDefault="00E415BA"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Strin</w:t>
            </w:r>
            <w:r w:rsidR="00F4797B">
              <w:rPr>
                <w:rFonts w:ascii="Arial" w:eastAsia="Arial Unicode MS" w:hAnsi="Arial" w:cs="Arial"/>
                <w:lang w:val="es-MX" w:eastAsia="en-US"/>
              </w:rPr>
              <w:t>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46B79107" w14:textId="3F8F1EBB" w:rsidR="00125620" w:rsidRPr="00125620" w:rsidRDefault="00E415BA"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4</w:t>
            </w:r>
          </w:p>
        </w:tc>
        <w:tc>
          <w:tcPr>
            <w:tcW w:w="688" w:type="pct"/>
            <w:tcBorders>
              <w:top w:val="single" w:sz="6" w:space="0" w:color="666699"/>
              <w:left w:val="single" w:sz="6" w:space="0" w:color="666699"/>
              <w:bottom w:val="single" w:sz="6" w:space="0" w:color="666699"/>
              <w:right w:val="single" w:sz="6" w:space="0" w:color="666699"/>
            </w:tcBorders>
          </w:tcPr>
          <w:p w14:paraId="0B439423" w14:textId="33DA7F24" w:rsidR="00125620" w:rsidRDefault="00E415BA"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Z999</w:t>
            </w:r>
          </w:p>
        </w:tc>
        <w:tc>
          <w:tcPr>
            <w:tcW w:w="1989" w:type="pct"/>
            <w:tcBorders>
              <w:top w:val="single" w:sz="6" w:space="0" w:color="666699"/>
              <w:left w:val="single" w:sz="6" w:space="0" w:color="666699"/>
              <w:bottom w:val="single" w:sz="6" w:space="0" w:color="666699"/>
              <w:right w:val="single" w:sz="6" w:space="0" w:color="666699"/>
            </w:tcBorders>
          </w:tcPr>
          <w:p w14:paraId="5EAD02E3" w14:textId="77777777" w:rsidR="00125620" w:rsidRDefault="00E415BA"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Nombre del Corral Físico en donde se hace la recepción de ganado</w:t>
            </w:r>
          </w:p>
          <w:p w14:paraId="3A96A6FB" w14:textId="10149292" w:rsidR="00E415BA" w:rsidRDefault="00E415BA" w:rsidP="006804C6">
            <w:pPr>
              <w:pStyle w:val="Textoindependiente2"/>
              <w:spacing w:before="60" w:after="60" w:line="240" w:lineRule="auto"/>
              <w:rPr>
                <w:rFonts w:ascii="Arial" w:eastAsia="Arial Unicode MS" w:hAnsi="Arial" w:cs="Arial"/>
                <w:lang w:val="es-MX" w:eastAsia="en-US"/>
              </w:rPr>
            </w:pPr>
          </w:p>
        </w:tc>
        <w:tc>
          <w:tcPr>
            <w:tcW w:w="415" w:type="pct"/>
            <w:tcBorders>
              <w:top w:val="single" w:sz="6" w:space="0" w:color="666699"/>
              <w:left w:val="single" w:sz="6" w:space="0" w:color="666699"/>
              <w:bottom w:val="single" w:sz="6" w:space="0" w:color="666699"/>
              <w:right w:val="single" w:sz="6" w:space="0" w:color="666699"/>
            </w:tcBorders>
          </w:tcPr>
          <w:p w14:paraId="4090C1BA" w14:textId="4865F577" w:rsidR="00125620" w:rsidRPr="00125620" w:rsidRDefault="00125620" w:rsidP="006804C6">
            <w:pPr>
              <w:pStyle w:val="Textoindependiente2"/>
              <w:spacing w:before="60" w:after="60" w:line="240" w:lineRule="auto"/>
              <w:rPr>
                <w:rFonts w:ascii="Arial" w:eastAsia="Arial Unicode MS" w:hAnsi="Arial" w:cs="Arial"/>
                <w:lang w:val="es-MX" w:eastAsia="en-US"/>
              </w:rPr>
            </w:pPr>
          </w:p>
        </w:tc>
        <w:tc>
          <w:tcPr>
            <w:tcW w:w="511" w:type="pct"/>
            <w:tcBorders>
              <w:top w:val="single" w:sz="6" w:space="0" w:color="666699"/>
              <w:left w:val="single" w:sz="6" w:space="0" w:color="666699"/>
              <w:bottom w:val="single" w:sz="6" w:space="0" w:color="666699"/>
              <w:right w:val="single" w:sz="4" w:space="0" w:color="666699"/>
            </w:tcBorders>
          </w:tcPr>
          <w:p w14:paraId="0C64CE8C" w14:textId="77777777" w:rsidR="00125620" w:rsidRDefault="00125620" w:rsidP="006804C6">
            <w:pPr>
              <w:pStyle w:val="Textoindependiente2"/>
              <w:spacing w:before="60" w:after="60" w:line="240" w:lineRule="auto"/>
              <w:rPr>
                <w:rFonts w:ascii="Arial" w:eastAsia="Arial Unicode MS" w:hAnsi="Arial" w:cs="Arial"/>
                <w:lang w:val="es-MX" w:eastAsia="en-US"/>
              </w:rPr>
            </w:pPr>
          </w:p>
        </w:tc>
      </w:tr>
      <w:tr w:rsidR="00E415BA" w:rsidRPr="00375B7A" w14:paraId="7B700650"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3D5BF04" w14:textId="13AF1A42" w:rsidR="00E415BA" w:rsidRDefault="00E415BA"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Lote</w:t>
            </w:r>
          </w:p>
        </w:tc>
        <w:tc>
          <w:tcPr>
            <w:tcW w:w="465" w:type="pct"/>
            <w:tcBorders>
              <w:top w:val="single" w:sz="6" w:space="0" w:color="666699"/>
              <w:left w:val="single" w:sz="6" w:space="0" w:color="666699"/>
              <w:bottom w:val="single" w:sz="6" w:space="0" w:color="666699"/>
              <w:right w:val="single" w:sz="6" w:space="0" w:color="666699"/>
            </w:tcBorders>
          </w:tcPr>
          <w:p w14:paraId="1A0DE62E" w14:textId="604C6896" w:rsidR="00E415BA" w:rsidRDefault="00E415BA"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Number</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22443181" w14:textId="77777777" w:rsidR="00E415BA" w:rsidRPr="00125620" w:rsidRDefault="00E415BA" w:rsidP="006804C6">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2D2BDD95" w14:textId="77777777" w:rsidR="00E415BA" w:rsidRDefault="00E415BA"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06E06E0E" w14:textId="1528A091" w:rsidR="00E415BA" w:rsidRDefault="00E415BA" w:rsidP="002A2C89">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ID consecutivo</w:t>
            </w:r>
            <w:r w:rsidR="00634082">
              <w:rPr>
                <w:rFonts w:ascii="Arial" w:eastAsia="Arial Unicode MS" w:hAnsi="Arial" w:cs="Arial"/>
                <w:lang w:val="es-MX" w:eastAsia="en-US"/>
              </w:rPr>
              <w:t xml:space="preserve"> que se asigna al corral en su </w:t>
            </w:r>
            <w:r w:rsidR="00191190">
              <w:rPr>
                <w:rFonts w:ascii="Arial" w:eastAsia="Arial Unicode MS" w:hAnsi="Arial" w:cs="Arial"/>
                <w:lang w:val="es-MX" w:eastAsia="en-US"/>
              </w:rPr>
              <w:t xml:space="preserve">recibió </w:t>
            </w:r>
            <w:r w:rsidR="002A2C89">
              <w:rPr>
                <w:rFonts w:ascii="Arial" w:eastAsia="Arial Unicode MS" w:hAnsi="Arial" w:cs="Arial"/>
                <w:lang w:val="es-MX" w:eastAsia="en-US"/>
              </w:rPr>
              <w:t xml:space="preserve">en la </w:t>
            </w:r>
            <w:r w:rsidR="00634082">
              <w:rPr>
                <w:rFonts w:ascii="Arial" w:eastAsia="Arial Unicode MS" w:hAnsi="Arial" w:cs="Arial"/>
                <w:lang w:val="es-MX" w:eastAsia="en-US"/>
              </w:rPr>
              <w:t xml:space="preserve"> engorda.</w:t>
            </w:r>
          </w:p>
        </w:tc>
        <w:tc>
          <w:tcPr>
            <w:tcW w:w="415" w:type="pct"/>
            <w:tcBorders>
              <w:top w:val="single" w:sz="6" w:space="0" w:color="666699"/>
              <w:left w:val="single" w:sz="6" w:space="0" w:color="666699"/>
              <w:bottom w:val="single" w:sz="6" w:space="0" w:color="666699"/>
              <w:right w:val="single" w:sz="6" w:space="0" w:color="666699"/>
            </w:tcBorders>
          </w:tcPr>
          <w:p w14:paraId="6AEAC927" w14:textId="77777777" w:rsidR="00E415BA" w:rsidRPr="00125620" w:rsidRDefault="00E415BA" w:rsidP="006804C6">
            <w:pPr>
              <w:pStyle w:val="Textoindependiente2"/>
              <w:spacing w:before="60" w:after="60" w:line="240" w:lineRule="auto"/>
              <w:rPr>
                <w:rFonts w:ascii="Arial" w:eastAsia="Arial Unicode MS" w:hAnsi="Arial" w:cs="Arial"/>
                <w:lang w:val="es-MX" w:eastAsia="en-US"/>
              </w:rPr>
            </w:pPr>
          </w:p>
        </w:tc>
        <w:tc>
          <w:tcPr>
            <w:tcW w:w="511" w:type="pct"/>
            <w:tcBorders>
              <w:top w:val="single" w:sz="6" w:space="0" w:color="666699"/>
              <w:left w:val="single" w:sz="6" w:space="0" w:color="666699"/>
              <w:bottom w:val="single" w:sz="6" w:space="0" w:color="666699"/>
              <w:right w:val="single" w:sz="4" w:space="0" w:color="666699"/>
            </w:tcBorders>
          </w:tcPr>
          <w:p w14:paraId="4C33D49A" w14:textId="77777777" w:rsidR="00E415BA" w:rsidRDefault="00E415BA" w:rsidP="006804C6">
            <w:pPr>
              <w:pStyle w:val="Textoindependiente2"/>
              <w:spacing w:before="60" w:after="60" w:line="240" w:lineRule="auto"/>
              <w:rPr>
                <w:rFonts w:ascii="Arial" w:eastAsia="Arial Unicode MS" w:hAnsi="Arial" w:cs="Arial"/>
                <w:lang w:val="es-MX" w:eastAsia="en-US"/>
              </w:rPr>
            </w:pPr>
          </w:p>
        </w:tc>
      </w:tr>
      <w:tr w:rsidR="00D544C3" w:rsidRPr="00375B7A" w14:paraId="455CB843"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69D98F7B" w14:textId="1115CA58" w:rsidR="00D544C3" w:rsidRDefault="00D544C3"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CheckList</w:t>
            </w:r>
            <w:proofErr w:type="spellEnd"/>
          </w:p>
        </w:tc>
        <w:tc>
          <w:tcPr>
            <w:tcW w:w="465" w:type="pct"/>
            <w:tcBorders>
              <w:top w:val="single" w:sz="6" w:space="0" w:color="666699"/>
              <w:left w:val="single" w:sz="6" w:space="0" w:color="666699"/>
              <w:bottom w:val="single" w:sz="6" w:space="0" w:color="666699"/>
              <w:right w:val="single" w:sz="6" w:space="0" w:color="666699"/>
            </w:tcBorders>
          </w:tcPr>
          <w:p w14:paraId="5A624EEE" w14:textId="7294C364" w:rsidR="00D544C3" w:rsidRDefault="00D544C3"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Alfanumérico</w:t>
            </w:r>
          </w:p>
        </w:tc>
        <w:tc>
          <w:tcPr>
            <w:tcW w:w="308" w:type="pct"/>
            <w:tcBorders>
              <w:top w:val="single" w:sz="6" w:space="0" w:color="666699"/>
              <w:left w:val="single" w:sz="6" w:space="0" w:color="666699"/>
              <w:bottom w:val="single" w:sz="6" w:space="0" w:color="666699"/>
              <w:right w:val="single" w:sz="6" w:space="0" w:color="666699"/>
            </w:tcBorders>
          </w:tcPr>
          <w:p w14:paraId="087AE23F" w14:textId="02217055" w:rsidR="00D544C3" w:rsidRDefault="00D544C3"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10</w:t>
            </w:r>
          </w:p>
        </w:tc>
        <w:tc>
          <w:tcPr>
            <w:tcW w:w="688" w:type="pct"/>
            <w:tcBorders>
              <w:top w:val="single" w:sz="6" w:space="0" w:color="666699"/>
              <w:left w:val="single" w:sz="6" w:space="0" w:color="666699"/>
              <w:bottom w:val="single" w:sz="6" w:space="0" w:color="666699"/>
              <w:right w:val="single" w:sz="6" w:space="0" w:color="666699"/>
            </w:tcBorders>
          </w:tcPr>
          <w:p w14:paraId="6D463FEF" w14:textId="77777777" w:rsidR="00D544C3" w:rsidRDefault="00D544C3"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3B0FA4BE" w14:textId="4D821E3A" w:rsidR="00D544C3" w:rsidRDefault="00D544C3"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ID de documentación de </w:t>
            </w:r>
            <w:proofErr w:type="spellStart"/>
            <w:r>
              <w:rPr>
                <w:rFonts w:ascii="Arial" w:eastAsia="Arial Unicode MS" w:hAnsi="Arial" w:cs="Arial"/>
                <w:lang w:val="es-MX" w:eastAsia="en-US"/>
              </w:rPr>
              <w:t>Checklist</w:t>
            </w:r>
            <w:proofErr w:type="spellEnd"/>
            <w:r>
              <w:rPr>
                <w:rFonts w:ascii="Arial" w:eastAsia="Arial Unicode MS" w:hAnsi="Arial" w:cs="Arial"/>
                <w:lang w:val="es-MX" w:eastAsia="en-US"/>
              </w:rPr>
              <w:t xml:space="preserve"> proporcionada a Conductor del Embarque</w:t>
            </w:r>
          </w:p>
        </w:tc>
        <w:tc>
          <w:tcPr>
            <w:tcW w:w="415" w:type="pct"/>
            <w:tcBorders>
              <w:top w:val="single" w:sz="6" w:space="0" w:color="666699"/>
              <w:left w:val="single" w:sz="6" w:space="0" w:color="666699"/>
              <w:bottom w:val="single" w:sz="6" w:space="0" w:color="666699"/>
              <w:right w:val="single" w:sz="6" w:space="0" w:color="666699"/>
            </w:tcBorders>
          </w:tcPr>
          <w:p w14:paraId="622FDCAC" w14:textId="77777777" w:rsidR="00D544C3" w:rsidRPr="00125620" w:rsidRDefault="00D544C3" w:rsidP="006804C6">
            <w:pPr>
              <w:pStyle w:val="Textoindependiente2"/>
              <w:spacing w:before="60" w:after="60" w:line="240" w:lineRule="auto"/>
              <w:rPr>
                <w:rFonts w:ascii="Arial" w:eastAsia="Arial Unicode MS" w:hAnsi="Arial" w:cs="Arial"/>
                <w:lang w:val="es-MX" w:eastAsia="en-US"/>
              </w:rPr>
            </w:pPr>
          </w:p>
        </w:tc>
        <w:tc>
          <w:tcPr>
            <w:tcW w:w="511" w:type="pct"/>
            <w:tcBorders>
              <w:top w:val="single" w:sz="6" w:space="0" w:color="666699"/>
              <w:left w:val="single" w:sz="6" w:space="0" w:color="666699"/>
              <w:bottom w:val="single" w:sz="6" w:space="0" w:color="666699"/>
              <w:right w:val="single" w:sz="4" w:space="0" w:color="666699"/>
            </w:tcBorders>
          </w:tcPr>
          <w:p w14:paraId="61318F8B" w14:textId="77777777" w:rsidR="00D544C3" w:rsidRDefault="00D544C3" w:rsidP="006804C6">
            <w:pPr>
              <w:pStyle w:val="Textoindependiente2"/>
              <w:spacing w:before="60" w:after="60" w:line="240" w:lineRule="auto"/>
              <w:rPr>
                <w:rFonts w:ascii="Arial" w:eastAsia="Arial Unicode MS" w:hAnsi="Arial" w:cs="Arial"/>
                <w:lang w:val="es-MX" w:eastAsia="en-US"/>
              </w:rPr>
            </w:pPr>
          </w:p>
        </w:tc>
      </w:tr>
      <w:tr w:rsidR="00AD1C27" w:rsidRPr="009273C4" w14:paraId="63BA1D16" w14:textId="77777777" w:rsidTr="00D544C3">
        <w:trPr>
          <w:trHeight w:val="237"/>
        </w:trPr>
        <w:tc>
          <w:tcPr>
            <w:tcW w:w="623" w:type="pct"/>
            <w:tcBorders>
              <w:top w:val="single" w:sz="6" w:space="0" w:color="666699"/>
              <w:left w:val="single" w:sz="4" w:space="0" w:color="666699"/>
              <w:bottom w:val="single" w:sz="6" w:space="0" w:color="666699"/>
              <w:right w:val="single" w:sz="6" w:space="0" w:color="666699"/>
            </w:tcBorders>
          </w:tcPr>
          <w:p w14:paraId="77A019A7" w14:textId="16713C53" w:rsidR="00AD1C27"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Observación </w:t>
            </w:r>
          </w:p>
        </w:tc>
        <w:tc>
          <w:tcPr>
            <w:tcW w:w="465" w:type="pct"/>
            <w:tcBorders>
              <w:top w:val="single" w:sz="6" w:space="0" w:color="666699"/>
              <w:left w:val="single" w:sz="6" w:space="0" w:color="666699"/>
              <w:bottom w:val="single" w:sz="6" w:space="0" w:color="666699"/>
              <w:right w:val="single" w:sz="6" w:space="0" w:color="666699"/>
            </w:tcBorders>
          </w:tcPr>
          <w:p w14:paraId="54051487" w14:textId="325056A8" w:rsidR="00AD1C27" w:rsidRDefault="00AD1C27" w:rsidP="006804C6">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string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61F1586E" w14:textId="112408CF" w:rsidR="00AD1C27" w:rsidRPr="00125620" w:rsidRDefault="00AD1C27" w:rsidP="006804C6">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400</w:t>
            </w:r>
          </w:p>
        </w:tc>
        <w:tc>
          <w:tcPr>
            <w:tcW w:w="688" w:type="pct"/>
            <w:tcBorders>
              <w:top w:val="single" w:sz="6" w:space="0" w:color="666699"/>
              <w:left w:val="single" w:sz="6" w:space="0" w:color="666699"/>
              <w:bottom w:val="single" w:sz="6" w:space="0" w:color="666699"/>
              <w:right w:val="single" w:sz="6" w:space="0" w:color="666699"/>
            </w:tcBorders>
          </w:tcPr>
          <w:p w14:paraId="02DA688E" w14:textId="77777777" w:rsidR="00AD1C27" w:rsidRDefault="00AD1C27" w:rsidP="006804C6">
            <w:pPr>
              <w:pStyle w:val="Textoindependiente2"/>
              <w:spacing w:before="60" w:after="60" w:line="240" w:lineRule="auto"/>
              <w:rPr>
                <w:rFonts w:ascii="Arial" w:eastAsia="Arial Unicode MS" w:hAnsi="Arial" w:cs="Arial"/>
                <w:lang w:val="es-MX" w:eastAsia="en-US"/>
              </w:rPr>
            </w:pPr>
          </w:p>
        </w:tc>
        <w:tc>
          <w:tcPr>
            <w:tcW w:w="1989" w:type="pct"/>
            <w:tcBorders>
              <w:top w:val="single" w:sz="6" w:space="0" w:color="666699"/>
              <w:left w:val="single" w:sz="6" w:space="0" w:color="666699"/>
              <w:bottom w:val="single" w:sz="6" w:space="0" w:color="666699"/>
              <w:right w:val="single" w:sz="6" w:space="0" w:color="666699"/>
            </w:tcBorders>
          </w:tcPr>
          <w:p w14:paraId="0FE9B4FA" w14:textId="77777777" w:rsidR="00AD1C27" w:rsidRDefault="00AD1C27" w:rsidP="006804C6">
            <w:pPr>
              <w:pStyle w:val="Textoindependiente2"/>
              <w:spacing w:before="60" w:after="60" w:line="240" w:lineRule="auto"/>
              <w:rPr>
                <w:rFonts w:ascii="Arial" w:eastAsia="Arial Unicode MS" w:hAnsi="Arial" w:cs="Arial"/>
                <w:lang w:val="es-MX" w:eastAsia="en-US"/>
              </w:rPr>
            </w:pPr>
          </w:p>
        </w:tc>
        <w:tc>
          <w:tcPr>
            <w:tcW w:w="415" w:type="pct"/>
            <w:tcBorders>
              <w:top w:val="single" w:sz="6" w:space="0" w:color="666699"/>
              <w:left w:val="single" w:sz="6" w:space="0" w:color="666699"/>
              <w:bottom w:val="single" w:sz="6" w:space="0" w:color="666699"/>
              <w:right w:val="single" w:sz="6" w:space="0" w:color="666699"/>
            </w:tcBorders>
          </w:tcPr>
          <w:p w14:paraId="13D0A6CE" w14:textId="77777777" w:rsidR="00AD1C27" w:rsidRPr="00125620" w:rsidRDefault="00AD1C27" w:rsidP="006804C6">
            <w:pPr>
              <w:pStyle w:val="Textoindependiente2"/>
              <w:spacing w:before="60" w:after="60" w:line="240" w:lineRule="auto"/>
              <w:rPr>
                <w:rFonts w:ascii="Arial" w:eastAsia="Arial Unicode MS" w:hAnsi="Arial" w:cs="Arial"/>
                <w:lang w:val="es-MX" w:eastAsia="en-US"/>
              </w:rPr>
            </w:pPr>
          </w:p>
        </w:tc>
        <w:tc>
          <w:tcPr>
            <w:tcW w:w="511" w:type="pct"/>
            <w:tcBorders>
              <w:top w:val="single" w:sz="6" w:space="0" w:color="666699"/>
              <w:left w:val="single" w:sz="6" w:space="0" w:color="666699"/>
              <w:bottom w:val="single" w:sz="6" w:space="0" w:color="666699"/>
              <w:right w:val="single" w:sz="4" w:space="0" w:color="666699"/>
            </w:tcBorders>
          </w:tcPr>
          <w:p w14:paraId="469BD7FF" w14:textId="77777777" w:rsidR="00AD1C27" w:rsidRDefault="00AD1C27" w:rsidP="006804C6">
            <w:pPr>
              <w:pStyle w:val="Textoindependiente2"/>
              <w:spacing w:before="60" w:after="60" w:line="240" w:lineRule="auto"/>
              <w:rPr>
                <w:rFonts w:ascii="Arial" w:eastAsia="Arial Unicode MS" w:hAnsi="Arial" w:cs="Arial"/>
                <w:lang w:val="es-MX" w:eastAsia="en-US"/>
              </w:rPr>
            </w:pPr>
          </w:p>
        </w:tc>
      </w:tr>
    </w:tbl>
    <w:p w14:paraId="674331DD" w14:textId="77777777" w:rsidR="00AD1C27" w:rsidRDefault="00AD1C27" w:rsidP="00AE0059">
      <w:pPr>
        <w:rPr>
          <w:lang w:val="es-MX"/>
        </w:rPr>
      </w:pPr>
    </w:p>
    <w:p w14:paraId="17DCD323" w14:textId="77777777" w:rsidR="00AD1C27" w:rsidRDefault="00AD1C27" w:rsidP="00AE0059">
      <w:pPr>
        <w:rPr>
          <w:lang w:val="es-MX"/>
        </w:rPr>
      </w:pPr>
    </w:p>
    <w:p w14:paraId="788955F2" w14:textId="11F6AB4C" w:rsidR="00125620" w:rsidRPr="00125620" w:rsidRDefault="00AD1C27" w:rsidP="00AE0059">
      <w:pPr>
        <w:rPr>
          <w:lang w:val="es-MX"/>
        </w:rPr>
      </w:pPr>
      <w:r>
        <w:rPr>
          <w:lang w:val="es-MX"/>
        </w:rPr>
        <w:t>Condiciones de Ganado</w:t>
      </w:r>
    </w:p>
    <w:tbl>
      <w:tblPr>
        <w:tblW w:w="5000" w:type="pct"/>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ook w:val="01E0" w:firstRow="1" w:lastRow="1" w:firstColumn="1" w:lastColumn="1" w:noHBand="0" w:noVBand="0"/>
      </w:tblPr>
      <w:tblGrid>
        <w:gridCol w:w="1227"/>
        <w:gridCol w:w="917"/>
        <w:gridCol w:w="607"/>
        <w:gridCol w:w="1356"/>
        <w:gridCol w:w="3922"/>
        <w:gridCol w:w="818"/>
        <w:gridCol w:w="1008"/>
      </w:tblGrid>
      <w:tr w:rsidR="00AD1C27" w:rsidRPr="00125620" w14:paraId="11FA0485" w14:textId="77777777" w:rsidTr="00AD1C27">
        <w:trPr>
          <w:trHeight w:val="481"/>
        </w:trPr>
        <w:tc>
          <w:tcPr>
            <w:tcW w:w="623" w:type="pct"/>
            <w:tcBorders>
              <w:top w:val="single" w:sz="4" w:space="0" w:color="666699"/>
              <w:left w:val="single" w:sz="4" w:space="0" w:color="666699"/>
              <w:bottom w:val="single" w:sz="6" w:space="0" w:color="666699"/>
              <w:right w:val="single" w:sz="6" w:space="0" w:color="666699"/>
            </w:tcBorders>
            <w:shd w:val="clear" w:color="auto" w:fill="C00000"/>
          </w:tcPr>
          <w:p w14:paraId="226A7A2A"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Nombre</w:t>
            </w:r>
          </w:p>
        </w:tc>
        <w:tc>
          <w:tcPr>
            <w:tcW w:w="465" w:type="pct"/>
            <w:tcBorders>
              <w:top w:val="single" w:sz="4" w:space="0" w:color="666699"/>
              <w:left w:val="single" w:sz="6" w:space="0" w:color="666699"/>
              <w:bottom w:val="single" w:sz="6" w:space="0" w:color="666699"/>
              <w:right w:val="single" w:sz="6" w:space="0" w:color="666699"/>
            </w:tcBorders>
            <w:shd w:val="clear" w:color="auto" w:fill="C00000"/>
          </w:tcPr>
          <w:p w14:paraId="69DD602B"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Tipo de Dato</w:t>
            </w:r>
          </w:p>
        </w:tc>
        <w:tc>
          <w:tcPr>
            <w:tcW w:w="308" w:type="pct"/>
            <w:tcBorders>
              <w:top w:val="single" w:sz="4" w:space="0" w:color="666699"/>
              <w:left w:val="single" w:sz="6" w:space="0" w:color="666699"/>
              <w:bottom w:val="single" w:sz="6" w:space="0" w:color="666699"/>
              <w:right w:val="single" w:sz="6" w:space="0" w:color="666699"/>
            </w:tcBorders>
            <w:shd w:val="clear" w:color="auto" w:fill="C00000"/>
          </w:tcPr>
          <w:p w14:paraId="6CBF3353"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Long</w:t>
            </w:r>
          </w:p>
        </w:tc>
        <w:tc>
          <w:tcPr>
            <w:tcW w:w="688" w:type="pct"/>
            <w:tcBorders>
              <w:top w:val="single" w:sz="4" w:space="0" w:color="666699"/>
              <w:left w:val="single" w:sz="6" w:space="0" w:color="666699"/>
              <w:bottom w:val="single" w:sz="6" w:space="0" w:color="666699"/>
              <w:right w:val="single" w:sz="6" w:space="0" w:color="666699"/>
            </w:tcBorders>
            <w:shd w:val="clear" w:color="auto" w:fill="C00000"/>
          </w:tcPr>
          <w:p w14:paraId="7E20F1F5"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Formato</w:t>
            </w:r>
          </w:p>
        </w:tc>
        <w:tc>
          <w:tcPr>
            <w:tcW w:w="1990" w:type="pct"/>
            <w:tcBorders>
              <w:top w:val="single" w:sz="4" w:space="0" w:color="666699"/>
              <w:left w:val="single" w:sz="6" w:space="0" w:color="666699"/>
              <w:bottom w:val="single" w:sz="6" w:space="0" w:color="666699"/>
              <w:right w:val="single" w:sz="6" w:space="0" w:color="666699"/>
            </w:tcBorders>
            <w:shd w:val="clear" w:color="auto" w:fill="C00000"/>
          </w:tcPr>
          <w:p w14:paraId="50EF391E"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Descripción</w:t>
            </w:r>
          </w:p>
        </w:tc>
        <w:tc>
          <w:tcPr>
            <w:tcW w:w="415" w:type="pct"/>
            <w:tcBorders>
              <w:top w:val="single" w:sz="4" w:space="0" w:color="666699"/>
              <w:left w:val="single" w:sz="6" w:space="0" w:color="666699"/>
              <w:bottom w:val="single" w:sz="6" w:space="0" w:color="666699"/>
              <w:right w:val="single" w:sz="6" w:space="0" w:color="666699"/>
            </w:tcBorders>
            <w:shd w:val="clear" w:color="auto" w:fill="C00000"/>
          </w:tcPr>
          <w:p w14:paraId="046F0A25"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Fuente</w:t>
            </w:r>
          </w:p>
        </w:tc>
        <w:tc>
          <w:tcPr>
            <w:tcW w:w="511" w:type="pct"/>
            <w:tcBorders>
              <w:top w:val="single" w:sz="4" w:space="0" w:color="666699"/>
              <w:left w:val="single" w:sz="6" w:space="0" w:color="666699"/>
              <w:bottom w:val="single" w:sz="6" w:space="0" w:color="666699"/>
              <w:right w:val="single" w:sz="4" w:space="0" w:color="666699"/>
            </w:tcBorders>
            <w:shd w:val="clear" w:color="auto" w:fill="C00000"/>
          </w:tcPr>
          <w:p w14:paraId="32E4E38A" w14:textId="77777777" w:rsidR="00AD1C27" w:rsidRPr="00125620" w:rsidRDefault="00AD1C27" w:rsidP="00BE4A1F">
            <w:pPr>
              <w:pStyle w:val="Textoindependiente2"/>
              <w:spacing w:before="60" w:after="60" w:line="240" w:lineRule="auto"/>
              <w:rPr>
                <w:rFonts w:ascii="Arial" w:hAnsi="Arial" w:cs="Arial"/>
                <w:b/>
                <w:sz w:val="16"/>
                <w:szCs w:val="16"/>
                <w:lang w:val="es-MX"/>
              </w:rPr>
            </w:pPr>
            <w:r w:rsidRPr="00125620">
              <w:rPr>
                <w:rFonts w:ascii="Arial" w:hAnsi="Arial" w:cs="Arial"/>
                <w:b/>
                <w:sz w:val="16"/>
                <w:szCs w:val="16"/>
                <w:lang w:val="es-MX"/>
              </w:rPr>
              <w:t>Tipo de Operación</w:t>
            </w:r>
          </w:p>
        </w:tc>
      </w:tr>
      <w:tr w:rsidR="00AD1C27" w:rsidRPr="00125620" w14:paraId="01C845A9" w14:textId="77777777" w:rsidTr="00AD1C27">
        <w:trPr>
          <w:trHeight w:val="237"/>
        </w:trPr>
        <w:tc>
          <w:tcPr>
            <w:tcW w:w="623" w:type="pct"/>
            <w:tcBorders>
              <w:top w:val="single" w:sz="6" w:space="0" w:color="666699"/>
              <w:left w:val="single" w:sz="4" w:space="0" w:color="666699"/>
              <w:bottom w:val="single" w:sz="6" w:space="0" w:color="666699"/>
              <w:right w:val="single" w:sz="6" w:space="0" w:color="666699"/>
            </w:tcBorders>
          </w:tcPr>
          <w:p w14:paraId="3F8C1E8F" w14:textId="50034C8D"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Condición</w:t>
            </w:r>
          </w:p>
        </w:tc>
        <w:tc>
          <w:tcPr>
            <w:tcW w:w="465" w:type="pct"/>
            <w:tcBorders>
              <w:top w:val="single" w:sz="6" w:space="0" w:color="666699"/>
              <w:left w:val="single" w:sz="6" w:space="0" w:color="666699"/>
              <w:bottom w:val="single" w:sz="6" w:space="0" w:color="666699"/>
              <w:right w:val="single" w:sz="6" w:space="0" w:color="666699"/>
            </w:tcBorders>
          </w:tcPr>
          <w:p w14:paraId="7D7D2F49" w14:textId="13F4D323"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 xml:space="preserve"> </w:t>
            </w:r>
            <w:proofErr w:type="spellStart"/>
            <w:r>
              <w:rPr>
                <w:rFonts w:ascii="Arial" w:eastAsia="Arial Unicode MS" w:hAnsi="Arial" w:cs="Arial"/>
                <w:lang w:val="es-MX" w:eastAsia="en-US"/>
              </w:rPr>
              <w:t>String</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468BED78" w14:textId="77777777" w:rsidR="00AD1C27" w:rsidRPr="00125620" w:rsidRDefault="00AD1C27" w:rsidP="00BE4A1F">
            <w:pPr>
              <w:pStyle w:val="Textoindependiente2"/>
              <w:spacing w:before="60" w:after="60" w:line="240" w:lineRule="auto"/>
              <w:rPr>
                <w:rFonts w:ascii="Arial" w:eastAsia="Arial Unicode MS" w:hAnsi="Arial" w:cs="Arial"/>
                <w:lang w:val="es-MX" w:eastAsia="en-US"/>
              </w:rPr>
            </w:pPr>
          </w:p>
        </w:tc>
        <w:tc>
          <w:tcPr>
            <w:tcW w:w="688" w:type="pct"/>
            <w:tcBorders>
              <w:top w:val="single" w:sz="6" w:space="0" w:color="666699"/>
              <w:left w:val="single" w:sz="6" w:space="0" w:color="666699"/>
              <w:bottom w:val="single" w:sz="6" w:space="0" w:color="666699"/>
              <w:right w:val="single" w:sz="6" w:space="0" w:color="666699"/>
            </w:tcBorders>
          </w:tcPr>
          <w:p w14:paraId="0121E84B" w14:textId="7177225D" w:rsidR="00AD1C27" w:rsidRPr="00125620" w:rsidRDefault="00AD1C27" w:rsidP="00BE4A1F">
            <w:pPr>
              <w:pStyle w:val="Textoindependiente2"/>
              <w:spacing w:before="60" w:after="60" w:line="240" w:lineRule="auto"/>
              <w:rPr>
                <w:rFonts w:ascii="Arial" w:eastAsia="Arial Unicode MS" w:hAnsi="Arial" w:cs="Arial"/>
                <w:lang w:val="es-MX" w:eastAsia="en-US"/>
              </w:rPr>
            </w:pPr>
          </w:p>
        </w:tc>
        <w:tc>
          <w:tcPr>
            <w:tcW w:w="1990" w:type="pct"/>
            <w:tcBorders>
              <w:top w:val="single" w:sz="6" w:space="0" w:color="666699"/>
              <w:left w:val="single" w:sz="6" w:space="0" w:color="666699"/>
              <w:bottom w:val="single" w:sz="6" w:space="0" w:color="666699"/>
              <w:right w:val="single" w:sz="6" w:space="0" w:color="666699"/>
            </w:tcBorders>
          </w:tcPr>
          <w:p w14:paraId="0CD9349B" w14:textId="0E332257"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Condiciones en la que  puede llegar el ganado  a la planta</w:t>
            </w:r>
          </w:p>
        </w:tc>
        <w:tc>
          <w:tcPr>
            <w:tcW w:w="415" w:type="pct"/>
            <w:tcBorders>
              <w:top w:val="single" w:sz="6" w:space="0" w:color="666699"/>
              <w:left w:val="single" w:sz="6" w:space="0" w:color="666699"/>
              <w:bottom w:val="single" w:sz="6" w:space="0" w:color="666699"/>
              <w:right w:val="single" w:sz="6" w:space="0" w:color="666699"/>
            </w:tcBorders>
          </w:tcPr>
          <w:p w14:paraId="0928F6A5" w14:textId="5B70B741"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49734059" w14:textId="77777777" w:rsidR="00AD1C27" w:rsidRDefault="00AD1C27" w:rsidP="00AD1C27">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Selección</w:t>
            </w:r>
          </w:p>
          <w:p w14:paraId="038AE037" w14:textId="6578841A" w:rsidR="00AD1C27" w:rsidRPr="00125620" w:rsidRDefault="00AD1C27" w:rsidP="00AD1C27">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(combo)</w:t>
            </w:r>
          </w:p>
        </w:tc>
      </w:tr>
      <w:tr w:rsidR="00AD1C27" w:rsidRPr="00AD1C27" w14:paraId="31FCA579" w14:textId="77777777" w:rsidTr="00AD1C27">
        <w:trPr>
          <w:trHeight w:val="237"/>
        </w:trPr>
        <w:tc>
          <w:tcPr>
            <w:tcW w:w="623" w:type="pct"/>
            <w:tcBorders>
              <w:top w:val="single" w:sz="6" w:space="0" w:color="666699"/>
              <w:left w:val="single" w:sz="4" w:space="0" w:color="666699"/>
              <w:bottom w:val="single" w:sz="6" w:space="0" w:color="666699"/>
              <w:right w:val="single" w:sz="6" w:space="0" w:color="666699"/>
            </w:tcBorders>
          </w:tcPr>
          <w:p w14:paraId="7B250B8B" w14:textId="51C4000F"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Cabeza</w:t>
            </w:r>
          </w:p>
        </w:tc>
        <w:tc>
          <w:tcPr>
            <w:tcW w:w="465" w:type="pct"/>
            <w:tcBorders>
              <w:top w:val="single" w:sz="6" w:space="0" w:color="666699"/>
              <w:left w:val="single" w:sz="6" w:space="0" w:color="666699"/>
              <w:bottom w:val="single" w:sz="6" w:space="0" w:color="666699"/>
              <w:right w:val="single" w:sz="6" w:space="0" w:color="666699"/>
            </w:tcBorders>
          </w:tcPr>
          <w:p w14:paraId="5738BCF5" w14:textId="6465A2DA" w:rsidR="00AD1C27" w:rsidRPr="00125620" w:rsidRDefault="00AD1C27" w:rsidP="00BE4A1F">
            <w:pPr>
              <w:pStyle w:val="Textoindependiente2"/>
              <w:spacing w:before="60" w:after="60" w:line="240" w:lineRule="auto"/>
              <w:rPr>
                <w:rFonts w:ascii="Arial" w:eastAsia="Arial Unicode MS" w:hAnsi="Arial" w:cs="Arial"/>
                <w:lang w:val="es-MX" w:eastAsia="en-US"/>
              </w:rPr>
            </w:pPr>
            <w:proofErr w:type="spellStart"/>
            <w:r>
              <w:rPr>
                <w:rFonts w:ascii="Arial" w:eastAsia="Arial Unicode MS" w:hAnsi="Arial" w:cs="Arial"/>
                <w:lang w:val="es-MX" w:eastAsia="en-US"/>
              </w:rPr>
              <w:t>Int</w:t>
            </w:r>
            <w:proofErr w:type="spellEnd"/>
          </w:p>
        </w:tc>
        <w:tc>
          <w:tcPr>
            <w:tcW w:w="308" w:type="pct"/>
            <w:tcBorders>
              <w:top w:val="single" w:sz="6" w:space="0" w:color="666699"/>
              <w:left w:val="single" w:sz="6" w:space="0" w:color="666699"/>
              <w:bottom w:val="single" w:sz="6" w:space="0" w:color="666699"/>
              <w:right w:val="single" w:sz="6" w:space="0" w:color="666699"/>
            </w:tcBorders>
          </w:tcPr>
          <w:p w14:paraId="36B5F9EA" w14:textId="2A2565A1"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8</w:t>
            </w:r>
          </w:p>
        </w:tc>
        <w:tc>
          <w:tcPr>
            <w:tcW w:w="688" w:type="pct"/>
            <w:tcBorders>
              <w:top w:val="single" w:sz="6" w:space="0" w:color="666699"/>
              <w:left w:val="single" w:sz="6" w:space="0" w:color="666699"/>
              <w:bottom w:val="single" w:sz="6" w:space="0" w:color="666699"/>
              <w:right w:val="single" w:sz="6" w:space="0" w:color="666699"/>
            </w:tcBorders>
          </w:tcPr>
          <w:p w14:paraId="7E4169F5" w14:textId="60B402F0" w:rsidR="00AD1C27" w:rsidRPr="00125620" w:rsidRDefault="00AD1C27" w:rsidP="00BE4A1F">
            <w:pPr>
              <w:pStyle w:val="Textoindependiente2"/>
              <w:spacing w:before="60" w:after="60" w:line="240" w:lineRule="auto"/>
              <w:rPr>
                <w:rFonts w:ascii="Arial" w:eastAsia="Arial Unicode MS" w:hAnsi="Arial" w:cs="Arial"/>
                <w:lang w:val="es-MX" w:eastAsia="en-US"/>
              </w:rPr>
            </w:pPr>
          </w:p>
        </w:tc>
        <w:tc>
          <w:tcPr>
            <w:tcW w:w="1990" w:type="pct"/>
            <w:tcBorders>
              <w:top w:val="single" w:sz="6" w:space="0" w:color="666699"/>
              <w:left w:val="single" w:sz="6" w:space="0" w:color="666699"/>
              <w:bottom w:val="single" w:sz="6" w:space="0" w:color="666699"/>
              <w:right w:val="single" w:sz="6" w:space="0" w:color="666699"/>
            </w:tcBorders>
          </w:tcPr>
          <w:p w14:paraId="2E8AE80C" w14:textId="079C4C8E"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Número de cabezas de  ganado que llegan según la condición seleccionada</w:t>
            </w:r>
          </w:p>
        </w:tc>
        <w:tc>
          <w:tcPr>
            <w:tcW w:w="415" w:type="pct"/>
            <w:tcBorders>
              <w:top w:val="single" w:sz="6" w:space="0" w:color="666699"/>
              <w:left w:val="single" w:sz="6" w:space="0" w:color="666699"/>
              <w:bottom w:val="single" w:sz="6" w:space="0" w:color="666699"/>
              <w:right w:val="single" w:sz="6" w:space="0" w:color="666699"/>
            </w:tcBorders>
          </w:tcPr>
          <w:p w14:paraId="21F4DA92" w14:textId="39CD5139"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Actor</w:t>
            </w:r>
          </w:p>
        </w:tc>
        <w:tc>
          <w:tcPr>
            <w:tcW w:w="511" w:type="pct"/>
            <w:tcBorders>
              <w:top w:val="single" w:sz="6" w:space="0" w:color="666699"/>
              <w:left w:val="single" w:sz="6" w:space="0" w:color="666699"/>
              <w:bottom w:val="single" w:sz="6" w:space="0" w:color="666699"/>
              <w:right w:val="single" w:sz="4" w:space="0" w:color="666699"/>
            </w:tcBorders>
          </w:tcPr>
          <w:p w14:paraId="2DFBDA91" w14:textId="14B1D585" w:rsidR="00AD1C27" w:rsidRPr="00125620" w:rsidRDefault="00AD1C27" w:rsidP="00BE4A1F">
            <w:pPr>
              <w:pStyle w:val="Textoindependiente2"/>
              <w:spacing w:before="60" w:after="60" w:line="240" w:lineRule="auto"/>
              <w:rPr>
                <w:rFonts w:ascii="Arial" w:eastAsia="Arial Unicode MS" w:hAnsi="Arial" w:cs="Arial"/>
                <w:lang w:val="es-MX" w:eastAsia="en-US"/>
              </w:rPr>
            </w:pPr>
            <w:r>
              <w:rPr>
                <w:rFonts w:ascii="Arial" w:eastAsia="Arial Unicode MS" w:hAnsi="Arial" w:cs="Arial"/>
                <w:lang w:val="es-MX" w:eastAsia="en-US"/>
              </w:rPr>
              <w:t>Captura</w:t>
            </w:r>
          </w:p>
        </w:tc>
      </w:tr>
    </w:tbl>
    <w:p w14:paraId="5993D1C9" w14:textId="77777777" w:rsidR="003D1F31" w:rsidRPr="00125620" w:rsidRDefault="003D1F31" w:rsidP="00AB49B8">
      <w:pPr>
        <w:pStyle w:val="Sinespaciado"/>
        <w:rPr>
          <w:rFonts w:eastAsia="Calibri" w:cs="Arial"/>
          <w:i/>
          <w:sz w:val="16"/>
          <w:szCs w:val="16"/>
          <w:lang w:val="es-MX" w:eastAsia="es-MX"/>
        </w:rPr>
      </w:pPr>
    </w:p>
    <w:p w14:paraId="132CCB42" w14:textId="77777777" w:rsidR="009D0BE4" w:rsidRPr="00125620" w:rsidRDefault="00014DF8" w:rsidP="005F2634">
      <w:pPr>
        <w:pStyle w:val="Ttulo2"/>
        <w:numPr>
          <w:ilvl w:val="0"/>
          <w:numId w:val="3"/>
        </w:numPr>
        <w:spacing w:after="0"/>
        <w:rPr>
          <w:sz w:val="24"/>
          <w:szCs w:val="24"/>
          <w:lang w:val="es-MX"/>
        </w:rPr>
      </w:pPr>
      <w:bookmarkStart w:id="44" w:name="_Reglas_de_Negocio_1"/>
      <w:bookmarkStart w:id="45" w:name="_Notas_de_Implementación"/>
      <w:bookmarkStart w:id="46" w:name="_Toc364674432"/>
      <w:bookmarkEnd w:id="44"/>
      <w:bookmarkEnd w:id="45"/>
      <w:r w:rsidRPr="00125620">
        <w:rPr>
          <w:sz w:val="24"/>
          <w:szCs w:val="24"/>
          <w:lang w:val="es-MX"/>
        </w:rPr>
        <w:t>Descripción de tablas</w:t>
      </w:r>
      <w:bookmarkEnd w:id="46"/>
    </w:p>
    <w:p w14:paraId="2BC56ECC" w14:textId="06F72E57" w:rsidR="00456ED3" w:rsidRPr="00125620" w:rsidRDefault="00E23756" w:rsidP="003B238C">
      <w:pPr>
        <w:pStyle w:val="Ttulo2"/>
        <w:numPr>
          <w:ilvl w:val="1"/>
          <w:numId w:val="15"/>
        </w:numPr>
        <w:rPr>
          <w:lang w:val="es-MX"/>
        </w:rPr>
      </w:pPr>
      <w:r w:rsidRPr="00125620">
        <w:rPr>
          <w:rFonts w:ascii="Courier New" w:hAnsi="Courier New" w:cs="Courier New"/>
          <w:noProof/>
          <w:szCs w:val="20"/>
          <w:lang w:val="es-MX"/>
        </w:rPr>
        <w:t xml:space="preserve"> 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EntradaGanado</w:t>
      </w:r>
      <w:r w:rsidR="008B721D" w:rsidRPr="00125620">
        <w:rPr>
          <w:lang w:val="es-MX"/>
        </w:rPr>
        <w:t xml:space="preserve"> </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E23756" w:rsidRPr="00125620" w14:paraId="1195E88A" w14:textId="77777777" w:rsidTr="00E23756">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4FD31C62" w14:textId="77777777" w:rsidR="00E23756" w:rsidRPr="00125620" w:rsidRDefault="00E23756" w:rsidP="00E23756">
            <w:pPr>
              <w:pStyle w:val="StyleStkBODYTEXTBackground1"/>
              <w:jc w:val="center"/>
              <w:rPr>
                <w:rFonts w:cs="Arial"/>
                <w:sz w:val="16"/>
              </w:rPr>
            </w:pPr>
            <w:r w:rsidRPr="00125620">
              <w:rPr>
                <w:rFonts w:cs="Arial"/>
                <w:sz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70F4BD61" w14:textId="77777777" w:rsidR="00E23756" w:rsidRPr="00125620" w:rsidRDefault="00E23756" w:rsidP="00E23756">
            <w:pPr>
              <w:pStyle w:val="StyleStkBODYTEXTBackground1"/>
              <w:jc w:val="center"/>
              <w:rPr>
                <w:rFonts w:cs="Arial"/>
                <w:sz w:val="16"/>
              </w:rPr>
            </w:pPr>
            <w:r w:rsidRPr="00125620">
              <w:rPr>
                <w:rFonts w:cs="Arial"/>
                <w:sz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78123403" w14:textId="1740ED4A" w:rsidR="00E23756" w:rsidRPr="00125620" w:rsidRDefault="00EC3CB2" w:rsidP="00E23756">
            <w:pPr>
              <w:pStyle w:val="StyleStkBODYTEXTBackground1"/>
              <w:jc w:val="center"/>
              <w:rPr>
                <w:rFonts w:cs="Arial"/>
                <w:sz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6D624801" w14:textId="77777777" w:rsidR="00E23756" w:rsidRPr="00125620" w:rsidRDefault="00E23756" w:rsidP="00E23756">
            <w:pPr>
              <w:pStyle w:val="StyleStkBODYTEXTBackground1"/>
              <w:jc w:val="center"/>
              <w:rPr>
                <w:rFonts w:cs="Arial"/>
                <w:sz w:val="16"/>
              </w:rPr>
            </w:pPr>
            <w:r w:rsidRPr="00125620">
              <w:rPr>
                <w:rFonts w:cs="Arial"/>
                <w:sz w:val="16"/>
              </w:rPr>
              <w:t>Descripción</w:t>
            </w:r>
          </w:p>
        </w:tc>
      </w:tr>
      <w:tr w:rsidR="00E23756" w:rsidRPr="00375B7A" w14:paraId="038A268E"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3F06BA9E" w14:textId="75354D84"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idOrganizacion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03219FE" w14:textId="07167D4F"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1D1BC98B" w14:textId="6AC8ADE1" w:rsidR="00E23756"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4E0F89AD" w14:textId="1D0EAE2C"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la Organización donde se está creando el registro</w:t>
            </w:r>
          </w:p>
        </w:tc>
      </w:tr>
      <w:tr w:rsidR="00E23756" w:rsidRPr="00375B7A" w14:paraId="7EB286F8"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5F5B7AD" w14:textId="18EBBACA"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idFolioEntrada</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E945A7E" w14:textId="0692E9B4"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C6043CE" w14:textId="78CAEB44" w:rsidR="00E23756"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5415F9DF" w14:textId="585A27DB" w:rsidR="00E23756" w:rsidRPr="00125620" w:rsidRDefault="001E2DF9"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Folio generado consecutivamente  al registra una entrada</w:t>
            </w:r>
          </w:p>
        </w:tc>
      </w:tr>
      <w:tr w:rsidR="00C40458" w:rsidRPr="00375B7A" w14:paraId="16B1F895"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3D477273" w14:textId="7035E618" w:rsidR="00C40458" w:rsidRPr="00125620" w:rsidRDefault="00C40458" w:rsidP="00FA7AAF">
            <w:pPr>
              <w:pStyle w:val="Textoindependiente2"/>
              <w:spacing w:before="60" w:after="60" w:line="240" w:lineRule="auto"/>
              <w:rPr>
                <w:rFonts w:ascii="Calibri" w:hAnsi="Calibri" w:cs="Calibri"/>
                <w:color w:val="000000"/>
                <w:sz w:val="16"/>
                <w:szCs w:val="22"/>
                <w:lang w:val="es-MX"/>
              </w:rPr>
            </w:pPr>
            <w:proofErr w:type="spellStart"/>
            <w:r>
              <w:rPr>
                <w:rFonts w:ascii="Calibri" w:hAnsi="Calibri" w:cs="Calibri"/>
                <w:color w:val="000000"/>
                <w:sz w:val="16"/>
                <w:szCs w:val="22"/>
                <w:lang w:val="es-MX"/>
              </w:rPr>
              <w:t>Id</w:t>
            </w:r>
            <w:r w:rsidR="00C60E0B">
              <w:rPr>
                <w:rFonts w:ascii="Calibri" w:hAnsi="Calibri" w:cs="Calibri"/>
                <w:color w:val="000000"/>
                <w:sz w:val="16"/>
                <w:szCs w:val="22"/>
                <w:lang w:val="es-MX"/>
              </w:rPr>
              <w:t>Embarque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8FE8B14" w14:textId="5E6C19DF" w:rsidR="00C40458" w:rsidRPr="00125620" w:rsidRDefault="00C60E0B" w:rsidP="00FA7AAF">
            <w:pPr>
              <w:pStyle w:val="Textoindependiente2"/>
              <w:spacing w:before="60" w:after="60" w:line="240" w:lineRule="auto"/>
              <w:rPr>
                <w:rFonts w:ascii="Calibri" w:hAnsi="Calibri" w:cs="Calibri"/>
                <w:color w:val="000000"/>
                <w:sz w:val="16"/>
                <w:szCs w:val="22"/>
                <w:lang w:val="es-MX"/>
              </w:rPr>
            </w:pPr>
            <w:proofErr w:type="spellStart"/>
            <w:r>
              <w:rPr>
                <w:rFonts w:ascii="Calibri" w:hAnsi="Calibri" w:cs="Calibri"/>
                <w:color w:val="000000"/>
                <w:sz w:val="16"/>
                <w:szCs w:val="22"/>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82A6E48" w14:textId="77777777" w:rsidR="00C40458" w:rsidRPr="00125620" w:rsidRDefault="00C40458"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ED5AF46" w14:textId="2B36DF9D" w:rsidR="00C40458" w:rsidRPr="00125620" w:rsidRDefault="00C60E0B" w:rsidP="00FA7AAF">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Id de Embarque, se obtiene de la búsqueda de los embarques programados</w:t>
            </w:r>
          </w:p>
        </w:tc>
      </w:tr>
      <w:tr w:rsidR="00E23756" w:rsidRPr="00375B7A" w14:paraId="1E65E421"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7B6AE4B" w14:textId="26699833"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idOrganizacionOrigen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66494FB5" w14:textId="520D685D"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2583B224"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855CB52" w14:textId="0BFA83F0" w:rsidR="00E23756" w:rsidRPr="00125620" w:rsidRDefault="001E2DF9"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Organización de donde se está recibiendo el ganado</w:t>
            </w:r>
          </w:p>
        </w:tc>
      </w:tr>
      <w:tr w:rsidR="00E23756" w:rsidRPr="00375B7A" w14:paraId="60448EC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6883A2F" w14:textId="3C009493"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inFolioOrigen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32CFD0F" w14:textId="590A0D07"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FF4F613"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39117A3" w14:textId="5D61BA2D" w:rsidR="00E23756" w:rsidRPr="00125620" w:rsidRDefault="001E2DF9"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del Folio de  registro de donde se realizó </w:t>
            </w:r>
            <w:proofErr w:type="spellStart"/>
            <w:r w:rsidRPr="00125620">
              <w:rPr>
                <w:rFonts w:ascii="Arial" w:eastAsia="Arial Unicode MS" w:hAnsi="Arial" w:cs="Arial"/>
                <w:sz w:val="16"/>
                <w:szCs w:val="16"/>
                <w:lang w:val="es-MX" w:eastAsia="en-US"/>
              </w:rPr>
              <w:t>el</w:t>
            </w:r>
            <w:proofErr w:type="spellEnd"/>
            <w:r w:rsidRPr="00125620">
              <w:rPr>
                <w:rFonts w:ascii="Arial" w:eastAsia="Arial Unicode MS" w:hAnsi="Arial" w:cs="Arial"/>
                <w:sz w:val="16"/>
                <w:szCs w:val="16"/>
                <w:lang w:val="es-MX" w:eastAsia="en-US"/>
              </w:rPr>
              <w:t xml:space="preserve"> envió</w:t>
            </w:r>
          </w:p>
        </w:tc>
      </w:tr>
      <w:tr w:rsidR="00E23756" w:rsidRPr="00375B7A" w14:paraId="0F4B7F56"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8C31902" w14:textId="7D50A025"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dtFechaSalida</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FA353EB" w14:textId="1A27B47A"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7D73151"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58BCD2F" w14:textId="719878D8" w:rsidR="00E23756" w:rsidRPr="00125620" w:rsidRDefault="001E2DF9" w:rsidP="001E2DF9">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realiza él envió del ganado</w:t>
            </w:r>
          </w:p>
        </w:tc>
      </w:tr>
      <w:tr w:rsidR="00E23756" w:rsidRPr="00375B7A" w14:paraId="098741C5"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6EF2647" w14:textId="191C95FE"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idCorral</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F9C5BE4" w14:textId="0802962E"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0C7E1B77"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CF04B57" w14:textId="030A59F1" w:rsidR="00E23756" w:rsidRPr="00125620" w:rsidRDefault="001E2DF9"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Corral donde va ser </w:t>
            </w:r>
            <w:r w:rsidR="007B09F9" w:rsidRPr="00125620">
              <w:rPr>
                <w:rFonts w:ascii="Arial" w:eastAsia="Arial Unicode MS" w:hAnsi="Arial" w:cs="Arial"/>
                <w:sz w:val="16"/>
                <w:szCs w:val="16"/>
                <w:lang w:val="es-MX" w:eastAsia="en-US"/>
              </w:rPr>
              <w:t>descarga el ganado</w:t>
            </w:r>
          </w:p>
        </w:tc>
      </w:tr>
      <w:tr w:rsidR="001E2DF9" w:rsidRPr="00375B7A" w14:paraId="27024D22"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A961C61" w14:textId="1E55C98D" w:rsidR="001E2DF9" w:rsidRPr="009F4D9F" w:rsidRDefault="001E2DF9" w:rsidP="00FA7AAF">
            <w:pPr>
              <w:pStyle w:val="Textoindependiente2"/>
              <w:spacing w:before="60" w:after="60" w:line="240" w:lineRule="auto"/>
              <w:rPr>
                <w:rFonts w:ascii="Calibri" w:hAnsi="Calibri" w:cs="Calibri"/>
                <w:color w:val="000000"/>
                <w:sz w:val="16"/>
                <w:szCs w:val="22"/>
                <w:lang w:val="es-MX"/>
              </w:rPr>
            </w:pPr>
            <w:proofErr w:type="spellStart"/>
            <w:r w:rsidRPr="009F4D9F">
              <w:rPr>
                <w:rFonts w:ascii="Calibri" w:hAnsi="Calibri" w:cs="Calibri"/>
                <w:color w:val="000000"/>
                <w:sz w:val="16"/>
                <w:szCs w:val="22"/>
                <w:lang w:val="es-MX"/>
              </w:rPr>
              <w:t>IdLote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BCBA315" w14:textId="56BCA3E3" w:rsidR="001E2DF9" w:rsidRPr="009F4D9F" w:rsidRDefault="00843690" w:rsidP="00FA7AAF">
            <w:pPr>
              <w:pStyle w:val="Textoindependiente2"/>
              <w:spacing w:before="60" w:after="60" w:line="240" w:lineRule="auto"/>
              <w:rPr>
                <w:rFonts w:ascii="Calibri" w:hAnsi="Calibri" w:cs="Calibri"/>
                <w:color w:val="000000"/>
                <w:sz w:val="16"/>
                <w:szCs w:val="22"/>
                <w:lang w:val="es-MX"/>
              </w:rPr>
            </w:pPr>
            <w:proofErr w:type="spellStart"/>
            <w:r w:rsidRPr="009F4D9F">
              <w:rPr>
                <w:rFonts w:ascii="Calibri" w:hAnsi="Calibri" w:cs="Calibri"/>
                <w:color w:val="000000"/>
                <w:sz w:val="16"/>
                <w:szCs w:val="22"/>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E3C4168" w14:textId="77777777" w:rsidR="001E2DF9" w:rsidRPr="00843690" w:rsidRDefault="001E2DF9" w:rsidP="00FA7AAF">
            <w:pPr>
              <w:pStyle w:val="Textoindependiente2"/>
              <w:spacing w:before="60" w:after="60" w:line="240" w:lineRule="auto"/>
              <w:rPr>
                <w:rFonts w:ascii="Arial" w:eastAsia="Arial Unicode MS" w:hAnsi="Arial" w:cs="Arial"/>
                <w:sz w:val="16"/>
                <w:szCs w:val="16"/>
                <w:highlight w:val="green"/>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8A61862" w14:textId="6231E1C6" w:rsidR="001E2DF9" w:rsidRPr="00843690" w:rsidRDefault="001009E0" w:rsidP="00FA7AAF">
            <w:pPr>
              <w:pStyle w:val="Textoindependiente2"/>
              <w:spacing w:before="60" w:after="60" w:line="240" w:lineRule="auto"/>
              <w:rPr>
                <w:rFonts w:ascii="Arial" w:eastAsia="Arial Unicode MS" w:hAnsi="Arial" w:cs="Arial"/>
                <w:sz w:val="16"/>
                <w:szCs w:val="16"/>
                <w:lang w:val="es-MX" w:eastAsia="en-US"/>
              </w:rPr>
            </w:pPr>
            <w:r w:rsidRPr="000B1F0E">
              <w:rPr>
                <w:rFonts w:ascii="Arial" w:eastAsia="Arial Unicode MS" w:hAnsi="Arial" w:cs="Arial"/>
                <w:sz w:val="16"/>
                <w:szCs w:val="16"/>
                <w:lang w:val="es-MX" w:eastAsia="en-US"/>
              </w:rPr>
              <w:t>El Lote se genera : El Id Máximo dependiente del tipo de Organización más uno</w:t>
            </w:r>
          </w:p>
        </w:tc>
      </w:tr>
      <w:tr w:rsidR="00E23756" w:rsidRPr="00375B7A" w14:paraId="3F1E1EF4"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7F37CF6F" w14:textId="78B2EFFC"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dcPesoBruto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B1DC5F2" w14:textId="3670C7BE"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decimal(18, 2)</w:t>
            </w:r>
          </w:p>
        </w:tc>
        <w:tc>
          <w:tcPr>
            <w:tcW w:w="1362" w:type="dxa"/>
            <w:tcBorders>
              <w:top w:val="single" w:sz="6" w:space="0" w:color="666699"/>
              <w:left w:val="single" w:sz="6" w:space="0" w:color="666699"/>
              <w:bottom w:val="single" w:sz="6" w:space="0" w:color="666699"/>
              <w:right w:val="single" w:sz="6" w:space="0" w:color="666699"/>
            </w:tcBorders>
          </w:tcPr>
          <w:p w14:paraId="603F88B0"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06BB57D" w14:textId="383E3192" w:rsidR="00E23756" w:rsidRPr="00125620" w:rsidRDefault="007B09F9" w:rsidP="007B09F9">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Peso capturado con Camión   con el ganado abordo</w:t>
            </w:r>
          </w:p>
        </w:tc>
      </w:tr>
      <w:tr w:rsidR="00E23756" w:rsidRPr="00375B7A" w14:paraId="183B61FD"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EA44773" w14:textId="03AD980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dcPesoTara</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F55B289" w14:textId="1FABA5CF"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decimal(18, 2)</w:t>
            </w:r>
          </w:p>
        </w:tc>
        <w:tc>
          <w:tcPr>
            <w:tcW w:w="1362" w:type="dxa"/>
            <w:tcBorders>
              <w:top w:val="single" w:sz="6" w:space="0" w:color="666699"/>
              <w:left w:val="single" w:sz="6" w:space="0" w:color="666699"/>
              <w:bottom w:val="single" w:sz="6" w:space="0" w:color="666699"/>
              <w:right w:val="single" w:sz="6" w:space="0" w:color="666699"/>
            </w:tcBorders>
          </w:tcPr>
          <w:p w14:paraId="25AF0E9C"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7D02C2C" w14:textId="0F57FF2B" w:rsidR="00E23756" w:rsidRPr="00125620" w:rsidRDefault="007B09F9" w:rsidP="007B09F9">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Peso capturado con Camión  sin Ganado</w:t>
            </w:r>
          </w:p>
        </w:tc>
      </w:tr>
      <w:tr w:rsidR="00E23756" w:rsidRPr="00125620" w14:paraId="2A47737B"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7A544A20" w14:textId="35ADF339"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idChofer</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EAC9973" w14:textId="7825EE7C"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0E8792F1"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21CE9F1" w14:textId="02A8E0CF" w:rsidR="00E23756" w:rsidRPr="00125620" w:rsidRDefault="007B09F9"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Chofer seleccionado</w:t>
            </w:r>
          </w:p>
        </w:tc>
      </w:tr>
      <w:tr w:rsidR="00E23756" w:rsidRPr="00375B7A" w14:paraId="283F5553"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2E2A8EA" w14:textId="67453A60" w:rsidR="00E23756" w:rsidRPr="00125620" w:rsidRDefault="00541388" w:rsidP="00FA7AAF">
            <w:pPr>
              <w:pStyle w:val="Textoindependiente2"/>
              <w:spacing w:before="60" w:after="60" w:line="240" w:lineRule="auto"/>
              <w:rPr>
                <w:rFonts w:ascii="Arial" w:eastAsia="Arial Unicode MS" w:hAnsi="Arial" w:cs="Arial"/>
                <w:sz w:val="16"/>
                <w:szCs w:val="16"/>
                <w:lang w:val="es-MX" w:eastAsia="en-US"/>
              </w:rPr>
            </w:pPr>
            <w:proofErr w:type="spellStart"/>
            <w:r>
              <w:rPr>
                <w:rFonts w:ascii="Calibri" w:hAnsi="Calibri" w:cs="Calibri"/>
                <w:color w:val="000000"/>
                <w:sz w:val="16"/>
                <w:szCs w:val="22"/>
                <w:lang w:val="es-MX"/>
              </w:rPr>
              <w:t>IdJaula</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C76FFF5" w14:textId="43F824E7" w:rsidR="00E23756" w:rsidRPr="00125620" w:rsidRDefault="00541388" w:rsidP="00FA7AAF">
            <w:pPr>
              <w:pStyle w:val="Textoindependiente2"/>
              <w:spacing w:before="60" w:after="60" w:line="240" w:lineRule="auto"/>
              <w:rPr>
                <w:rFonts w:ascii="Arial" w:eastAsia="Arial Unicode MS" w:hAnsi="Arial" w:cs="Arial"/>
                <w:sz w:val="16"/>
                <w:szCs w:val="16"/>
                <w:lang w:val="es-MX" w:eastAsia="en-US"/>
              </w:rPr>
            </w:pPr>
            <w:proofErr w:type="spellStart"/>
            <w:r>
              <w:rPr>
                <w:rFonts w:ascii="Calibri" w:hAnsi="Calibri" w:cs="Calibri"/>
                <w:color w:val="000000"/>
                <w:sz w:val="16"/>
                <w:szCs w:val="22"/>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C4649DF"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F8CD11F" w14:textId="6D464FF2" w:rsidR="00E23756" w:rsidRPr="00125620" w:rsidRDefault="007B09F9" w:rsidP="00450C4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Placas de </w:t>
            </w:r>
            <w:r w:rsidR="00450C4D">
              <w:rPr>
                <w:rFonts w:ascii="Arial" w:eastAsia="Arial Unicode MS" w:hAnsi="Arial" w:cs="Arial"/>
                <w:sz w:val="16"/>
                <w:szCs w:val="16"/>
                <w:lang w:val="es-MX" w:eastAsia="en-US"/>
              </w:rPr>
              <w:t xml:space="preserve"> Jaula transportadora</w:t>
            </w:r>
            <w:r w:rsidRPr="00125620">
              <w:rPr>
                <w:rFonts w:ascii="Arial" w:eastAsia="Arial Unicode MS" w:hAnsi="Arial" w:cs="Arial"/>
                <w:sz w:val="16"/>
                <w:szCs w:val="16"/>
                <w:lang w:val="es-MX" w:eastAsia="en-US"/>
              </w:rPr>
              <w:t xml:space="preserve"> del ganado</w:t>
            </w:r>
          </w:p>
        </w:tc>
      </w:tr>
      <w:tr w:rsidR="00E23756" w:rsidRPr="00125620" w14:paraId="6AE0BCD8"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DB2AD84" w14:textId="7EA880CB"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vcProveedorFlete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AB787D4" w14:textId="136B996C"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varchar</w:t>
            </w:r>
            <w:proofErr w:type="spellEnd"/>
            <w:r w:rsidRPr="00125620">
              <w:rPr>
                <w:rFonts w:ascii="Calibri" w:hAnsi="Calibri" w:cs="Calibri"/>
                <w:color w:val="000000"/>
                <w:sz w:val="16"/>
                <w:szCs w:val="22"/>
                <w:lang w:val="es-MX"/>
              </w:rPr>
              <w:t>(10)</w:t>
            </w:r>
          </w:p>
        </w:tc>
        <w:tc>
          <w:tcPr>
            <w:tcW w:w="1362" w:type="dxa"/>
            <w:tcBorders>
              <w:top w:val="single" w:sz="6" w:space="0" w:color="666699"/>
              <w:left w:val="single" w:sz="6" w:space="0" w:color="666699"/>
              <w:bottom w:val="single" w:sz="6" w:space="0" w:color="666699"/>
              <w:right w:val="single" w:sz="6" w:space="0" w:color="666699"/>
            </w:tcBorders>
          </w:tcPr>
          <w:p w14:paraId="4DE2B8EA"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DDCCE3D" w14:textId="6006D136" w:rsidR="00E23756" w:rsidRPr="00125620" w:rsidRDefault="00040E8F"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Numero de proveedor SAP</w:t>
            </w:r>
          </w:p>
        </w:tc>
      </w:tr>
      <w:tr w:rsidR="00E23756" w:rsidRPr="00375B7A" w14:paraId="7A87B6B2"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30DC71F" w14:textId="2A8C8A2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inCabezas</w:t>
            </w:r>
            <w:r w:rsidR="00541388">
              <w:rPr>
                <w:rFonts w:ascii="Calibri" w:hAnsi="Calibri" w:cs="Calibri"/>
                <w:color w:val="000000"/>
                <w:sz w:val="16"/>
                <w:szCs w:val="22"/>
                <w:lang w:val="es-MX"/>
              </w:rPr>
              <w:t>Origen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629CA3E3" w14:textId="0B6847D1"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I</w:t>
            </w:r>
            <w:r w:rsidR="00E23756" w:rsidRPr="00125620">
              <w:rPr>
                <w:rFonts w:ascii="Calibri" w:hAnsi="Calibri" w:cs="Calibri"/>
                <w:color w:val="000000"/>
                <w:sz w:val="16"/>
                <w:szCs w:val="22"/>
                <w:lang w:val="es-MX"/>
              </w:rPr>
              <w:t>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2E481B13"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F43790D" w14:textId="6C8BBD54" w:rsidR="00E23756" w:rsidRPr="00125620" w:rsidRDefault="00541388" w:rsidP="00541388">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Número de Cabezas qu</w:t>
            </w:r>
            <w:r>
              <w:rPr>
                <w:rFonts w:ascii="Arial" w:eastAsia="Arial Unicode MS" w:hAnsi="Arial" w:cs="Arial"/>
                <w:sz w:val="16"/>
                <w:szCs w:val="16"/>
                <w:lang w:val="es-MX" w:eastAsia="en-US"/>
              </w:rPr>
              <w:t>e se envían de centros</w:t>
            </w:r>
          </w:p>
        </w:tc>
      </w:tr>
      <w:tr w:rsidR="00541388" w:rsidRPr="00375B7A" w14:paraId="5CBB9640"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33BCB97" w14:textId="023446CB" w:rsidR="00541388" w:rsidRPr="00125620" w:rsidRDefault="00541388" w:rsidP="00FA7AAF">
            <w:pPr>
              <w:pStyle w:val="Textoindependiente2"/>
              <w:spacing w:before="60" w:after="60" w:line="240" w:lineRule="auto"/>
              <w:rPr>
                <w:rFonts w:ascii="Calibri" w:hAnsi="Calibri" w:cs="Calibri"/>
                <w:color w:val="000000"/>
                <w:sz w:val="16"/>
                <w:szCs w:val="22"/>
                <w:lang w:val="es-MX"/>
              </w:rPr>
            </w:pPr>
            <w:proofErr w:type="spellStart"/>
            <w:r w:rsidRPr="00125620">
              <w:rPr>
                <w:rFonts w:ascii="Calibri" w:hAnsi="Calibri" w:cs="Calibri"/>
                <w:color w:val="000000"/>
                <w:sz w:val="16"/>
                <w:szCs w:val="22"/>
                <w:lang w:val="es-MX"/>
              </w:rPr>
              <w:t>inCabezas</w:t>
            </w:r>
            <w:r>
              <w:rPr>
                <w:rFonts w:ascii="Calibri" w:hAnsi="Calibri" w:cs="Calibri"/>
                <w:color w:val="000000"/>
                <w:sz w:val="16"/>
                <w:szCs w:val="22"/>
                <w:lang w:val="es-MX"/>
              </w:rPr>
              <w:t>Recibidas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7FE319A" w14:textId="2C156D44" w:rsidR="00541388" w:rsidRPr="00125620" w:rsidRDefault="00204722" w:rsidP="00FA7AAF">
            <w:pPr>
              <w:pStyle w:val="Textoindependiente2"/>
              <w:spacing w:before="60" w:after="60" w:line="240" w:lineRule="auto"/>
              <w:rPr>
                <w:rFonts w:ascii="Calibri" w:hAnsi="Calibri" w:cs="Calibri"/>
                <w:color w:val="000000"/>
                <w:sz w:val="16"/>
                <w:szCs w:val="22"/>
                <w:lang w:val="es-MX"/>
              </w:rPr>
            </w:pPr>
            <w:proofErr w:type="spellStart"/>
            <w:r>
              <w:rPr>
                <w:rFonts w:ascii="Calibri" w:hAnsi="Calibri" w:cs="Calibri"/>
                <w:color w:val="000000"/>
                <w:sz w:val="16"/>
                <w:szCs w:val="22"/>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7DC1C14D" w14:textId="77777777" w:rsidR="00541388" w:rsidRPr="00125620" w:rsidRDefault="00541388"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D219772" w14:textId="3436E769" w:rsidR="00541388" w:rsidRPr="00125620" w:rsidRDefault="00541388"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Número de Cabezas que se reciben en la recepción</w:t>
            </w:r>
          </w:p>
        </w:tc>
      </w:tr>
      <w:tr w:rsidR="00E23756" w:rsidRPr="00375B7A" w14:paraId="261633FB"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0705217" w14:textId="4512D61C"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lastRenderedPageBreak/>
              <w:t>boRuteo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009F049" w14:textId="6ACFCBDC" w:rsidR="00E23756" w:rsidRPr="00125620" w:rsidRDefault="00167025"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B</w:t>
            </w:r>
            <w:r w:rsidR="00E23756" w:rsidRPr="00125620">
              <w:rPr>
                <w:rFonts w:ascii="Calibri" w:hAnsi="Calibri" w:cs="Calibri"/>
                <w:color w:val="000000"/>
                <w:sz w:val="16"/>
                <w:szCs w:val="22"/>
                <w:lang w:val="es-MX"/>
              </w:rPr>
              <w:t>it</w:t>
            </w:r>
          </w:p>
        </w:tc>
        <w:tc>
          <w:tcPr>
            <w:tcW w:w="1362" w:type="dxa"/>
            <w:tcBorders>
              <w:top w:val="single" w:sz="6" w:space="0" w:color="666699"/>
              <w:left w:val="single" w:sz="6" w:space="0" w:color="666699"/>
              <w:bottom w:val="single" w:sz="6" w:space="0" w:color="666699"/>
              <w:right w:val="single" w:sz="6" w:space="0" w:color="666699"/>
            </w:tcBorders>
          </w:tcPr>
          <w:p w14:paraId="6853CF46"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2439774" w14:textId="74E6507B" w:rsidR="00E23756" w:rsidRPr="00125620" w:rsidRDefault="00A33D77"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Cuando el cambio  trae varios viajes de ganado en el mismo camión</w:t>
            </w:r>
          </w:p>
        </w:tc>
      </w:tr>
      <w:tr w:rsidR="00E23756" w:rsidRPr="00375B7A" w14:paraId="35DBB138"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4E0B42C" w14:textId="7EACCD61"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boFleje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B6CB288" w14:textId="16F3C13D"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7409EE3C"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C05640A" w14:textId="42AA6855" w:rsidR="00E23756" w:rsidRPr="00125620" w:rsidRDefault="00A33D77"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Si cuenta con el feje el </w:t>
            </w:r>
            <w:proofErr w:type="spellStart"/>
            <w:r w:rsidRPr="00125620">
              <w:rPr>
                <w:rFonts w:ascii="Arial" w:eastAsia="Arial Unicode MS" w:hAnsi="Arial" w:cs="Arial"/>
                <w:sz w:val="16"/>
                <w:szCs w:val="16"/>
                <w:lang w:val="es-MX" w:eastAsia="en-US"/>
              </w:rPr>
              <w:t>Camion</w:t>
            </w:r>
            <w:proofErr w:type="spellEnd"/>
            <w:r w:rsidRPr="00125620">
              <w:rPr>
                <w:rFonts w:ascii="Arial" w:eastAsia="Arial Unicode MS" w:hAnsi="Arial" w:cs="Arial"/>
                <w:sz w:val="16"/>
                <w:szCs w:val="16"/>
                <w:lang w:val="es-MX" w:eastAsia="en-US"/>
              </w:rPr>
              <w:t xml:space="preserve">  , indicador de seguridad</w:t>
            </w:r>
          </w:p>
        </w:tc>
      </w:tr>
      <w:tr w:rsidR="00E23756" w:rsidRPr="00375B7A" w14:paraId="6A42DBFD"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2577B58" w14:textId="465000F1"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dcFechaRecepcion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123D0CA" w14:textId="20490B0B"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60D857C"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FC6D76A" w14:textId="2F01C101" w:rsidR="00E23756" w:rsidRPr="00125620" w:rsidRDefault="00A33D77"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está recibiendo el ganado</w:t>
            </w:r>
          </w:p>
        </w:tc>
      </w:tr>
      <w:tr w:rsidR="00E23756" w:rsidRPr="00375B7A" w14:paraId="046CD89D"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3A4E299" w14:textId="0640FD63"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txObservacion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795E983" w14:textId="2D395C38"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text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4D2C2FF0"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337F2DD" w14:textId="0A82C81F" w:rsidR="00E23756" w:rsidRPr="00125620" w:rsidRDefault="00A33D77"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Comentario que ser realiza de algún desperfecto  que se encuentre</w:t>
            </w:r>
          </w:p>
        </w:tc>
      </w:tr>
      <w:tr w:rsidR="00E23756" w:rsidRPr="00375B7A" w14:paraId="22E42DC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33D9B83" w14:textId="06457EA8"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boImpresionTicket</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D83C9C0" w14:textId="0C93A52B"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43DFD0CC"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C59FA4C" w14:textId="4E8929C3" w:rsidR="00E23756" w:rsidRPr="00125620" w:rsidRDefault="00A33D77"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Bandera que indicara cuando ya se puede realizar la impresión del ticket</w:t>
            </w:r>
          </w:p>
        </w:tc>
      </w:tr>
      <w:tr w:rsidR="00E23756" w:rsidRPr="00375B7A" w14:paraId="4110DE84"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D974E27" w14:textId="55FD40C6"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boCosteo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209DF461" w14:textId="420D281A"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22"/>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66B4E848"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53FF117" w14:textId="10B35836" w:rsidR="00E23756" w:rsidRPr="00125620" w:rsidRDefault="00C0627E" w:rsidP="00C0627E">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Bandera que indicara que fue tratado el registro por el costeo</w:t>
            </w:r>
          </w:p>
        </w:tc>
      </w:tr>
      <w:tr w:rsidR="00C0627E" w:rsidRPr="00375B7A" w14:paraId="60A9094B"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3FD74CDB" w14:textId="5B838C5C" w:rsidR="00C0627E" w:rsidRPr="008C2EB4" w:rsidRDefault="00C0627E" w:rsidP="00FA7AAF">
            <w:pPr>
              <w:pStyle w:val="Textoindependiente2"/>
              <w:spacing w:before="60" w:after="60" w:line="240" w:lineRule="auto"/>
              <w:rPr>
                <w:rFonts w:ascii="Calibri" w:hAnsi="Calibri" w:cs="Calibri"/>
                <w:color w:val="000000"/>
                <w:sz w:val="16"/>
                <w:szCs w:val="22"/>
                <w:lang w:val="es-MX"/>
              </w:rPr>
            </w:pPr>
            <w:proofErr w:type="spellStart"/>
            <w:r w:rsidRPr="00C0627E">
              <w:rPr>
                <w:rFonts w:ascii="Calibri" w:hAnsi="Calibri" w:cs="Calibri"/>
                <w:color w:val="000000"/>
                <w:sz w:val="16"/>
                <w:szCs w:val="22"/>
                <w:lang w:val="es-MX"/>
              </w:rPr>
              <w:t>boManejo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1AC44B3" w14:textId="6702A05A" w:rsidR="00C0627E" w:rsidRDefault="00C0627E" w:rsidP="00FA7AAF">
            <w:pPr>
              <w:pStyle w:val="Textoindependiente2"/>
              <w:spacing w:before="60" w:after="60" w:line="240" w:lineRule="auto"/>
              <w:rPr>
                <w:rFonts w:ascii="Calibri" w:hAnsi="Calibri" w:cs="Calibri"/>
                <w:color w:val="000000"/>
                <w:sz w:val="16"/>
                <w:szCs w:val="22"/>
                <w:lang w:val="es-MX"/>
              </w:rPr>
            </w:pPr>
            <w:r>
              <w:rPr>
                <w:rFonts w:ascii="Calibri" w:hAnsi="Calibri" w:cs="Calibri"/>
                <w:color w:val="000000"/>
                <w:sz w:val="16"/>
                <w:szCs w:val="22"/>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08D46A63" w14:textId="77777777" w:rsidR="00C0627E" w:rsidRPr="00125620" w:rsidRDefault="00C0627E"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80205E5" w14:textId="3E2D60E3" w:rsidR="00C0627E" w:rsidRDefault="00C0627E" w:rsidP="00FA7AAF">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Bandera que indicara que fue tratado el registro por el módulo de manejo</w:t>
            </w:r>
            <w:r w:rsidR="000E04A9">
              <w:rPr>
                <w:rFonts w:ascii="Arial" w:eastAsia="Arial Unicode MS" w:hAnsi="Arial" w:cs="Arial"/>
                <w:sz w:val="16"/>
                <w:szCs w:val="16"/>
                <w:lang w:val="es-MX" w:eastAsia="en-US"/>
              </w:rPr>
              <w:t xml:space="preserve"> o </w:t>
            </w:r>
            <w:proofErr w:type="spellStart"/>
            <w:r w:rsidR="000E04A9">
              <w:rPr>
                <w:rFonts w:ascii="Arial" w:eastAsia="Arial Unicode MS" w:hAnsi="Arial" w:cs="Arial"/>
                <w:sz w:val="16"/>
                <w:szCs w:val="16"/>
                <w:lang w:val="es-MX" w:eastAsia="en-US"/>
              </w:rPr>
              <w:t>Enfermeria</w:t>
            </w:r>
            <w:proofErr w:type="spellEnd"/>
          </w:p>
        </w:tc>
      </w:tr>
      <w:tr w:rsidR="008C2EB4" w:rsidRPr="00375B7A" w14:paraId="17BAC94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9C8A79B" w14:textId="6128BA53" w:rsidR="008C2EB4" w:rsidRPr="00125620" w:rsidRDefault="00CA5F07" w:rsidP="00CA5F07">
            <w:pPr>
              <w:pStyle w:val="Textoindependiente2"/>
              <w:spacing w:before="60" w:after="60" w:line="240" w:lineRule="auto"/>
              <w:rPr>
                <w:rFonts w:ascii="Calibri" w:hAnsi="Calibri" w:cs="Calibri"/>
                <w:color w:val="000000"/>
                <w:sz w:val="16"/>
                <w:szCs w:val="22"/>
                <w:lang w:val="es-MX"/>
              </w:rPr>
            </w:pPr>
            <w:proofErr w:type="spellStart"/>
            <w:r>
              <w:rPr>
                <w:rFonts w:ascii="Calibri" w:hAnsi="Calibri" w:cs="Calibri"/>
                <w:color w:val="000000"/>
                <w:sz w:val="16"/>
                <w:szCs w:val="22"/>
                <w:lang w:val="es-MX"/>
              </w:rPr>
              <w:t>idOperador</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1D2A838" w14:textId="44085D30" w:rsidR="008C2EB4" w:rsidRPr="00125620" w:rsidRDefault="008C2EB4" w:rsidP="00FA7AAF">
            <w:pPr>
              <w:pStyle w:val="Textoindependiente2"/>
              <w:spacing w:before="60" w:after="60" w:line="240" w:lineRule="auto"/>
              <w:rPr>
                <w:rFonts w:ascii="Calibri" w:hAnsi="Calibri" w:cs="Calibri"/>
                <w:color w:val="000000"/>
                <w:sz w:val="16"/>
                <w:szCs w:val="22"/>
                <w:lang w:val="es-MX"/>
              </w:rPr>
            </w:pPr>
            <w:proofErr w:type="spellStart"/>
            <w:r>
              <w:rPr>
                <w:rFonts w:ascii="Calibri" w:hAnsi="Calibri" w:cs="Calibri"/>
                <w:color w:val="000000"/>
                <w:sz w:val="16"/>
                <w:szCs w:val="22"/>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98C4E0D" w14:textId="77777777" w:rsidR="008C2EB4" w:rsidRPr="00125620" w:rsidRDefault="008C2EB4"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69B1D2A" w14:textId="1F1DA366" w:rsidR="008C2EB4" w:rsidRPr="00125620" w:rsidRDefault="008C2EB4" w:rsidP="00FA7AAF">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Id del catálogo de personal que recibe el ganado</w:t>
            </w:r>
          </w:p>
        </w:tc>
      </w:tr>
      <w:tr w:rsidR="00E23756" w:rsidRPr="00375B7A" w14:paraId="0B500AC1"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FD12E85" w14:textId="6FAAD0DB"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6F292FC" w14:textId="0DC848F0"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2FDB240"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9AC1FE2" w14:textId="38C8FE75" w:rsidR="00E2375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E23756" w:rsidRPr="00375B7A" w14:paraId="570236C1"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7FC76760" w14:textId="071B551A"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FD5BA73" w14:textId="57A2CA58"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22"/>
                <w:lang w:val="es-MX"/>
              </w:rPr>
              <w:t>varchar</w:t>
            </w:r>
            <w:proofErr w:type="spellEnd"/>
            <w:r w:rsidRPr="00125620">
              <w:rPr>
                <w:rFonts w:ascii="Calibri" w:hAnsi="Calibri" w:cs="Calibri"/>
                <w:color w:val="000000"/>
                <w:sz w:val="16"/>
                <w:szCs w:val="22"/>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655E88E5" w14:textId="77777777" w:rsidR="00E23756" w:rsidRPr="00125620" w:rsidRDefault="00E2375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6B69F17" w14:textId="51E1B2C5" w:rsidR="00E2375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bl>
    <w:p w14:paraId="750A9A79" w14:textId="77777777" w:rsidR="00CE07B5" w:rsidRPr="00125620" w:rsidRDefault="00CE07B5" w:rsidP="00CE07B5">
      <w:pPr>
        <w:ind w:left="0"/>
        <w:rPr>
          <w:lang w:val="es-MX"/>
        </w:rPr>
      </w:pPr>
    </w:p>
    <w:p w14:paraId="195F3170" w14:textId="03C7FB3D" w:rsidR="00C1442B" w:rsidRPr="00125620" w:rsidRDefault="00C1442B" w:rsidP="00C1442B">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tbl_TraEntradaCalidad</w:t>
      </w:r>
    </w:p>
    <w:p w14:paraId="211C7E23" w14:textId="77777777" w:rsidR="00E6440A" w:rsidRPr="00125620" w:rsidRDefault="00E6440A" w:rsidP="00CE07B5">
      <w:pPr>
        <w:ind w:left="0"/>
        <w:rPr>
          <w:lang w:val="es-MX"/>
        </w:rPr>
      </w:pP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C1442B" w:rsidRPr="00125620" w14:paraId="6076F753" w14:textId="77777777" w:rsidTr="00FA7AAF">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751CE5FD" w14:textId="77777777" w:rsidR="00C1442B" w:rsidRPr="00125620" w:rsidRDefault="00C1442B" w:rsidP="00FA7AAF">
            <w:pPr>
              <w:pStyle w:val="StyleStkBODYTEXTBackground1"/>
              <w:jc w:val="center"/>
              <w:rPr>
                <w:rFonts w:cs="Arial"/>
                <w:sz w:val="16"/>
                <w:szCs w:val="16"/>
              </w:rPr>
            </w:pPr>
            <w:r w:rsidRPr="00125620">
              <w:rPr>
                <w:rFonts w:cs="Arial"/>
                <w:sz w:val="16"/>
                <w:szCs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70B0102C" w14:textId="77777777" w:rsidR="00C1442B" w:rsidRPr="00125620" w:rsidRDefault="00C1442B" w:rsidP="00FA7AAF">
            <w:pPr>
              <w:pStyle w:val="StyleStkBODYTEXTBackground1"/>
              <w:jc w:val="center"/>
              <w:rPr>
                <w:rFonts w:cs="Arial"/>
                <w:sz w:val="16"/>
                <w:szCs w:val="16"/>
              </w:rPr>
            </w:pPr>
            <w:r w:rsidRPr="00125620">
              <w:rPr>
                <w:rFonts w:cs="Arial"/>
                <w:sz w:val="16"/>
                <w:szCs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2D694C2A" w14:textId="5AD13678" w:rsidR="00C1442B" w:rsidRPr="00125620" w:rsidRDefault="00EC3CB2" w:rsidP="00FA7AAF">
            <w:pPr>
              <w:pStyle w:val="StyleStkBODYTEXTBackground1"/>
              <w:jc w:val="center"/>
              <w:rPr>
                <w:rFonts w:cs="Arial"/>
                <w:sz w:val="16"/>
                <w:szCs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3B9BBB8E" w14:textId="77777777" w:rsidR="00C1442B" w:rsidRPr="00125620" w:rsidRDefault="00C1442B" w:rsidP="00FA7AAF">
            <w:pPr>
              <w:pStyle w:val="StyleStkBODYTEXTBackground1"/>
              <w:jc w:val="center"/>
              <w:rPr>
                <w:rFonts w:cs="Arial"/>
                <w:sz w:val="16"/>
                <w:szCs w:val="16"/>
              </w:rPr>
            </w:pPr>
            <w:r w:rsidRPr="00125620">
              <w:rPr>
                <w:rFonts w:cs="Arial"/>
                <w:sz w:val="16"/>
                <w:szCs w:val="16"/>
              </w:rPr>
              <w:t>Descripción</w:t>
            </w:r>
          </w:p>
        </w:tc>
      </w:tr>
      <w:tr w:rsidR="00E6440A" w:rsidRPr="00375B7A" w14:paraId="34EAA842"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EFB0298" w14:textId="20EDDFCA"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idOrganizacion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E9F5A16" w14:textId="386E1E02"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124FC1CE" w14:textId="1BB08425" w:rsidR="00E6440A"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18CABE13" w14:textId="444F133F" w:rsidR="00E6440A" w:rsidRPr="00125620" w:rsidRDefault="00E6440A" w:rsidP="00EB7065">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la Organización </w:t>
            </w:r>
            <w:r w:rsidR="00EB7065" w:rsidRPr="00125620">
              <w:rPr>
                <w:rFonts w:ascii="Arial" w:eastAsia="Arial Unicode MS" w:hAnsi="Arial" w:cs="Arial"/>
                <w:sz w:val="16"/>
                <w:szCs w:val="16"/>
                <w:lang w:val="es-MX" w:eastAsia="en-US"/>
              </w:rPr>
              <w:t>que pertenece a la entrada del ganado</w:t>
            </w:r>
          </w:p>
        </w:tc>
      </w:tr>
      <w:tr w:rsidR="00E6440A" w:rsidRPr="00375B7A" w14:paraId="5197057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945BF26" w14:textId="5C770762"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idFolioEntrada</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3C2E01B" w14:textId="418091C5"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161C5AB5" w14:textId="5DCA3D41" w:rsidR="00E6440A"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58D07EA3" w14:textId="28A23267" w:rsidR="00E6440A" w:rsidRPr="00125620" w:rsidRDefault="00E6440A" w:rsidP="00EB7065">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Folio generado </w:t>
            </w:r>
            <w:r w:rsidR="00EB7065" w:rsidRPr="00125620">
              <w:rPr>
                <w:rFonts w:ascii="Arial" w:eastAsia="Arial Unicode MS" w:hAnsi="Arial" w:cs="Arial"/>
                <w:sz w:val="16"/>
                <w:szCs w:val="16"/>
                <w:lang w:val="es-MX" w:eastAsia="en-US"/>
              </w:rPr>
              <w:t xml:space="preserve"> que para tener referencia a quien le pretense a la entrada de ganado</w:t>
            </w:r>
          </w:p>
        </w:tc>
      </w:tr>
      <w:tr w:rsidR="00E6440A" w:rsidRPr="00125620" w14:paraId="30F7CD49"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9BA50D2" w14:textId="49AB59B2"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idCondicion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6BBB5BE8" w14:textId="1849D6C2"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0DC1C866" w14:textId="329CE132" w:rsidR="00E6440A"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5E31A0EF" w14:textId="1823A2EE" w:rsidR="00E6440A" w:rsidRPr="00125620" w:rsidRDefault="00EB7065"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condición registrado</w:t>
            </w:r>
          </w:p>
        </w:tc>
      </w:tr>
      <w:tr w:rsidR="00E6440A" w:rsidRPr="00375B7A" w14:paraId="7B1E921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D8B48E8" w14:textId="6DFFDD60"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inCabezas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378A886" w14:textId="2A861B3D"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6E5F804" w14:textId="77777777"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F689B67" w14:textId="0F58515B" w:rsidR="00E6440A" w:rsidRPr="00125620" w:rsidRDefault="00EB7065"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Número de cabezas que corresponde a esa condición</w:t>
            </w:r>
          </w:p>
        </w:tc>
      </w:tr>
      <w:tr w:rsidR="00E6440A" w:rsidRPr="00375B7A" w14:paraId="5E99F3C7"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ED83840" w14:textId="3FE42B94"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27F2E7A9" w14:textId="5B50EB0D"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2CAE1444" w14:textId="77777777"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D4C2E53" w14:textId="77777777" w:rsidR="00E6440A" w:rsidRPr="00125620" w:rsidRDefault="00E6440A"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bl>
    <w:p w14:paraId="29084FDE" w14:textId="35E5C056" w:rsidR="00C1442B" w:rsidRDefault="00C1442B" w:rsidP="00CE07B5">
      <w:pPr>
        <w:ind w:left="0"/>
        <w:rPr>
          <w:lang w:val="es-MX"/>
        </w:rPr>
      </w:pPr>
    </w:p>
    <w:p w14:paraId="140E54D0" w14:textId="0D0F4C97" w:rsidR="00280E9A" w:rsidRPr="00125620" w:rsidRDefault="00280E9A" w:rsidP="00280E9A">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w:t>
      </w:r>
      <w:r>
        <w:rPr>
          <w:rFonts w:ascii="Courier New" w:hAnsi="Courier New" w:cs="Courier New"/>
          <w:noProof/>
          <w:szCs w:val="20"/>
          <w:lang w:val="es-MX"/>
        </w:rPr>
        <w:t>CatLote</w:t>
      </w:r>
    </w:p>
    <w:p w14:paraId="70484F35" w14:textId="77777777" w:rsidR="00280E9A" w:rsidRDefault="00280E9A" w:rsidP="00CE07B5">
      <w:pPr>
        <w:ind w:left="0"/>
        <w:rPr>
          <w:lang w:val="es-MX"/>
        </w:rPr>
      </w:pP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2093"/>
        <w:gridCol w:w="1276"/>
        <w:gridCol w:w="1134"/>
        <w:gridCol w:w="5103"/>
      </w:tblGrid>
      <w:tr w:rsidR="00280E9A" w:rsidRPr="00125620" w14:paraId="0D8C9921" w14:textId="77777777" w:rsidTr="00CA1156">
        <w:trPr>
          <w:trHeight w:val="365"/>
        </w:trPr>
        <w:tc>
          <w:tcPr>
            <w:tcW w:w="2093" w:type="dxa"/>
            <w:tcBorders>
              <w:top w:val="single" w:sz="4" w:space="0" w:color="666699"/>
              <w:left w:val="single" w:sz="4" w:space="0" w:color="666699"/>
              <w:bottom w:val="single" w:sz="6" w:space="0" w:color="666699"/>
              <w:right w:val="single" w:sz="6" w:space="0" w:color="666699"/>
            </w:tcBorders>
            <w:shd w:val="clear" w:color="auto" w:fill="C0C0C0"/>
          </w:tcPr>
          <w:p w14:paraId="0757282D" w14:textId="77777777" w:rsidR="00280E9A" w:rsidRPr="00125620" w:rsidRDefault="00280E9A" w:rsidP="006F6AFD">
            <w:pPr>
              <w:pStyle w:val="StyleStkBODYTEXTBackground1"/>
              <w:jc w:val="center"/>
              <w:rPr>
                <w:rFonts w:cs="Arial"/>
                <w:sz w:val="16"/>
                <w:szCs w:val="16"/>
              </w:rPr>
            </w:pPr>
            <w:r w:rsidRPr="00125620">
              <w:rPr>
                <w:rFonts w:cs="Arial"/>
                <w:sz w:val="16"/>
                <w:szCs w:val="16"/>
              </w:rPr>
              <w:t>Nombre</w:t>
            </w:r>
          </w:p>
        </w:tc>
        <w:tc>
          <w:tcPr>
            <w:tcW w:w="1276" w:type="dxa"/>
            <w:tcBorders>
              <w:top w:val="single" w:sz="4" w:space="0" w:color="666699"/>
              <w:left w:val="single" w:sz="6" w:space="0" w:color="666699"/>
              <w:bottom w:val="single" w:sz="6" w:space="0" w:color="666699"/>
              <w:right w:val="single" w:sz="6" w:space="0" w:color="666699"/>
            </w:tcBorders>
            <w:shd w:val="clear" w:color="auto" w:fill="C0C0C0"/>
          </w:tcPr>
          <w:p w14:paraId="35ACE9B7" w14:textId="77777777" w:rsidR="00280E9A" w:rsidRPr="00125620" w:rsidRDefault="00280E9A" w:rsidP="006F6AFD">
            <w:pPr>
              <w:pStyle w:val="StyleStkBODYTEXTBackground1"/>
              <w:jc w:val="center"/>
              <w:rPr>
                <w:rFonts w:cs="Arial"/>
                <w:sz w:val="16"/>
                <w:szCs w:val="16"/>
              </w:rPr>
            </w:pPr>
            <w:r w:rsidRPr="00125620">
              <w:rPr>
                <w:rFonts w:cs="Arial"/>
                <w:sz w:val="16"/>
                <w:szCs w:val="16"/>
              </w:rPr>
              <w:t>Tipo de Dato</w:t>
            </w:r>
          </w:p>
        </w:tc>
        <w:tc>
          <w:tcPr>
            <w:tcW w:w="1134" w:type="dxa"/>
            <w:tcBorders>
              <w:top w:val="single" w:sz="4" w:space="0" w:color="666699"/>
              <w:left w:val="single" w:sz="6" w:space="0" w:color="666699"/>
              <w:bottom w:val="single" w:sz="6" w:space="0" w:color="666699"/>
              <w:right w:val="single" w:sz="6" w:space="0" w:color="666699"/>
            </w:tcBorders>
            <w:shd w:val="clear" w:color="auto" w:fill="C0C0C0"/>
          </w:tcPr>
          <w:p w14:paraId="458EE121" w14:textId="06B38264" w:rsidR="00280E9A" w:rsidRPr="00125620" w:rsidRDefault="00EC3CB2" w:rsidP="006F6AFD">
            <w:pPr>
              <w:pStyle w:val="StyleStkBODYTEXTBackground1"/>
              <w:jc w:val="center"/>
              <w:rPr>
                <w:rFonts w:cs="Arial"/>
                <w:sz w:val="16"/>
                <w:szCs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155F8C0D" w14:textId="77777777" w:rsidR="00280E9A" w:rsidRPr="00125620" w:rsidRDefault="00280E9A" w:rsidP="006F6AFD">
            <w:pPr>
              <w:pStyle w:val="StyleStkBODYTEXTBackground1"/>
              <w:jc w:val="center"/>
              <w:rPr>
                <w:rFonts w:cs="Arial"/>
                <w:sz w:val="16"/>
                <w:szCs w:val="16"/>
              </w:rPr>
            </w:pPr>
            <w:r w:rsidRPr="00125620">
              <w:rPr>
                <w:rFonts w:cs="Arial"/>
                <w:sz w:val="16"/>
                <w:szCs w:val="16"/>
              </w:rPr>
              <w:t>Descripción</w:t>
            </w:r>
          </w:p>
        </w:tc>
      </w:tr>
      <w:tr w:rsidR="00691D76" w:rsidRPr="00375B7A" w14:paraId="13F3EB98"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65DB48A0" w14:textId="53720914"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idOrganizacion</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287E0076" w14:textId="62C9C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04E47CA6" w14:textId="78A1FC00"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4C8E8E3F" w14:textId="7842199B"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la Organización que pertenece a la entrada del ganado</w:t>
            </w:r>
          </w:p>
        </w:tc>
      </w:tr>
      <w:tr w:rsidR="00691D76" w:rsidRPr="00375B7A" w14:paraId="69837EA2"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0FA1DE7E" w14:textId="58D3217A"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idCorral</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4FE14B0F" w14:textId="71F6173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11095CA3" w14:textId="6A93D011"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2F33990E" w14:textId="4C822F3E" w:rsidR="00691D76" w:rsidRPr="00097A57" w:rsidRDefault="00691D76" w:rsidP="006F6AFD">
            <w:pPr>
              <w:pStyle w:val="Textoindependiente2"/>
              <w:spacing w:before="60" w:after="60" w:line="240" w:lineRule="auto"/>
              <w:rPr>
                <w:rFonts w:ascii="Arial" w:eastAsia="Arial Unicode MS" w:hAnsi="Arial" w:cs="Arial"/>
                <w:sz w:val="16"/>
                <w:szCs w:val="16"/>
                <w:lang w:val="es-MX" w:eastAsia="en-US"/>
              </w:rPr>
            </w:pPr>
            <w:r w:rsidRPr="00097A57">
              <w:rPr>
                <w:rFonts w:ascii="Arial" w:eastAsia="Arial Unicode MS" w:hAnsi="Arial" w:cs="Arial"/>
                <w:sz w:val="16"/>
                <w:szCs w:val="16"/>
                <w:lang w:val="es-MX" w:eastAsia="en-US"/>
              </w:rPr>
              <w:t xml:space="preserve">Llave foránea del  Consecutivo asignado al corral,  en </w:t>
            </w:r>
            <w:r w:rsidR="004A1BAF" w:rsidRPr="00097A57">
              <w:rPr>
                <w:rFonts w:ascii="Arial" w:eastAsia="Arial Unicode MS" w:hAnsi="Arial" w:cs="Arial"/>
                <w:sz w:val="16"/>
                <w:szCs w:val="16"/>
                <w:lang w:val="es-MX" w:eastAsia="en-US"/>
              </w:rPr>
              <w:t>recepción</w:t>
            </w:r>
          </w:p>
        </w:tc>
      </w:tr>
      <w:tr w:rsidR="00691D76" w:rsidRPr="00375B7A" w14:paraId="10C6D8E9"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749DF0CE" w14:textId="36B81DA9"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idLote</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6A2BF483" w14:textId="08E583E8"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33503229" w14:textId="37529D4F"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26A1304E" w14:textId="43EF6C88"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0B1F0E">
              <w:rPr>
                <w:rFonts w:ascii="Arial" w:eastAsia="Arial Unicode MS" w:hAnsi="Arial" w:cs="Arial"/>
                <w:sz w:val="16"/>
                <w:szCs w:val="16"/>
                <w:lang w:val="es-MX" w:eastAsia="en-US"/>
              </w:rPr>
              <w:t>El Lote se genera : El Id Máximo dependiente del tipo de Organización más uno</w:t>
            </w:r>
          </w:p>
        </w:tc>
      </w:tr>
      <w:tr w:rsidR="00691D76" w:rsidRPr="00375B7A" w14:paraId="05C02AE1"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794CE5B7" w14:textId="5056BC2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idTipoCorral</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1615A4A7" w14:textId="6802168C"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575A6838"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25D061C" w14:textId="75CCA6A0"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 xml:space="preserve">Tipo de Corral Inicio  al ser asignado en recepción,  </w:t>
            </w:r>
          </w:p>
        </w:tc>
      </w:tr>
      <w:tr w:rsidR="00691D76" w:rsidRPr="00375B7A" w14:paraId="1EC02933"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71164746" w14:textId="2A7D0341"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idTipoProceso</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7EB931ED" w14:textId="3327ECB3"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21BD47B6"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574D945" w14:textId="58C326D1"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Llave foránea Tipo Proceso, dependiendo el Tipo de Organización,  d</w:t>
            </w:r>
          </w:p>
        </w:tc>
      </w:tr>
      <w:tr w:rsidR="00691D76" w:rsidRPr="00375B7A" w14:paraId="60A5AF6C"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24707C53" w14:textId="18F29B59"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dtFechaInicio</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0A5E5240" w14:textId="1DB061D3"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smalldatetime</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5F860969"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423E8C5" w14:textId="202B67E3"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Fecha de entrada a la recepción</w:t>
            </w:r>
          </w:p>
        </w:tc>
      </w:tr>
      <w:tr w:rsidR="00691D76" w:rsidRPr="00375B7A" w14:paraId="00C8B29C"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2453E321" w14:textId="2E3E6ACB"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inCabezasInicio</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413D345E" w14:textId="12A5AA7B"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640EC9A5"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65AB46E" w14:textId="0395A48B"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Cabezas registradas en recepción, se le suman si siguen ingresando mas</w:t>
            </w:r>
          </w:p>
        </w:tc>
      </w:tr>
      <w:tr w:rsidR="00691D76" w:rsidRPr="00375B7A" w14:paraId="09825CA0"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3F476F43" w14:textId="2B93AFD6"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lastRenderedPageBreak/>
              <w:t>dtFechaFin</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32842A4B" w14:textId="7889E774"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smalldatetime</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135747A1"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663B0CD" w14:textId="1ED60D83"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Fecha en la que se cierra el Lote</w:t>
            </w:r>
          </w:p>
        </w:tc>
      </w:tr>
      <w:tr w:rsidR="00691D76" w:rsidRPr="00375B7A" w14:paraId="2D6ACCCF"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2FC6A616" w14:textId="14D12A17" w:rsidR="00691D76" w:rsidRPr="00125620" w:rsidRDefault="00691D76" w:rsidP="00280E9A">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inCabezas</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72DE6A3D" w14:textId="5D8144E0"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int</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599E949A"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3B7CE1C" w14:textId="3748837B"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Cabezas Actuales en el lote corral</w:t>
            </w:r>
          </w:p>
        </w:tc>
      </w:tr>
      <w:tr w:rsidR="00691D76" w:rsidRPr="00375B7A" w14:paraId="490E61E5"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2C305937" w14:textId="70EEE04E"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dtFechaDisponibilidad</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55DB518B" w14:textId="433C2941"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CA1156">
              <w:rPr>
                <w:rFonts w:ascii="Arial" w:eastAsia="Arial Unicode MS" w:hAnsi="Arial" w:cs="Arial"/>
                <w:sz w:val="16"/>
                <w:szCs w:val="16"/>
                <w:lang w:val="es-MX" w:eastAsia="en-US"/>
              </w:rPr>
              <w:t>smalldatetime</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59D43509"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D03778E" w14:textId="7CD4350A"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Fecha de Sacrificio programada, se calculara en el módulo de manejo</w:t>
            </w:r>
          </w:p>
        </w:tc>
      </w:tr>
      <w:tr w:rsidR="00691D76" w:rsidRPr="00375B7A" w14:paraId="7791A991"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6B4512C1" w14:textId="17200141"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280E9A">
              <w:rPr>
                <w:rFonts w:ascii="Arial" w:eastAsia="Arial Unicode MS" w:hAnsi="Arial" w:cs="Arial"/>
                <w:sz w:val="16"/>
                <w:szCs w:val="16"/>
                <w:lang w:val="es-MX" w:eastAsia="en-US"/>
              </w:rPr>
              <w:t>boDisponibilidadAsignada</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53ED6348" w14:textId="76078152"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CA1156">
              <w:rPr>
                <w:rFonts w:ascii="Arial" w:eastAsia="Arial Unicode MS" w:hAnsi="Arial" w:cs="Arial"/>
                <w:sz w:val="16"/>
                <w:szCs w:val="16"/>
                <w:lang w:val="es-MX" w:eastAsia="en-US"/>
              </w:rPr>
              <w:t>bit</w:t>
            </w:r>
          </w:p>
        </w:tc>
        <w:tc>
          <w:tcPr>
            <w:tcW w:w="1134" w:type="dxa"/>
            <w:tcBorders>
              <w:top w:val="single" w:sz="6" w:space="0" w:color="666699"/>
              <w:left w:val="single" w:sz="6" w:space="0" w:color="666699"/>
              <w:bottom w:val="single" w:sz="6" w:space="0" w:color="666699"/>
              <w:right w:val="single" w:sz="6" w:space="0" w:color="666699"/>
            </w:tcBorders>
          </w:tcPr>
          <w:p w14:paraId="5506B405"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D350F1C" w14:textId="69743158"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Pr>
                <w:rFonts w:ascii="Arial" w:eastAsia="Arial Unicode MS" w:hAnsi="Arial" w:cs="Arial"/>
                <w:sz w:val="16"/>
                <w:szCs w:val="16"/>
                <w:lang w:val="es-MX" w:eastAsia="en-US"/>
              </w:rPr>
              <w:t>Fecha de Disponibilidad  activada, ya no  se calculara la fecha de disponibilidad</w:t>
            </w:r>
          </w:p>
        </w:tc>
      </w:tr>
      <w:tr w:rsidR="00691D76" w:rsidRPr="00865C88" w14:paraId="59AE8FC5"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57E9C20F"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8C2EB4">
              <w:rPr>
                <w:rFonts w:ascii="Arial" w:eastAsia="Arial Unicode MS" w:hAnsi="Arial" w:cs="Arial"/>
                <w:sz w:val="16"/>
                <w:szCs w:val="16"/>
                <w:lang w:val="es-MX" w:eastAsia="en-US"/>
              </w:rPr>
              <w:t>boStatus</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3DC6AC51"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8C2EB4">
              <w:rPr>
                <w:rFonts w:ascii="Arial" w:eastAsia="Arial Unicode MS" w:hAnsi="Arial" w:cs="Arial"/>
                <w:sz w:val="16"/>
                <w:szCs w:val="16"/>
                <w:lang w:val="es-MX" w:eastAsia="en-US"/>
              </w:rPr>
              <w:t>bit</w:t>
            </w:r>
          </w:p>
        </w:tc>
        <w:tc>
          <w:tcPr>
            <w:tcW w:w="1134" w:type="dxa"/>
            <w:tcBorders>
              <w:top w:val="single" w:sz="6" w:space="0" w:color="666699"/>
              <w:left w:val="single" w:sz="6" w:space="0" w:color="666699"/>
              <w:bottom w:val="single" w:sz="6" w:space="0" w:color="666699"/>
              <w:right w:val="single" w:sz="6" w:space="0" w:color="666699"/>
            </w:tcBorders>
          </w:tcPr>
          <w:p w14:paraId="09CD645D"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78FFB75"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Activo o Inactivo</w:t>
            </w:r>
          </w:p>
        </w:tc>
      </w:tr>
      <w:tr w:rsidR="00691D76" w:rsidRPr="00375B7A" w14:paraId="4821A670"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18CE515C" w14:textId="77777777" w:rsidR="00691D76" w:rsidRPr="008C2EB4"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8C2EB4">
              <w:rPr>
                <w:rFonts w:ascii="Arial" w:eastAsia="Arial Unicode MS" w:hAnsi="Arial" w:cs="Arial"/>
                <w:sz w:val="16"/>
                <w:szCs w:val="16"/>
                <w:lang w:val="es-MX" w:eastAsia="en-US"/>
              </w:rPr>
              <w:t>dtFechaModificacion</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3E13F344" w14:textId="77777777" w:rsidR="00691D76" w:rsidRPr="008C2EB4"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8C2EB4">
              <w:rPr>
                <w:rFonts w:ascii="Arial" w:eastAsia="Arial Unicode MS" w:hAnsi="Arial" w:cs="Arial"/>
                <w:sz w:val="16"/>
                <w:szCs w:val="16"/>
                <w:lang w:val="es-MX" w:eastAsia="en-US"/>
              </w:rPr>
              <w:t>smalldatetime</w:t>
            </w:r>
            <w:proofErr w:type="spellEnd"/>
          </w:p>
        </w:tc>
        <w:tc>
          <w:tcPr>
            <w:tcW w:w="1134" w:type="dxa"/>
            <w:tcBorders>
              <w:top w:val="single" w:sz="6" w:space="0" w:color="666699"/>
              <w:left w:val="single" w:sz="6" w:space="0" w:color="666699"/>
              <w:bottom w:val="single" w:sz="6" w:space="0" w:color="666699"/>
              <w:right w:val="single" w:sz="6" w:space="0" w:color="666699"/>
            </w:tcBorders>
          </w:tcPr>
          <w:p w14:paraId="1E683E10"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021B4CC"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691D76" w:rsidRPr="00375B7A" w14:paraId="563D22CD"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4DFAF698" w14:textId="77777777" w:rsidR="00691D76" w:rsidRPr="008C2EB4"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8C2EB4">
              <w:rPr>
                <w:rFonts w:ascii="Arial" w:eastAsia="Arial Unicode MS" w:hAnsi="Arial" w:cs="Arial"/>
                <w:sz w:val="16"/>
                <w:szCs w:val="16"/>
                <w:lang w:val="es-MX" w:eastAsia="en-US"/>
              </w:rPr>
              <w:t>vcUsuarioModificacion</w:t>
            </w:r>
            <w:proofErr w:type="spellEnd"/>
          </w:p>
        </w:tc>
        <w:tc>
          <w:tcPr>
            <w:tcW w:w="1276" w:type="dxa"/>
            <w:tcBorders>
              <w:top w:val="single" w:sz="6" w:space="0" w:color="666699"/>
              <w:left w:val="single" w:sz="6" w:space="0" w:color="666699"/>
              <w:bottom w:val="single" w:sz="6" w:space="0" w:color="666699"/>
              <w:right w:val="single" w:sz="6" w:space="0" w:color="666699"/>
            </w:tcBorders>
            <w:vAlign w:val="bottom"/>
          </w:tcPr>
          <w:p w14:paraId="2FD3123E" w14:textId="77777777" w:rsidR="00691D76" w:rsidRPr="008C2EB4" w:rsidRDefault="00691D76" w:rsidP="006F6AFD">
            <w:pPr>
              <w:pStyle w:val="Textoindependiente2"/>
              <w:spacing w:before="60" w:after="60" w:line="240" w:lineRule="auto"/>
              <w:rPr>
                <w:rFonts w:ascii="Arial" w:eastAsia="Arial Unicode MS" w:hAnsi="Arial" w:cs="Arial"/>
                <w:sz w:val="16"/>
                <w:szCs w:val="16"/>
                <w:lang w:val="es-MX" w:eastAsia="en-US"/>
              </w:rPr>
            </w:pPr>
            <w:proofErr w:type="spellStart"/>
            <w:r w:rsidRPr="008C2EB4">
              <w:rPr>
                <w:rFonts w:ascii="Arial" w:eastAsia="Arial Unicode MS" w:hAnsi="Arial" w:cs="Arial"/>
                <w:sz w:val="16"/>
                <w:szCs w:val="16"/>
                <w:lang w:val="es-MX" w:eastAsia="en-US"/>
              </w:rPr>
              <w:t>varchar</w:t>
            </w:r>
            <w:proofErr w:type="spellEnd"/>
            <w:r w:rsidRPr="008C2EB4">
              <w:rPr>
                <w:rFonts w:ascii="Arial" w:eastAsia="Arial Unicode MS" w:hAnsi="Arial" w:cs="Arial"/>
                <w:sz w:val="16"/>
                <w:szCs w:val="16"/>
                <w:lang w:val="es-MX" w:eastAsia="en-US"/>
              </w:rPr>
              <w:t>(50)</w:t>
            </w:r>
          </w:p>
        </w:tc>
        <w:tc>
          <w:tcPr>
            <w:tcW w:w="1134" w:type="dxa"/>
            <w:tcBorders>
              <w:top w:val="single" w:sz="6" w:space="0" w:color="666699"/>
              <w:left w:val="single" w:sz="6" w:space="0" w:color="666699"/>
              <w:bottom w:val="single" w:sz="6" w:space="0" w:color="666699"/>
              <w:right w:val="single" w:sz="6" w:space="0" w:color="666699"/>
            </w:tcBorders>
          </w:tcPr>
          <w:p w14:paraId="4F6F9303"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667C6AA"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r w:rsidR="00691D76" w:rsidRPr="00375B7A" w14:paraId="66811966" w14:textId="77777777" w:rsidTr="00CA1156">
        <w:trPr>
          <w:trHeight w:val="237"/>
        </w:trPr>
        <w:tc>
          <w:tcPr>
            <w:tcW w:w="2093" w:type="dxa"/>
            <w:tcBorders>
              <w:top w:val="single" w:sz="6" w:space="0" w:color="666699"/>
              <w:left w:val="single" w:sz="4" w:space="0" w:color="666699"/>
              <w:bottom w:val="single" w:sz="6" w:space="0" w:color="666699"/>
              <w:right w:val="single" w:sz="6" w:space="0" w:color="666699"/>
            </w:tcBorders>
            <w:vAlign w:val="bottom"/>
          </w:tcPr>
          <w:p w14:paraId="026CF169" w14:textId="77777777" w:rsidR="00691D76" w:rsidRPr="00125620" w:rsidRDefault="00691D76" w:rsidP="006F6AFD">
            <w:pPr>
              <w:pStyle w:val="Textoindependiente2"/>
              <w:spacing w:before="60" w:after="60" w:line="240" w:lineRule="auto"/>
              <w:rPr>
                <w:rFonts w:ascii="Calibri" w:hAnsi="Calibri" w:cs="Calibri"/>
                <w:color w:val="000000"/>
                <w:sz w:val="16"/>
                <w:szCs w:val="16"/>
                <w:lang w:val="es-MX"/>
              </w:rPr>
            </w:pPr>
          </w:p>
        </w:tc>
        <w:tc>
          <w:tcPr>
            <w:tcW w:w="1276" w:type="dxa"/>
            <w:tcBorders>
              <w:top w:val="single" w:sz="6" w:space="0" w:color="666699"/>
              <w:left w:val="single" w:sz="6" w:space="0" w:color="666699"/>
              <w:bottom w:val="single" w:sz="6" w:space="0" w:color="666699"/>
              <w:right w:val="single" w:sz="6" w:space="0" w:color="666699"/>
            </w:tcBorders>
            <w:vAlign w:val="bottom"/>
          </w:tcPr>
          <w:p w14:paraId="287601F1" w14:textId="77777777" w:rsidR="00691D76" w:rsidRPr="00125620" w:rsidRDefault="00691D76" w:rsidP="006F6AFD">
            <w:pPr>
              <w:pStyle w:val="Textoindependiente2"/>
              <w:spacing w:before="60" w:after="60" w:line="240" w:lineRule="auto"/>
              <w:rPr>
                <w:rFonts w:ascii="Calibri" w:hAnsi="Calibri" w:cs="Calibri"/>
                <w:color w:val="000000"/>
                <w:sz w:val="16"/>
                <w:szCs w:val="16"/>
                <w:lang w:val="es-MX"/>
              </w:rPr>
            </w:pPr>
          </w:p>
        </w:tc>
        <w:tc>
          <w:tcPr>
            <w:tcW w:w="1134" w:type="dxa"/>
            <w:tcBorders>
              <w:top w:val="single" w:sz="6" w:space="0" w:color="666699"/>
              <w:left w:val="single" w:sz="6" w:space="0" w:color="666699"/>
              <w:bottom w:val="single" w:sz="6" w:space="0" w:color="666699"/>
              <w:right w:val="single" w:sz="6" w:space="0" w:color="666699"/>
            </w:tcBorders>
          </w:tcPr>
          <w:p w14:paraId="52354841"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121BDF4" w14:textId="77777777" w:rsidR="00691D76" w:rsidRPr="00125620" w:rsidRDefault="00691D76" w:rsidP="006F6AFD">
            <w:pPr>
              <w:pStyle w:val="Textoindependiente2"/>
              <w:spacing w:before="60" w:after="60" w:line="240" w:lineRule="auto"/>
              <w:rPr>
                <w:rFonts w:ascii="Arial" w:eastAsia="Arial Unicode MS" w:hAnsi="Arial" w:cs="Arial"/>
                <w:sz w:val="16"/>
                <w:szCs w:val="16"/>
                <w:lang w:val="es-MX" w:eastAsia="en-US"/>
              </w:rPr>
            </w:pPr>
          </w:p>
        </w:tc>
      </w:tr>
    </w:tbl>
    <w:p w14:paraId="21139566" w14:textId="77777777" w:rsidR="00280E9A" w:rsidRDefault="00280E9A" w:rsidP="00CE07B5">
      <w:pPr>
        <w:ind w:left="0"/>
        <w:rPr>
          <w:lang w:val="es-MX"/>
        </w:rPr>
      </w:pPr>
    </w:p>
    <w:p w14:paraId="3523ACEB" w14:textId="77777777" w:rsidR="00875E70" w:rsidRDefault="00875E70" w:rsidP="00CE07B5">
      <w:pPr>
        <w:ind w:left="0"/>
        <w:rPr>
          <w:lang w:val="es-MX"/>
        </w:rPr>
      </w:pPr>
    </w:p>
    <w:p w14:paraId="3EECB16B" w14:textId="77777777" w:rsidR="00C1442B" w:rsidRDefault="00C1442B" w:rsidP="00CE07B5">
      <w:pPr>
        <w:ind w:left="0"/>
        <w:rPr>
          <w:lang w:val="es-MX"/>
        </w:rPr>
      </w:pPr>
    </w:p>
    <w:p w14:paraId="0348A31A" w14:textId="77777777" w:rsidR="00875E70" w:rsidRDefault="00875E70" w:rsidP="00CE07B5">
      <w:pPr>
        <w:ind w:left="0"/>
        <w:rPr>
          <w:lang w:val="es-MX"/>
        </w:rPr>
      </w:pPr>
    </w:p>
    <w:p w14:paraId="14A5E13C" w14:textId="77777777" w:rsidR="00875E70" w:rsidRPr="00125620" w:rsidRDefault="00875E70" w:rsidP="00CE07B5">
      <w:pPr>
        <w:ind w:left="0"/>
        <w:rPr>
          <w:lang w:val="es-MX"/>
        </w:rPr>
      </w:pPr>
    </w:p>
    <w:p w14:paraId="354AE3D0" w14:textId="1442096B" w:rsidR="007343CC" w:rsidRPr="00125620" w:rsidRDefault="007343CC" w:rsidP="00CE07B5">
      <w:pPr>
        <w:ind w:left="0"/>
        <w:rPr>
          <w:lang w:val="es-MX"/>
        </w:rPr>
      </w:pPr>
      <w:r w:rsidRPr="00125620">
        <w:rPr>
          <w:lang w:val="es-MX"/>
        </w:rPr>
        <w:t>Tablas Relacionadas</w:t>
      </w:r>
    </w:p>
    <w:p w14:paraId="1B534407" w14:textId="33AA1B48" w:rsidR="007C7A36" w:rsidRPr="00125620" w:rsidRDefault="007C7A36" w:rsidP="00280E9A">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tbl_CatTipoOrganizacion</w:t>
      </w:r>
    </w:p>
    <w:p w14:paraId="17AF5D10" w14:textId="77777777" w:rsidR="00E23756" w:rsidRPr="00125620" w:rsidRDefault="00E23756" w:rsidP="00CE07B5">
      <w:pPr>
        <w:ind w:left="0"/>
        <w:rPr>
          <w:lang w:val="es-MX"/>
        </w:rPr>
      </w:pPr>
    </w:p>
    <w:p w14:paraId="060CE320" w14:textId="4B1D26B3" w:rsidR="007C7A36" w:rsidRPr="00125620" w:rsidRDefault="007343CC" w:rsidP="00CE07B5">
      <w:pPr>
        <w:ind w:left="0"/>
        <w:rPr>
          <w:lang w:val="es-MX"/>
        </w:rPr>
      </w:pPr>
      <w:r w:rsidRPr="00125620">
        <w:rPr>
          <w:lang w:val="es-MX"/>
        </w:rPr>
        <w:t xml:space="preserve">Tabla Usada para el campo de  </w:t>
      </w:r>
      <w:r w:rsidRPr="00125620">
        <w:rPr>
          <w:b/>
          <w:lang w:val="es-MX"/>
        </w:rPr>
        <w:t>Tipo de Movimiento</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7C7A36" w:rsidRPr="00125620" w14:paraId="51E0660A" w14:textId="77777777" w:rsidTr="00FA7AAF">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29BEB7D6" w14:textId="77777777" w:rsidR="007C7A36" w:rsidRPr="00125620" w:rsidRDefault="007C7A36" w:rsidP="00FA7AAF">
            <w:pPr>
              <w:pStyle w:val="StyleStkBODYTEXTBackground1"/>
              <w:jc w:val="center"/>
              <w:rPr>
                <w:rFonts w:cs="Arial"/>
                <w:sz w:val="16"/>
              </w:rPr>
            </w:pPr>
            <w:r w:rsidRPr="00125620">
              <w:rPr>
                <w:rFonts w:cs="Arial"/>
                <w:sz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149F4996" w14:textId="77777777" w:rsidR="007C7A36" w:rsidRPr="00125620" w:rsidRDefault="007C7A36" w:rsidP="00FA7AAF">
            <w:pPr>
              <w:pStyle w:val="StyleStkBODYTEXTBackground1"/>
              <w:jc w:val="center"/>
              <w:rPr>
                <w:rFonts w:cs="Arial"/>
                <w:sz w:val="16"/>
              </w:rPr>
            </w:pPr>
            <w:r w:rsidRPr="00125620">
              <w:rPr>
                <w:rFonts w:cs="Arial"/>
                <w:sz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3DD6C5DA" w14:textId="36E35B7E" w:rsidR="007C7A36" w:rsidRPr="00125620" w:rsidRDefault="00EC3CB2" w:rsidP="00FA7AAF">
            <w:pPr>
              <w:pStyle w:val="StyleStkBODYTEXTBackground1"/>
              <w:jc w:val="center"/>
              <w:rPr>
                <w:rFonts w:cs="Arial"/>
                <w:sz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7371052C" w14:textId="77777777" w:rsidR="007C7A36" w:rsidRPr="00125620" w:rsidRDefault="007C7A36" w:rsidP="00FA7AAF">
            <w:pPr>
              <w:pStyle w:val="StyleStkBODYTEXTBackground1"/>
              <w:jc w:val="center"/>
              <w:rPr>
                <w:rFonts w:cs="Arial"/>
                <w:sz w:val="16"/>
              </w:rPr>
            </w:pPr>
            <w:r w:rsidRPr="00125620">
              <w:rPr>
                <w:rFonts w:cs="Arial"/>
                <w:sz w:val="16"/>
              </w:rPr>
              <w:t>Descripción</w:t>
            </w:r>
          </w:p>
        </w:tc>
      </w:tr>
      <w:tr w:rsidR="007C7A36" w:rsidRPr="00375B7A" w14:paraId="4BD673BD"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8B76D9E" w14:textId="6BDB83FD"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idTipoOrganizacion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FF51407" w14:textId="5F6369A9"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180E0AEA" w14:textId="47781B4C" w:rsidR="007C7A36"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6DC57996" w14:textId="288C5010" w:rsidR="007C7A36" w:rsidRPr="00125620" w:rsidRDefault="007343C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Tipo de </w:t>
            </w:r>
            <w:proofErr w:type="spellStart"/>
            <w:r w:rsidRPr="00125620">
              <w:rPr>
                <w:rFonts w:ascii="Arial" w:eastAsia="Arial Unicode MS" w:hAnsi="Arial" w:cs="Arial"/>
                <w:sz w:val="16"/>
                <w:szCs w:val="16"/>
                <w:lang w:val="es-MX" w:eastAsia="en-US"/>
              </w:rPr>
              <w:t>Organizacion</w:t>
            </w:r>
            <w:proofErr w:type="spellEnd"/>
          </w:p>
        </w:tc>
      </w:tr>
      <w:tr w:rsidR="007C7A36" w:rsidRPr="00375B7A" w14:paraId="7617091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7D230A6C" w14:textId="03D94FB1"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vcDescripcion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453DF99" w14:textId="42D2DDDE"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60B5CEEA" w14:textId="77777777"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9CFDB26" w14:textId="082AD4F6"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Descripción  del  Tipo de Organización</w:t>
            </w:r>
          </w:p>
        </w:tc>
      </w:tr>
      <w:tr w:rsidR="007C7A36" w:rsidRPr="00125620" w14:paraId="6A440D8A"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CC55BE0" w14:textId="2E9659B4"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boStatus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6A627F02" w14:textId="58FC0FE0"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16"/>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5FAF5973" w14:textId="77777777"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50775EE" w14:textId="2ADEB9EF"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Activo o Inactivo</w:t>
            </w:r>
          </w:p>
        </w:tc>
      </w:tr>
      <w:tr w:rsidR="007C7A36" w:rsidRPr="00375B7A" w14:paraId="75802912"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FC85E6B" w14:textId="58F9FB23"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4DB0F4E" w14:textId="092443BC"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72E6F468" w14:textId="77777777"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13B2827" w14:textId="67A74953"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7C7A36" w:rsidRPr="00375B7A" w14:paraId="54C01000"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0B48DA0" w14:textId="4F474ADA"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9AA1728" w14:textId="7D0F78F0"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4D471FD0" w14:textId="77777777"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C9C56F0" w14:textId="17B4F2E3" w:rsidR="007C7A36" w:rsidRPr="00125620" w:rsidRDefault="007C7A36"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bl>
    <w:p w14:paraId="3771F487" w14:textId="77777777" w:rsidR="007C7A36" w:rsidRPr="00125620" w:rsidRDefault="007C7A36" w:rsidP="00CE07B5">
      <w:pPr>
        <w:ind w:left="0"/>
        <w:rPr>
          <w:lang w:val="es-MX"/>
        </w:rPr>
      </w:pPr>
    </w:p>
    <w:p w14:paraId="69320F40" w14:textId="506B30C3" w:rsidR="007343CC" w:rsidRPr="00125620" w:rsidRDefault="007343CC" w:rsidP="00280E9A">
      <w:pPr>
        <w:pStyle w:val="Ttulo2"/>
        <w:numPr>
          <w:ilvl w:val="1"/>
          <w:numId w:val="15"/>
        </w:numPr>
        <w:rPr>
          <w:lang w:val="es-MX"/>
        </w:rPr>
      </w:pPr>
      <w:r w:rsidRPr="00125620">
        <w:rPr>
          <w:rFonts w:ascii="Courier New" w:hAnsi="Courier New" w:cs="Courier New"/>
          <w:noProof/>
          <w:szCs w:val="20"/>
          <w:lang w:val="es-MX"/>
        </w:rPr>
        <w:t xml:space="preserve"> 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tbl_CatOrganizacion</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7343CC" w:rsidRPr="00125620" w14:paraId="466E1891" w14:textId="77777777" w:rsidTr="00FA7AAF">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7974A05D" w14:textId="77777777" w:rsidR="007343CC" w:rsidRPr="00125620" w:rsidRDefault="007343CC" w:rsidP="00FA7AAF">
            <w:pPr>
              <w:pStyle w:val="StyleStkBODYTEXTBackground1"/>
              <w:jc w:val="center"/>
              <w:rPr>
                <w:rFonts w:cs="Arial"/>
                <w:sz w:val="16"/>
              </w:rPr>
            </w:pPr>
            <w:r w:rsidRPr="00125620">
              <w:rPr>
                <w:rFonts w:cs="Arial"/>
                <w:sz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0A390E31" w14:textId="77777777" w:rsidR="007343CC" w:rsidRPr="00125620" w:rsidRDefault="007343CC" w:rsidP="00FA7AAF">
            <w:pPr>
              <w:pStyle w:val="StyleStkBODYTEXTBackground1"/>
              <w:jc w:val="center"/>
              <w:rPr>
                <w:rFonts w:cs="Arial"/>
                <w:sz w:val="16"/>
              </w:rPr>
            </w:pPr>
            <w:r w:rsidRPr="00125620">
              <w:rPr>
                <w:rFonts w:cs="Arial"/>
                <w:sz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49E231C3" w14:textId="04EBDCCD" w:rsidR="007343CC" w:rsidRPr="00125620" w:rsidRDefault="00EC3CB2" w:rsidP="00FA7AAF">
            <w:pPr>
              <w:pStyle w:val="StyleStkBODYTEXTBackground1"/>
              <w:jc w:val="center"/>
              <w:rPr>
                <w:rFonts w:cs="Arial"/>
                <w:sz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059BD604" w14:textId="77777777" w:rsidR="007343CC" w:rsidRPr="00125620" w:rsidRDefault="007343CC" w:rsidP="00FA7AAF">
            <w:pPr>
              <w:pStyle w:val="StyleStkBODYTEXTBackground1"/>
              <w:jc w:val="center"/>
              <w:rPr>
                <w:rFonts w:cs="Arial"/>
                <w:sz w:val="16"/>
              </w:rPr>
            </w:pPr>
            <w:r w:rsidRPr="00125620">
              <w:rPr>
                <w:rFonts w:cs="Arial"/>
                <w:sz w:val="16"/>
              </w:rPr>
              <w:t>Descripción</w:t>
            </w:r>
          </w:p>
        </w:tc>
      </w:tr>
      <w:tr w:rsidR="007343CC" w:rsidRPr="00125620" w14:paraId="35BA6C50"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8B14699" w14:textId="2B3F68EE"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idOrganizacion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3EE1FD8" w14:textId="3AA93EE3"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1486727" w14:textId="65BC0E2B" w:rsidR="007343CC"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41AA1A29" w14:textId="53957970" w:rsidR="007343C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w:t>
            </w:r>
            <w:proofErr w:type="spellStart"/>
            <w:r w:rsidRPr="00125620">
              <w:rPr>
                <w:rFonts w:ascii="Arial" w:eastAsia="Arial Unicode MS" w:hAnsi="Arial" w:cs="Arial"/>
                <w:sz w:val="16"/>
                <w:szCs w:val="16"/>
                <w:lang w:val="es-MX" w:eastAsia="en-US"/>
              </w:rPr>
              <w:t>laOrganizacion</w:t>
            </w:r>
            <w:proofErr w:type="spellEnd"/>
          </w:p>
        </w:tc>
      </w:tr>
      <w:tr w:rsidR="007343CC" w:rsidRPr="00375B7A" w14:paraId="31F6F793"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BDA1599" w14:textId="09DE6ECC"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idTipoOrganizacion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87B74F0" w14:textId="354D43E7"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0341D350" w14:textId="7CCBBDA6"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F54596A" w14:textId="6DD1238A" w:rsidR="007343C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Tipo de Organización al que corresponde</w:t>
            </w:r>
          </w:p>
        </w:tc>
      </w:tr>
      <w:tr w:rsidR="007343CC" w:rsidRPr="00125620" w14:paraId="1CCD9EBD"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A84987E" w14:textId="7032CCCE"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vcDescripcion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7BDB0EA9" w14:textId="67E7FD82"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nchar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1DCE5106" w14:textId="77777777"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F070EC0" w14:textId="129DFEFF" w:rsidR="007343CC" w:rsidRPr="00125620" w:rsidRDefault="00C73FAC" w:rsidP="00C73FAC">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Descripción  de la  Organización</w:t>
            </w:r>
          </w:p>
        </w:tc>
      </w:tr>
      <w:tr w:rsidR="007343CC" w:rsidRPr="00125620" w14:paraId="1AF43F56"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174F7AF9" w14:textId="49F55C09"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vcRFC</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F2D72C7" w14:textId="64D8B01E"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nchar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6D9931B4" w14:textId="77777777" w:rsidR="007343CC" w:rsidRPr="00125620" w:rsidRDefault="007343C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914B86F" w14:textId="524C30B6" w:rsidR="007343C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RFC de la </w:t>
            </w:r>
            <w:proofErr w:type="spellStart"/>
            <w:r w:rsidRPr="00125620">
              <w:rPr>
                <w:rFonts w:ascii="Arial" w:eastAsia="Arial Unicode MS" w:hAnsi="Arial" w:cs="Arial"/>
                <w:sz w:val="16"/>
                <w:szCs w:val="16"/>
                <w:lang w:val="es-MX" w:eastAsia="en-US"/>
              </w:rPr>
              <w:t>Organizacion</w:t>
            </w:r>
            <w:proofErr w:type="spellEnd"/>
          </w:p>
        </w:tc>
      </w:tr>
      <w:tr w:rsidR="00C73FAC" w:rsidRPr="00125620" w14:paraId="7EDC0FE5"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72E84E2" w14:textId="67E9497C"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boStatus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EACA63F" w14:textId="7BB50B09"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16"/>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0072980E" w14:textId="77777777"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7400A68" w14:textId="08F4D6D2"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Activo o Inactivo</w:t>
            </w:r>
          </w:p>
        </w:tc>
      </w:tr>
      <w:tr w:rsidR="00C73FAC" w:rsidRPr="00375B7A" w14:paraId="3A0BBDD0"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B5AC0DF" w14:textId="6B75552C"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3A60E71" w14:textId="0F517166"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484E050" w14:textId="77777777"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89E400C" w14:textId="33E1ED96"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C73FAC" w:rsidRPr="00375B7A" w14:paraId="51C8A7A6"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F7DA9E7" w14:textId="427805A2"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lastRenderedPageBreak/>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2EBFED9" w14:textId="117CFECE"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nchar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729CB54D" w14:textId="77777777"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0E44F73" w14:textId="7D646F47" w:rsidR="00C73FAC" w:rsidRPr="00125620" w:rsidRDefault="00C73FAC"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bl>
    <w:p w14:paraId="5429C6B8" w14:textId="77777777" w:rsidR="00C73FAC" w:rsidRPr="00125620" w:rsidRDefault="00C73FAC" w:rsidP="00CE07B5">
      <w:pPr>
        <w:ind w:left="0"/>
        <w:rPr>
          <w:lang w:val="es-MX"/>
        </w:rPr>
      </w:pPr>
    </w:p>
    <w:p w14:paraId="1DD04925" w14:textId="559202E4" w:rsidR="00C73FAC" w:rsidRPr="00125620" w:rsidRDefault="00C73FAC" w:rsidP="00280E9A">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tbl_CatChofer</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C73FAC" w:rsidRPr="00125620" w14:paraId="23737423" w14:textId="77777777" w:rsidTr="00FA7AAF">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625D6819" w14:textId="77777777" w:rsidR="00C73FAC" w:rsidRPr="00125620" w:rsidRDefault="00C73FAC" w:rsidP="00FA7AAF">
            <w:pPr>
              <w:pStyle w:val="StyleStkBODYTEXTBackground1"/>
              <w:jc w:val="center"/>
              <w:rPr>
                <w:rFonts w:cs="Arial"/>
                <w:sz w:val="16"/>
                <w:szCs w:val="16"/>
              </w:rPr>
            </w:pPr>
            <w:r w:rsidRPr="00125620">
              <w:rPr>
                <w:rFonts w:cs="Arial"/>
                <w:sz w:val="16"/>
                <w:szCs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346F7A06" w14:textId="77777777" w:rsidR="00C73FAC" w:rsidRPr="00125620" w:rsidRDefault="00C73FAC" w:rsidP="00FA7AAF">
            <w:pPr>
              <w:pStyle w:val="StyleStkBODYTEXTBackground1"/>
              <w:jc w:val="center"/>
              <w:rPr>
                <w:rFonts w:cs="Arial"/>
                <w:sz w:val="16"/>
                <w:szCs w:val="16"/>
              </w:rPr>
            </w:pPr>
            <w:r w:rsidRPr="00125620">
              <w:rPr>
                <w:rFonts w:cs="Arial"/>
                <w:sz w:val="16"/>
                <w:szCs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33A90415" w14:textId="0FF8E57E" w:rsidR="00C73FAC" w:rsidRPr="00125620" w:rsidRDefault="00EC3CB2" w:rsidP="00FA7AAF">
            <w:pPr>
              <w:pStyle w:val="StyleStkBODYTEXTBackground1"/>
              <w:jc w:val="center"/>
              <w:rPr>
                <w:rFonts w:cs="Arial"/>
                <w:sz w:val="16"/>
                <w:szCs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760E738A" w14:textId="77777777" w:rsidR="00C73FAC" w:rsidRPr="00125620" w:rsidRDefault="00C73FAC" w:rsidP="00FA7AAF">
            <w:pPr>
              <w:pStyle w:val="StyleStkBODYTEXTBackground1"/>
              <w:jc w:val="center"/>
              <w:rPr>
                <w:rFonts w:cs="Arial"/>
                <w:sz w:val="16"/>
                <w:szCs w:val="16"/>
              </w:rPr>
            </w:pPr>
            <w:r w:rsidRPr="00125620">
              <w:rPr>
                <w:rFonts w:cs="Arial"/>
                <w:sz w:val="16"/>
                <w:szCs w:val="16"/>
              </w:rPr>
              <w:t>Descripción</w:t>
            </w:r>
          </w:p>
        </w:tc>
      </w:tr>
      <w:tr w:rsidR="00EC3CB2" w:rsidRPr="00125620" w14:paraId="101B667E"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1F3B380F" w14:textId="061B798E"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idChofer</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DE26D05" w14:textId="6712EF9C"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27D1CED" w14:textId="707DC4FB"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04CB8E36" w14:textId="468B741C"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Id de Chofer , Consecutivo</w:t>
            </w:r>
          </w:p>
        </w:tc>
      </w:tr>
      <w:tr w:rsidR="00EC3CB2" w:rsidRPr="00125620" w14:paraId="5515497C"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6379E15" w14:textId="5C7F2842"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vcNombre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EB848D9" w14:textId="15385E18"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1ECF6FAC"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6FBCDDD" w14:textId="65C92C02"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Nombre del Chofer</w:t>
            </w:r>
          </w:p>
        </w:tc>
      </w:tr>
      <w:tr w:rsidR="00EC3CB2" w:rsidRPr="00125620" w14:paraId="49B8EE1F"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CB10EB6" w14:textId="2E7E8AB3"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vcApellidoPaterno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F8E2ED7" w14:textId="479BAF8C"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2CA7B5F7"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38FC7FA0" w14:textId="5A9646DE"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Apellido Paterno</w:t>
            </w:r>
          </w:p>
        </w:tc>
      </w:tr>
      <w:tr w:rsidR="00EC3CB2" w:rsidRPr="00125620" w14:paraId="26B524B7"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69402A9" w14:textId="3AAA6261"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vcApellidoMaterno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73700B7" w14:textId="358CF8E2"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64230E7F"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FF009CF" w14:textId="52298D89"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Apellido Materno</w:t>
            </w:r>
          </w:p>
        </w:tc>
      </w:tr>
      <w:tr w:rsidR="00EC3CB2" w:rsidRPr="00125620" w14:paraId="4DECE44A"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E4E4425" w14:textId="7C34C12D"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boStatus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6B98F3BD" w14:textId="0EE3DBB4"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16"/>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65CB919E"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D9E5342" w14:textId="4E70D1AA"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Activo o Inactivo</w:t>
            </w:r>
          </w:p>
        </w:tc>
      </w:tr>
      <w:tr w:rsidR="00EC3CB2" w:rsidRPr="00375B7A" w14:paraId="15F77227"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13FED882" w14:textId="567041B6"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2C49CBD" w14:textId="2B95BB3C"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3BBDCA43"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B0550BE" w14:textId="592857D3"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EC3CB2" w:rsidRPr="00375B7A" w14:paraId="6750EFE2"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50E2EFA6" w14:textId="2A3CB7A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2D1096F6" w14:textId="765E46C0"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707C252B"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5AADF99" w14:textId="7BBE1729"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r w:rsidR="00EC3CB2" w:rsidRPr="00375B7A" w14:paraId="40F15836"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70FA23F" w14:textId="611A8486"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1274" w:type="dxa"/>
            <w:tcBorders>
              <w:top w:val="single" w:sz="6" w:space="0" w:color="666699"/>
              <w:left w:val="single" w:sz="6" w:space="0" w:color="666699"/>
              <w:bottom w:val="single" w:sz="6" w:space="0" w:color="666699"/>
              <w:right w:val="single" w:sz="6" w:space="0" w:color="666699"/>
            </w:tcBorders>
            <w:vAlign w:val="bottom"/>
          </w:tcPr>
          <w:p w14:paraId="1DD00901" w14:textId="1EEC0F7A"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1362" w:type="dxa"/>
            <w:tcBorders>
              <w:top w:val="single" w:sz="6" w:space="0" w:color="666699"/>
              <w:left w:val="single" w:sz="6" w:space="0" w:color="666699"/>
              <w:bottom w:val="single" w:sz="6" w:space="0" w:color="666699"/>
              <w:right w:val="single" w:sz="6" w:space="0" w:color="666699"/>
            </w:tcBorders>
          </w:tcPr>
          <w:p w14:paraId="50F63518"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05FA95F" w14:textId="77777777" w:rsidR="00EC3CB2" w:rsidRPr="00125620" w:rsidRDefault="00EC3CB2" w:rsidP="00FA7AAF">
            <w:pPr>
              <w:pStyle w:val="Textoindependiente2"/>
              <w:spacing w:before="60" w:after="60" w:line="240" w:lineRule="auto"/>
              <w:rPr>
                <w:rFonts w:ascii="Arial" w:eastAsia="Arial Unicode MS" w:hAnsi="Arial" w:cs="Arial"/>
                <w:sz w:val="16"/>
                <w:szCs w:val="16"/>
                <w:lang w:val="es-MX" w:eastAsia="en-US"/>
              </w:rPr>
            </w:pPr>
          </w:p>
        </w:tc>
      </w:tr>
    </w:tbl>
    <w:p w14:paraId="35A6FDA5" w14:textId="77777777" w:rsidR="00C73FAC" w:rsidRPr="00125620" w:rsidRDefault="00C73FAC" w:rsidP="00CE07B5">
      <w:pPr>
        <w:ind w:left="0"/>
        <w:rPr>
          <w:lang w:val="es-MX"/>
        </w:rPr>
      </w:pPr>
    </w:p>
    <w:p w14:paraId="0BBC6C32" w14:textId="4B35CFB2" w:rsidR="00EF748F" w:rsidRPr="00125620" w:rsidRDefault="00C1442B" w:rsidP="00280E9A">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sidRPr="00125620">
        <w:rPr>
          <w:rFonts w:ascii="Courier New" w:hAnsi="Courier New" w:cs="Courier New"/>
          <w:noProof/>
          <w:szCs w:val="20"/>
          <w:lang w:val="es-MX"/>
        </w:rPr>
        <w:t>tbl_CatCondicion</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EF748F" w:rsidRPr="00125620" w14:paraId="1308494C" w14:textId="77777777" w:rsidTr="00FA7AAF">
        <w:trPr>
          <w:trHeight w:val="260"/>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281AD66A" w14:textId="77777777" w:rsidR="00EF748F" w:rsidRPr="00125620" w:rsidRDefault="00EF748F" w:rsidP="00FA7AAF">
            <w:pPr>
              <w:pStyle w:val="StyleStkBODYTEXTBackground1"/>
              <w:jc w:val="center"/>
              <w:rPr>
                <w:rFonts w:cs="Arial"/>
                <w:sz w:val="16"/>
                <w:szCs w:val="16"/>
              </w:rPr>
            </w:pPr>
            <w:r w:rsidRPr="00125620">
              <w:rPr>
                <w:rFonts w:cs="Arial"/>
                <w:sz w:val="16"/>
                <w:szCs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28A0636C" w14:textId="77777777" w:rsidR="00EF748F" w:rsidRPr="00125620" w:rsidRDefault="00EF748F" w:rsidP="00FA7AAF">
            <w:pPr>
              <w:pStyle w:val="StyleStkBODYTEXTBackground1"/>
              <w:jc w:val="center"/>
              <w:rPr>
                <w:rFonts w:cs="Arial"/>
                <w:sz w:val="16"/>
                <w:szCs w:val="16"/>
              </w:rPr>
            </w:pPr>
            <w:r w:rsidRPr="00125620">
              <w:rPr>
                <w:rFonts w:cs="Arial"/>
                <w:sz w:val="16"/>
                <w:szCs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2C12E194" w14:textId="4EF616B8" w:rsidR="00EF748F" w:rsidRPr="00125620" w:rsidRDefault="00EC3CB2" w:rsidP="00FA7AAF">
            <w:pPr>
              <w:pStyle w:val="StyleStkBODYTEXTBackground1"/>
              <w:jc w:val="center"/>
              <w:rPr>
                <w:rFonts w:cs="Arial"/>
                <w:sz w:val="16"/>
                <w:szCs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6B64BF35" w14:textId="77777777" w:rsidR="00EF748F" w:rsidRPr="00125620" w:rsidRDefault="00EF748F" w:rsidP="00FA7AAF">
            <w:pPr>
              <w:pStyle w:val="StyleStkBODYTEXTBackground1"/>
              <w:jc w:val="center"/>
              <w:rPr>
                <w:rFonts w:cs="Arial"/>
                <w:sz w:val="16"/>
                <w:szCs w:val="16"/>
              </w:rPr>
            </w:pPr>
            <w:r w:rsidRPr="00125620">
              <w:rPr>
                <w:rFonts w:cs="Arial"/>
                <w:sz w:val="16"/>
                <w:szCs w:val="16"/>
              </w:rPr>
              <w:t>Descripción</w:t>
            </w:r>
          </w:p>
        </w:tc>
      </w:tr>
      <w:tr w:rsidR="00EF748F" w:rsidRPr="00375B7A" w14:paraId="13192044"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3FF09172" w14:textId="77AB588E"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idCondicion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0B089C08" w14:textId="28B7B06E"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64569BAC" w14:textId="2F378683" w:rsidR="00EF748F" w:rsidRPr="00125620" w:rsidRDefault="00A477DD"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699EFB3C" w14:textId="4DC9FDA5" w:rsidR="00EF748F" w:rsidRPr="00125620" w:rsidRDefault="00EF748F" w:rsidP="00C1442B">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Id de </w:t>
            </w:r>
            <w:r w:rsidR="00C1442B" w:rsidRPr="00125620">
              <w:rPr>
                <w:rFonts w:ascii="Arial" w:eastAsia="Arial Unicode MS" w:hAnsi="Arial" w:cs="Arial"/>
                <w:sz w:val="16"/>
                <w:szCs w:val="16"/>
                <w:lang w:val="es-MX" w:eastAsia="en-US"/>
              </w:rPr>
              <w:t>Condición de Ganado</w:t>
            </w:r>
          </w:p>
        </w:tc>
      </w:tr>
      <w:tr w:rsidR="00EF748F" w:rsidRPr="00375B7A" w14:paraId="0ACE2FEA"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5F780A8" w14:textId="32251778"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vcDescripcion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30F9076" w14:textId="703D2432"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varbinary</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4725DA21" w14:textId="77777777"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22E06F9" w14:textId="15A5C618" w:rsidR="00EF748F" w:rsidRPr="00125620" w:rsidRDefault="00EF748F" w:rsidP="00C1442B">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 xml:space="preserve">Nombre </w:t>
            </w:r>
            <w:r w:rsidR="00C1442B" w:rsidRPr="00125620">
              <w:rPr>
                <w:rFonts w:ascii="Arial" w:eastAsia="Arial Unicode MS" w:hAnsi="Arial" w:cs="Arial"/>
                <w:sz w:val="16"/>
                <w:szCs w:val="16"/>
                <w:lang w:val="es-MX" w:eastAsia="en-US"/>
              </w:rPr>
              <w:t>de la condición del Ganado</w:t>
            </w:r>
          </w:p>
        </w:tc>
      </w:tr>
      <w:tr w:rsidR="00EF748F" w:rsidRPr="00125620" w14:paraId="4794A4CB"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310D2FD" w14:textId="1A51E348"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boStatus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77B097A" w14:textId="6DF21BEE"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r w:rsidRPr="00125620">
              <w:rPr>
                <w:rFonts w:ascii="Calibri" w:hAnsi="Calibri" w:cs="Calibri"/>
                <w:color w:val="000000"/>
                <w:sz w:val="16"/>
                <w:szCs w:val="16"/>
                <w:lang w:val="es-MX"/>
              </w:rPr>
              <w:t>bit</w:t>
            </w:r>
          </w:p>
        </w:tc>
        <w:tc>
          <w:tcPr>
            <w:tcW w:w="1362" w:type="dxa"/>
            <w:tcBorders>
              <w:top w:val="single" w:sz="6" w:space="0" w:color="666699"/>
              <w:left w:val="single" w:sz="6" w:space="0" w:color="666699"/>
              <w:bottom w:val="single" w:sz="6" w:space="0" w:color="666699"/>
              <w:right w:val="single" w:sz="6" w:space="0" w:color="666699"/>
            </w:tcBorders>
          </w:tcPr>
          <w:p w14:paraId="262777CC" w14:textId="77777777"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32B84DB" w14:textId="3ED0A975"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Activo o Inactivo</w:t>
            </w:r>
          </w:p>
        </w:tc>
      </w:tr>
      <w:tr w:rsidR="00EF748F" w:rsidRPr="00375B7A" w14:paraId="61193FC5"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C82D46B" w14:textId="6A9D85EF"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21BCA17" w14:textId="74DC8D2A"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6F249730" w14:textId="77777777"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9C90D89" w14:textId="6601BFEC"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Fecha en la que se actualiza la tabla</w:t>
            </w:r>
          </w:p>
        </w:tc>
      </w:tr>
      <w:tr w:rsidR="00EF748F" w:rsidRPr="00375B7A" w14:paraId="294DC919" w14:textId="77777777" w:rsidTr="00FA7AAF">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0B06433" w14:textId="13059CF7"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2A00C721" w14:textId="58D2AC88"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roofErr w:type="spellStart"/>
            <w:r w:rsidRPr="00125620">
              <w:rPr>
                <w:rFonts w:ascii="Calibri" w:hAnsi="Calibri" w:cs="Calibri"/>
                <w:color w:val="000000"/>
                <w:sz w:val="16"/>
                <w:szCs w:val="16"/>
                <w:lang w:val="es-MX"/>
              </w:rPr>
              <w:t>varchar</w:t>
            </w:r>
            <w:proofErr w:type="spellEnd"/>
            <w:r w:rsidRPr="00125620">
              <w:rPr>
                <w:rFonts w:ascii="Calibri" w:hAnsi="Calibri" w:cs="Calibri"/>
                <w:color w:val="000000"/>
                <w:sz w:val="16"/>
                <w:szCs w:val="16"/>
                <w:lang w:val="es-MX"/>
              </w:rPr>
              <w:t>(50)</w:t>
            </w:r>
          </w:p>
        </w:tc>
        <w:tc>
          <w:tcPr>
            <w:tcW w:w="1362" w:type="dxa"/>
            <w:tcBorders>
              <w:top w:val="single" w:sz="6" w:space="0" w:color="666699"/>
              <w:left w:val="single" w:sz="6" w:space="0" w:color="666699"/>
              <w:bottom w:val="single" w:sz="6" w:space="0" w:color="666699"/>
              <w:right w:val="single" w:sz="6" w:space="0" w:color="666699"/>
            </w:tcBorders>
          </w:tcPr>
          <w:p w14:paraId="7AE40537" w14:textId="77777777"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18A91315" w14:textId="6C2CB971" w:rsidR="00EF748F" w:rsidRPr="00125620" w:rsidRDefault="00EF748F" w:rsidP="00FA7AAF">
            <w:pPr>
              <w:pStyle w:val="Textoindependiente2"/>
              <w:spacing w:before="60" w:after="60" w:line="240" w:lineRule="auto"/>
              <w:rPr>
                <w:rFonts w:ascii="Arial" w:eastAsia="Arial Unicode MS" w:hAnsi="Arial" w:cs="Arial"/>
                <w:sz w:val="16"/>
                <w:szCs w:val="16"/>
                <w:lang w:val="es-MX" w:eastAsia="en-US"/>
              </w:rPr>
            </w:pPr>
            <w:r w:rsidRPr="00125620">
              <w:rPr>
                <w:rFonts w:ascii="Arial" w:eastAsia="Arial Unicode MS" w:hAnsi="Arial" w:cs="Arial"/>
                <w:sz w:val="16"/>
                <w:szCs w:val="16"/>
                <w:lang w:val="es-MX" w:eastAsia="en-US"/>
              </w:rPr>
              <w:t>Usuario  en la que se actualiza la tabla</w:t>
            </w:r>
          </w:p>
        </w:tc>
      </w:tr>
    </w:tbl>
    <w:p w14:paraId="53589856" w14:textId="77777777" w:rsidR="00EF748F" w:rsidRDefault="00EF748F" w:rsidP="00CE07B5">
      <w:pPr>
        <w:ind w:left="0"/>
        <w:rPr>
          <w:lang w:val="es-MX"/>
        </w:rPr>
      </w:pPr>
    </w:p>
    <w:p w14:paraId="407F431A" w14:textId="5500B998" w:rsidR="008C2EB4" w:rsidRPr="00125620" w:rsidRDefault="008C2EB4" w:rsidP="00280E9A">
      <w:pPr>
        <w:pStyle w:val="Ttulo2"/>
        <w:numPr>
          <w:ilvl w:val="1"/>
          <w:numId w:val="15"/>
        </w:numPr>
        <w:rPr>
          <w:lang w:val="es-MX"/>
        </w:rPr>
      </w:pPr>
      <w:r w:rsidRPr="00125620">
        <w:rPr>
          <w:rFonts w:ascii="Courier New" w:hAnsi="Courier New" w:cs="Courier New"/>
          <w:noProof/>
          <w:szCs w:val="20"/>
          <w:lang w:val="es-MX"/>
        </w:rPr>
        <w:t>dbo</w:t>
      </w:r>
      <w:r w:rsidRPr="00125620">
        <w:rPr>
          <w:rFonts w:ascii="Courier New" w:hAnsi="Courier New" w:cs="Courier New"/>
          <w:noProof/>
          <w:color w:val="808080"/>
          <w:szCs w:val="20"/>
          <w:lang w:val="es-MX"/>
        </w:rPr>
        <w:t>.</w:t>
      </w:r>
      <w:r>
        <w:rPr>
          <w:rFonts w:ascii="Courier New" w:hAnsi="Courier New" w:cs="Courier New"/>
          <w:noProof/>
          <w:szCs w:val="20"/>
          <w:lang w:val="es-MX"/>
        </w:rPr>
        <w:t>tbl_Cat</w:t>
      </w:r>
      <w:r w:rsidR="00E35BAE">
        <w:rPr>
          <w:rFonts w:ascii="Courier New" w:hAnsi="Courier New" w:cs="Courier New"/>
          <w:noProof/>
          <w:szCs w:val="20"/>
          <w:lang w:val="es-MX"/>
        </w:rPr>
        <w:t>Operativo</w:t>
      </w:r>
    </w:p>
    <w:tbl>
      <w:tblPr>
        <w:tblW w:w="0" w:type="auto"/>
        <w:tblBorders>
          <w:top w:val="single" w:sz="4" w:space="0" w:color="666699"/>
          <w:left w:val="single" w:sz="4" w:space="0" w:color="666699"/>
          <w:bottom w:val="single" w:sz="4" w:space="0" w:color="666699"/>
          <w:right w:val="single" w:sz="4" w:space="0" w:color="666699"/>
          <w:insideH w:val="single" w:sz="6" w:space="0" w:color="666699"/>
          <w:insideV w:val="single" w:sz="6" w:space="0" w:color="666699"/>
        </w:tblBorders>
        <w:tblLayout w:type="fixed"/>
        <w:tblLook w:val="01E0" w:firstRow="1" w:lastRow="1" w:firstColumn="1" w:lastColumn="1" w:noHBand="0" w:noVBand="0"/>
      </w:tblPr>
      <w:tblGrid>
        <w:gridCol w:w="1867"/>
        <w:gridCol w:w="1274"/>
        <w:gridCol w:w="1362"/>
        <w:gridCol w:w="5103"/>
      </w:tblGrid>
      <w:tr w:rsidR="008C2EB4" w:rsidRPr="00125620" w14:paraId="0B0B02F9" w14:textId="77777777" w:rsidTr="006F1ADB">
        <w:trPr>
          <w:trHeight w:val="365"/>
        </w:trPr>
        <w:tc>
          <w:tcPr>
            <w:tcW w:w="1867" w:type="dxa"/>
            <w:tcBorders>
              <w:top w:val="single" w:sz="4" w:space="0" w:color="666699"/>
              <w:left w:val="single" w:sz="4" w:space="0" w:color="666699"/>
              <w:bottom w:val="single" w:sz="6" w:space="0" w:color="666699"/>
              <w:right w:val="single" w:sz="6" w:space="0" w:color="666699"/>
            </w:tcBorders>
            <w:shd w:val="clear" w:color="auto" w:fill="C0C0C0"/>
          </w:tcPr>
          <w:p w14:paraId="731E6709" w14:textId="77777777" w:rsidR="008C2EB4" w:rsidRPr="00125620" w:rsidRDefault="008C2EB4" w:rsidP="005E6FC4">
            <w:pPr>
              <w:pStyle w:val="StyleStkBODYTEXTBackground1"/>
              <w:jc w:val="center"/>
              <w:rPr>
                <w:rFonts w:cs="Arial"/>
                <w:sz w:val="16"/>
                <w:szCs w:val="16"/>
              </w:rPr>
            </w:pPr>
            <w:r w:rsidRPr="00125620">
              <w:rPr>
                <w:rFonts w:cs="Arial"/>
                <w:sz w:val="16"/>
                <w:szCs w:val="16"/>
              </w:rPr>
              <w:t>Nombre</w:t>
            </w:r>
          </w:p>
        </w:tc>
        <w:tc>
          <w:tcPr>
            <w:tcW w:w="1274" w:type="dxa"/>
            <w:tcBorders>
              <w:top w:val="single" w:sz="4" w:space="0" w:color="666699"/>
              <w:left w:val="single" w:sz="6" w:space="0" w:color="666699"/>
              <w:bottom w:val="single" w:sz="6" w:space="0" w:color="666699"/>
              <w:right w:val="single" w:sz="6" w:space="0" w:color="666699"/>
            </w:tcBorders>
            <w:shd w:val="clear" w:color="auto" w:fill="C0C0C0"/>
          </w:tcPr>
          <w:p w14:paraId="7063B105" w14:textId="77777777" w:rsidR="008C2EB4" w:rsidRPr="00125620" w:rsidRDefault="008C2EB4" w:rsidP="005E6FC4">
            <w:pPr>
              <w:pStyle w:val="StyleStkBODYTEXTBackground1"/>
              <w:jc w:val="center"/>
              <w:rPr>
                <w:rFonts w:cs="Arial"/>
                <w:sz w:val="16"/>
                <w:szCs w:val="16"/>
              </w:rPr>
            </w:pPr>
            <w:r w:rsidRPr="00125620">
              <w:rPr>
                <w:rFonts w:cs="Arial"/>
                <w:sz w:val="16"/>
                <w:szCs w:val="16"/>
              </w:rPr>
              <w:t>Tipo de Dato</w:t>
            </w:r>
          </w:p>
        </w:tc>
        <w:tc>
          <w:tcPr>
            <w:tcW w:w="1362" w:type="dxa"/>
            <w:tcBorders>
              <w:top w:val="single" w:sz="4" w:space="0" w:color="666699"/>
              <w:left w:val="single" w:sz="6" w:space="0" w:color="666699"/>
              <w:bottom w:val="single" w:sz="6" w:space="0" w:color="666699"/>
              <w:right w:val="single" w:sz="6" w:space="0" w:color="666699"/>
            </w:tcBorders>
            <w:shd w:val="clear" w:color="auto" w:fill="C0C0C0"/>
          </w:tcPr>
          <w:p w14:paraId="3B8AF425" w14:textId="09A0145B" w:rsidR="008C2EB4" w:rsidRPr="00125620" w:rsidRDefault="00EC3CB2" w:rsidP="005E6FC4">
            <w:pPr>
              <w:pStyle w:val="StyleStkBODYTEXTBackground1"/>
              <w:jc w:val="center"/>
              <w:rPr>
                <w:rFonts w:cs="Arial"/>
                <w:sz w:val="16"/>
                <w:szCs w:val="16"/>
              </w:rPr>
            </w:pPr>
            <w:r w:rsidRPr="00EC3CB2">
              <w:rPr>
                <w:rFonts w:cs="Arial"/>
                <w:sz w:val="16"/>
              </w:rPr>
              <w:t>Key</w:t>
            </w:r>
          </w:p>
        </w:tc>
        <w:tc>
          <w:tcPr>
            <w:tcW w:w="5103" w:type="dxa"/>
            <w:tcBorders>
              <w:top w:val="single" w:sz="4" w:space="0" w:color="666699"/>
              <w:left w:val="single" w:sz="6" w:space="0" w:color="666699"/>
              <w:bottom w:val="single" w:sz="6" w:space="0" w:color="666699"/>
              <w:right w:val="single" w:sz="6" w:space="0" w:color="666699"/>
            </w:tcBorders>
            <w:shd w:val="clear" w:color="auto" w:fill="C0C0C0"/>
          </w:tcPr>
          <w:p w14:paraId="5CC4F57F" w14:textId="77777777" w:rsidR="008C2EB4" w:rsidRPr="00125620" w:rsidRDefault="008C2EB4" w:rsidP="005E6FC4">
            <w:pPr>
              <w:pStyle w:val="StyleStkBODYTEXTBackground1"/>
              <w:jc w:val="center"/>
              <w:rPr>
                <w:rFonts w:cs="Arial"/>
                <w:sz w:val="16"/>
                <w:szCs w:val="16"/>
              </w:rPr>
            </w:pPr>
            <w:r w:rsidRPr="00125620">
              <w:rPr>
                <w:rFonts w:cs="Arial"/>
                <w:sz w:val="16"/>
                <w:szCs w:val="16"/>
              </w:rPr>
              <w:t>Descripción</w:t>
            </w:r>
          </w:p>
        </w:tc>
      </w:tr>
      <w:tr w:rsidR="008C2EB4" w:rsidRPr="00375B7A" w14:paraId="179D4781"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07DCB45" w14:textId="16E74A71" w:rsidR="008C2EB4" w:rsidRPr="00A32B93" w:rsidRDefault="008C2EB4" w:rsidP="006F1ADB">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id</w:t>
            </w:r>
            <w:r w:rsidR="006F1ADB" w:rsidRPr="00A32B93">
              <w:rPr>
                <w:rFonts w:ascii="Arial" w:eastAsia="Arial Unicode MS" w:hAnsi="Arial" w:cs="Arial"/>
                <w:sz w:val="16"/>
                <w:szCs w:val="16"/>
                <w:lang w:val="es-MX" w:eastAsia="en-US"/>
              </w:rPr>
              <w:t>Operativo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4EBF47A" w14:textId="72F29E9D"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B0EC110"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Llave primaria</w:t>
            </w:r>
          </w:p>
        </w:tc>
        <w:tc>
          <w:tcPr>
            <w:tcW w:w="5103" w:type="dxa"/>
            <w:tcBorders>
              <w:top w:val="single" w:sz="6" w:space="0" w:color="666699"/>
              <w:left w:val="single" w:sz="6" w:space="0" w:color="666699"/>
              <w:bottom w:val="single" w:sz="6" w:space="0" w:color="666699"/>
              <w:right w:val="single" w:sz="6" w:space="0" w:color="666699"/>
            </w:tcBorders>
          </w:tcPr>
          <w:p w14:paraId="60116D5C" w14:textId="6A5F7564" w:rsidR="008C2EB4" w:rsidRPr="00A32B93" w:rsidRDefault="006F1ADB" w:rsidP="006F1ADB">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 xml:space="preserve">Id de Numero de Personal que le </w:t>
            </w:r>
            <w:r w:rsidR="00AF0EB9" w:rsidRPr="00A32B93">
              <w:rPr>
                <w:rFonts w:ascii="Arial" w:eastAsia="Arial Unicode MS" w:hAnsi="Arial" w:cs="Arial"/>
                <w:sz w:val="16"/>
                <w:szCs w:val="16"/>
                <w:lang w:val="es-MX" w:eastAsia="en-US"/>
              </w:rPr>
              <w:t>corresponde</w:t>
            </w:r>
            <w:r w:rsidRPr="00A32B93">
              <w:rPr>
                <w:rFonts w:ascii="Arial" w:eastAsia="Arial Unicode MS" w:hAnsi="Arial" w:cs="Arial"/>
                <w:sz w:val="16"/>
                <w:szCs w:val="16"/>
                <w:lang w:val="es-MX" w:eastAsia="en-US"/>
              </w:rPr>
              <w:t xml:space="preserve"> al operativo</w:t>
            </w:r>
          </w:p>
        </w:tc>
      </w:tr>
      <w:tr w:rsidR="008C2EB4" w:rsidRPr="00A32B93" w14:paraId="16A32700"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7CCD49E" w14:textId="29187628"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vcNombre</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58056014" w14:textId="2477CFAF"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varchar</w:t>
            </w:r>
            <w:proofErr w:type="spellEnd"/>
            <w:r w:rsidRPr="00A32B93">
              <w:rPr>
                <w:rFonts w:ascii="Arial" w:eastAsia="Arial Unicode MS" w:hAnsi="Arial" w:cs="Arial"/>
                <w:sz w:val="16"/>
                <w:szCs w:val="16"/>
                <w:lang w:val="es-MX" w:eastAsia="en-US"/>
              </w:rPr>
              <w:t>(50)</w:t>
            </w:r>
          </w:p>
        </w:tc>
        <w:tc>
          <w:tcPr>
            <w:tcW w:w="1362" w:type="dxa"/>
            <w:tcBorders>
              <w:top w:val="single" w:sz="6" w:space="0" w:color="666699"/>
              <w:left w:val="single" w:sz="6" w:space="0" w:color="666699"/>
              <w:bottom w:val="single" w:sz="6" w:space="0" w:color="666699"/>
              <w:right w:val="single" w:sz="6" w:space="0" w:color="666699"/>
            </w:tcBorders>
          </w:tcPr>
          <w:p w14:paraId="6143BF52"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F0FA7BE" w14:textId="2C3E7470" w:rsidR="008C2EB4" w:rsidRPr="00A32B93" w:rsidRDefault="006F1ADB"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Nombre de Operativo</w:t>
            </w:r>
          </w:p>
        </w:tc>
      </w:tr>
      <w:tr w:rsidR="008C2EB4" w:rsidRPr="00A32B93" w14:paraId="7132C23C"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0C1BF1F6" w14:textId="159922C3"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vcApellidoPaterno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271E1E5F" w14:textId="4AF40E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varchar</w:t>
            </w:r>
            <w:proofErr w:type="spellEnd"/>
            <w:r w:rsidRPr="00A32B93">
              <w:rPr>
                <w:rFonts w:ascii="Arial" w:eastAsia="Arial Unicode MS" w:hAnsi="Arial" w:cs="Arial"/>
                <w:sz w:val="16"/>
                <w:szCs w:val="16"/>
                <w:lang w:val="es-MX" w:eastAsia="en-US"/>
              </w:rPr>
              <w:t>(50)</w:t>
            </w:r>
          </w:p>
        </w:tc>
        <w:tc>
          <w:tcPr>
            <w:tcW w:w="1362" w:type="dxa"/>
            <w:tcBorders>
              <w:top w:val="single" w:sz="6" w:space="0" w:color="666699"/>
              <w:left w:val="single" w:sz="6" w:space="0" w:color="666699"/>
              <w:bottom w:val="single" w:sz="6" w:space="0" w:color="666699"/>
              <w:right w:val="single" w:sz="6" w:space="0" w:color="666699"/>
            </w:tcBorders>
          </w:tcPr>
          <w:p w14:paraId="497FD83C"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489758B4" w14:textId="36AD01DD" w:rsidR="008C2EB4" w:rsidRPr="00A32B93" w:rsidRDefault="006F1ADB"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Apellido Paterno del Empleado</w:t>
            </w:r>
          </w:p>
        </w:tc>
      </w:tr>
      <w:tr w:rsidR="008C2EB4" w:rsidRPr="00A32B93" w14:paraId="23CC11EE"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35277A0" w14:textId="1588CDE4"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vcApellidoMaterno</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DC40A51" w14:textId="7E40A86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varchar</w:t>
            </w:r>
            <w:proofErr w:type="spellEnd"/>
            <w:r w:rsidRPr="00A32B93">
              <w:rPr>
                <w:rFonts w:ascii="Arial" w:eastAsia="Arial Unicode MS" w:hAnsi="Arial" w:cs="Arial"/>
                <w:sz w:val="16"/>
                <w:szCs w:val="16"/>
                <w:lang w:val="es-MX" w:eastAsia="en-US"/>
              </w:rPr>
              <w:t>(50)</w:t>
            </w:r>
          </w:p>
        </w:tc>
        <w:tc>
          <w:tcPr>
            <w:tcW w:w="1362" w:type="dxa"/>
            <w:tcBorders>
              <w:top w:val="single" w:sz="6" w:space="0" w:color="666699"/>
              <w:left w:val="single" w:sz="6" w:space="0" w:color="666699"/>
              <w:bottom w:val="single" w:sz="6" w:space="0" w:color="666699"/>
              <w:right w:val="single" w:sz="6" w:space="0" w:color="666699"/>
            </w:tcBorders>
          </w:tcPr>
          <w:p w14:paraId="74CCB36B"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6C0C0295" w14:textId="262D4E02" w:rsidR="008C2EB4" w:rsidRPr="00A32B93" w:rsidRDefault="006F1ADB"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Apellido Materno</w:t>
            </w:r>
          </w:p>
        </w:tc>
      </w:tr>
      <w:tr w:rsidR="009F4D9F" w:rsidRPr="00375B7A" w14:paraId="21A39EC8"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68141B5" w14:textId="6B3F3A15" w:rsidR="009F4D9F" w:rsidRPr="00A32B93" w:rsidRDefault="009F4D9F"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CodigoSAP</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7C2917F" w14:textId="08A98FB7" w:rsidR="009F4D9F" w:rsidRPr="00A32B93" w:rsidRDefault="009F4D9F"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0E549FB0" w14:textId="77777777" w:rsidR="009F4D9F" w:rsidRPr="00A32B93" w:rsidRDefault="009F4D9F"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5F7EE1A7" w14:textId="622640DD" w:rsidR="009F4D9F" w:rsidRPr="00A32B93" w:rsidRDefault="00A32B93"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 xml:space="preserve">ID de numero empleado de </w:t>
            </w:r>
            <w:proofErr w:type="spellStart"/>
            <w:r w:rsidRPr="00A32B93">
              <w:rPr>
                <w:rFonts w:ascii="Arial" w:eastAsia="Arial Unicode MS" w:hAnsi="Arial" w:cs="Arial"/>
                <w:sz w:val="16"/>
                <w:szCs w:val="16"/>
                <w:lang w:val="es-MX" w:eastAsia="en-US"/>
              </w:rPr>
              <w:t>sap</w:t>
            </w:r>
            <w:proofErr w:type="spellEnd"/>
          </w:p>
        </w:tc>
      </w:tr>
      <w:tr w:rsidR="009F4D9F" w:rsidRPr="00A32B93" w14:paraId="0CDAF9B6"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83799AF" w14:textId="1D0F33B4" w:rsidR="009F4D9F" w:rsidRPr="00A32B93" w:rsidRDefault="009F4D9F"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IdRol</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380FB24E" w14:textId="619231DC" w:rsidR="009F4D9F" w:rsidRPr="00A32B93" w:rsidRDefault="00A32B93"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Int</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4D383692" w14:textId="77777777" w:rsidR="009F4D9F" w:rsidRPr="00A32B93" w:rsidRDefault="009F4D9F"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0926FE3" w14:textId="408FA7D4" w:rsidR="009F4D9F" w:rsidRPr="00A32B93" w:rsidRDefault="00A32B93"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Rol Asignado</w:t>
            </w:r>
          </w:p>
        </w:tc>
      </w:tr>
      <w:tr w:rsidR="008C2EB4" w:rsidRPr="00A32B93" w14:paraId="485F0893"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66D89E6A" w14:textId="4CF7446F"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boStatus</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1F42493D" w14:textId="63C72906"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bit</w:t>
            </w:r>
          </w:p>
        </w:tc>
        <w:tc>
          <w:tcPr>
            <w:tcW w:w="1362" w:type="dxa"/>
            <w:tcBorders>
              <w:top w:val="single" w:sz="6" w:space="0" w:color="666699"/>
              <w:left w:val="single" w:sz="6" w:space="0" w:color="666699"/>
              <w:bottom w:val="single" w:sz="6" w:space="0" w:color="666699"/>
              <w:right w:val="single" w:sz="6" w:space="0" w:color="666699"/>
            </w:tcBorders>
          </w:tcPr>
          <w:p w14:paraId="4D005EE2"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244E702" w14:textId="6F9F21F6" w:rsidR="008C2EB4" w:rsidRPr="00A32B93" w:rsidRDefault="006F1ADB"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Activo o Inactivo</w:t>
            </w:r>
          </w:p>
        </w:tc>
      </w:tr>
      <w:tr w:rsidR="008C2EB4" w:rsidRPr="00375B7A" w14:paraId="7AD6CD9B"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7CE724C4" w14:textId="45094658"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dtFechaModificacion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A7A67F1" w14:textId="6A7DB9EC"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smalldatetime</w:t>
            </w:r>
            <w:proofErr w:type="spellEnd"/>
          </w:p>
        </w:tc>
        <w:tc>
          <w:tcPr>
            <w:tcW w:w="1362" w:type="dxa"/>
            <w:tcBorders>
              <w:top w:val="single" w:sz="6" w:space="0" w:color="666699"/>
              <w:left w:val="single" w:sz="6" w:space="0" w:color="666699"/>
              <w:bottom w:val="single" w:sz="6" w:space="0" w:color="666699"/>
              <w:right w:val="single" w:sz="6" w:space="0" w:color="666699"/>
            </w:tcBorders>
          </w:tcPr>
          <w:p w14:paraId="54F2623D"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71AFA842" w14:textId="571EB461"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Fecha en la que se actualiza la tabla</w:t>
            </w:r>
          </w:p>
        </w:tc>
      </w:tr>
      <w:tr w:rsidR="008C2EB4" w:rsidRPr="00375B7A" w14:paraId="08E3A7E5"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47FCE956" w14:textId="0FDC66A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vcUsuarioModificacion</w:t>
            </w:r>
            <w:proofErr w:type="spellEnd"/>
          </w:p>
        </w:tc>
        <w:tc>
          <w:tcPr>
            <w:tcW w:w="1274" w:type="dxa"/>
            <w:tcBorders>
              <w:top w:val="single" w:sz="6" w:space="0" w:color="666699"/>
              <w:left w:val="single" w:sz="6" w:space="0" w:color="666699"/>
              <w:bottom w:val="single" w:sz="6" w:space="0" w:color="666699"/>
              <w:right w:val="single" w:sz="6" w:space="0" w:color="666699"/>
            </w:tcBorders>
            <w:vAlign w:val="bottom"/>
          </w:tcPr>
          <w:p w14:paraId="4C9053FF" w14:textId="74527E6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roofErr w:type="spellStart"/>
            <w:r w:rsidRPr="00A32B93">
              <w:rPr>
                <w:rFonts w:ascii="Arial" w:eastAsia="Arial Unicode MS" w:hAnsi="Arial" w:cs="Arial"/>
                <w:sz w:val="16"/>
                <w:szCs w:val="16"/>
                <w:lang w:val="es-MX" w:eastAsia="en-US"/>
              </w:rPr>
              <w:t>varchar</w:t>
            </w:r>
            <w:proofErr w:type="spellEnd"/>
            <w:r w:rsidRPr="00A32B93">
              <w:rPr>
                <w:rFonts w:ascii="Arial" w:eastAsia="Arial Unicode MS" w:hAnsi="Arial" w:cs="Arial"/>
                <w:sz w:val="16"/>
                <w:szCs w:val="16"/>
                <w:lang w:val="es-MX" w:eastAsia="en-US"/>
              </w:rPr>
              <w:t>(50)</w:t>
            </w:r>
          </w:p>
        </w:tc>
        <w:tc>
          <w:tcPr>
            <w:tcW w:w="1362" w:type="dxa"/>
            <w:tcBorders>
              <w:top w:val="single" w:sz="6" w:space="0" w:color="666699"/>
              <w:left w:val="single" w:sz="6" w:space="0" w:color="666699"/>
              <w:bottom w:val="single" w:sz="6" w:space="0" w:color="666699"/>
              <w:right w:val="single" w:sz="6" w:space="0" w:color="666699"/>
            </w:tcBorders>
          </w:tcPr>
          <w:p w14:paraId="57F3299D" w14:textId="77777777" w:rsidR="008C2EB4" w:rsidRPr="00A32B93"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26904CEB" w14:textId="4FFADDEE" w:rsidR="008C2EB4" w:rsidRPr="00125620" w:rsidRDefault="008C2EB4" w:rsidP="005E6FC4">
            <w:pPr>
              <w:pStyle w:val="Textoindependiente2"/>
              <w:spacing w:before="60" w:after="60" w:line="240" w:lineRule="auto"/>
              <w:rPr>
                <w:rFonts w:ascii="Arial" w:eastAsia="Arial Unicode MS" w:hAnsi="Arial" w:cs="Arial"/>
                <w:sz w:val="16"/>
                <w:szCs w:val="16"/>
                <w:lang w:val="es-MX" w:eastAsia="en-US"/>
              </w:rPr>
            </w:pPr>
            <w:r w:rsidRPr="00A32B93">
              <w:rPr>
                <w:rFonts w:ascii="Arial" w:eastAsia="Arial Unicode MS" w:hAnsi="Arial" w:cs="Arial"/>
                <w:sz w:val="16"/>
                <w:szCs w:val="16"/>
                <w:lang w:val="es-MX" w:eastAsia="en-US"/>
              </w:rPr>
              <w:t>Usuario  en la que se actualiza la tabla</w:t>
            </w:r>
          </w:p>
        </w:tc>
      </w:tr>
      <w:tr w:rsidR="008C2EB4" w:rsidRPr="00375B7A" w14:paraId="254A927E" w14:textId="77777777" w:rsidTr="005E6FC4">
        <w:trPr>
          <w:trHeight w:val="237"/>
        </w:trPr>
        <w:tc>
          <w:tcPr>
            <w:tcW w:w="1867" w:type="dxa"/>
            <w:tcBorders>
              <w:top w:val="single" w:sz="6" w:space="0" w:color="666699"/>
              <w:left w:val="single" w:sz="4" w:space="0" w:color="666699"/>
              <w:bottom w:val="single" w:sz="6" w:space="0" w:color="666699"/>
              <w:right w:val="single" w:sz="6" w:space="0" w:color="666699"/>
            </w:tcBorders>
            <w:vAlign w:val="bottom"/>
          </w:tcPr>
          <w:p w14:paraId="27AE69A4" w14:textId="77777777" w:rsidR="008C2EB4" w:rsidRPr="00125620" w:rsidRDefault="008C2EB4" w:rsidP="005E6FC4">
            <w:pPr>
              <w:pStyle w:val="Textoindependiente2"/>
              <w:spacing w:before="60" w:after="60" w:line="240" w:lineRule="auto"/>
              <w:rPr>
                <w:rFonts w:ascii="Calibri" w:hAnsi="Calibri" w:cs="Calibri"/>
                <w:color w:val="000000"/>
                <w:sz w:val="16"/>
                <w:szCs w:val="16"/>
                <w:lang w:val="es-MX"/>
              </w:rPr>
            </w:pPr>
          </w:p>
        </w:tc>
        <w:tc>
          <w:tcPr>
            <w:tcW w:w="1274" w:type="dxa"/>
            <w:tcBorders>
              <w:top w:val="single" w:sz="6" w:space="0" w:color="666699"/>
              <w:left w:val="single" w:sz="6" w:space="0" w:color="666699"/>
              <w:bottom w:val="single" w:sz="6" w:space="0" w:color="666699"/>
              <w:right w:val="single" w:sz="6" w:space="0" w:color="666699"/>
            </w:tcBorders>
            <w:vAlign w:val="bottom"/>
          </w:tcPr>
          <w:p w14:paraId="691787A0" w14:textId="77777777" w:rsidR="008C2EB4" w:rsidRPr="00125620" w:rsidRDefault="008C2EB4" w:rsidP="005E6FC4">
            <w:pPr>
              <w:pStyle w:val="Textoindependiente2"/>
              <w:spacing w:before="60" w:after="60" w:line="240" w:lineRule="auto"/>
              <w:rPr>
                <w:rFonts w:ascii="Calibri" w:hAnsi="Calibri" w:cs="Calibri"/>
                <w:color w:val="000000"/>
                <w:sz w:val="16"/>
                <w:szCs w:val="16"/>
                <w:lang w:val="es-MX"/>
              </w:rPr>
            </w:pPr>
          </w:p>
        </w:tc>
        <w:tc>
          <w:tcPr>
            <w:tcW w:w="1362" w:type="dxa"/>
            <w:tcBorders>
              <w:top w:val="single" w:sz="6" w:space="0" w:color="666699"/>
              <w:left w:val="single" w:sz="6" w:space="0" w:color="666699"/>
              <w:bottom w:val="single" w:sz="6" w:space="0" w:color="666699"/>
              <w:right w:val="single" w:sz="6" w:space="0" w:color="666699"/>
            </w:tcBorders>
          </w:tcPr>
          <w:p w14:paraId="46BAF72A" w14:textId="77777777" w:rsidR="008C2EB4" w:rsidRPr="00125620" w:rsidRDefault="008C2EB4" w:rsidP="005E6FC4">
            <w:pPr>
              <w:pStyle w:val="Textoindependiente2"/>
              <w:spacing w:before="60" w:after="60" w:line="240" w:lineRule="auto"/>
              <w:rPr>
                <w:rFonts w:ascii="Arial" w:eastAsia="Arial Unicode MS" w:hAnsi="Arial" w:cs="Arial"/>
                <w:sz w:val="16"/>
                <w:szCs w:val="16"/>
                <w:lang w:val="es-MX" w:eastAsia="en-US"/>
              </w:rPr>
            </w:pPr>
          </w:p>
        </w:tc>
        <w:tc>
          <w:tcPr>
            <w:tcW w:w="5103" w:type="dxa"/>
            <w:tcBorders>
              <w:top w:val="single" w:sz="6" w:space="0" w:color="666699"/>
              <w:left w:val="single" w:sz="6" w:space="0" w:color="666699"/>
              <w:bottom w:val="single" w:sz="6" w:space="0" w:color="666699"/>
              <w:right w:val="single" w:sz="6" w:space="0" w:color="666699"/>
            </w:tcBorders>
          </w:tcPr>
          <w:p w14:paraId="0DA8F1A2" w14:textId="77777777" w:rsidR="008C2EB4" w:rsidRPr="00125620" w:rsidRDefault="008C2EB4" w:rsidP="005E6FC4">
            <w:pPr>
              <w:pStyle w:val="Textoindependiente2"/>
              <w:spacing w:before="60" w:after="60" w:line="240" w:lineRule="auto"/>
              <w:rPr>
                <w:rFonts w:ascii="Arial" w:eastAsia="Arial Unicode MS" w:hAnsi="Arial" w:cs="Arial"/>
                <w:sz w:val="16"/>
                <w:szCs w:val="16"/>
                <w:lang w:val="es-MX" w:eastAsia="en-US"/>
              </w:rPr>
            </w:pPr>
          </w:p>
        </w:tc>
      </w:tr>
    </w:tbl>
    <w:p w14:paraId="295A1B57" w14:textId="77777777" w:rsidR="00EF748F" w:rsidRDefault="00EF748F" w:rsidP="00CE07B5">
      <w:pPr>
        <w:ind w:left="0"/>
        <w:rPr>
          <w:lang w:val="es-MX"/>
        </w:rPr>
      </w:pPr>
    </w:p>
    <w:p w14:paraId="7EC88A46" w14:textId="77777777" w:rsidR="00280E9A" w:rsidRDefault="00280E9A" w:rsidP="00CE07B5">
      <w:pPr>
        <w:ind w:left="0"/>
        <w:rPr>
          <w:lang w:val="es-MX"/>
        </w:rPr>
      </w:pPr>
    </w:p>
    <w:p w14:paraId="6E6DA5EC" w14:textId="77777777" w:rsidR="00280E9A" w:rsidRDefault="00280E9A" w:rsidP="00CE07B5">
      <w:pPr>
        <w:ind w:left="0"/>
        <w:rPr>
          <w:lang w:val="es-MX"/>
        </w:rPr>
      </w:pPr>
    </w:p>
    <w:p w14:paraId="7F8350BB" w14:textId="77777777" w:rsidR="00280E9A" w:rsidRDefault="00280E9A" w:rsidP="00CE07B5">
      <w:pPr>
        <w:ind w:left="0"/>
        <w:rPr>
          <w:lang w:val="es-MX"/>
        </w:rPr>
      </w:pPr>
    </w:p>
    <w:p w14:paraId="48192B24" w14:textId="77777777" w:rsidR="00D91863" w:rsidRDefault="00D91863" w:rsidP="00CE07B5">
      <w:pPr>
        <w:ind w:left="0"/>
        <w:rPr>
          <w:lang w:val="es-MX"/>
        </w:rPr>
      </w:pPr>
    </w:p>
    <w:p w14:paraId="0898D3CE" w14:textId="1AC345E2" w:rsidR="00D91863" w:rsidRDefault="00D91863" w:rsidP="00CE07B5">
      <w:pPr>
        <w:ind w:left="0"/>
        <w:rPr>
          <w:lang w:val="es-MX"/>
        </w:rPr>
      </w:pPr>
      <w:r>
        <w:rPr>
          <w:lang w:val="es-MX"/>
        </w:rPr>
        <w:t>Para el proceso de Selección del Embarque</w:t>
      </w:r>
    </w:p>
    <w:p w14:paraId="417E0644" w14:textId="0D85318D" w:rsidR="00D91863" w:rsidRDefault="00D91863" w:rsidP="00CE07B5">
      <w:pPr>
        <w:ind w:left="0"/>
        <w:rPr>
          <w:lang w:val="es-MX"/>
        </w:rPr>
      </w:pPr>
      <w:r>
        <w:rPr>
          <w:lang w:val="es-MX"/>
        </w:rPr>
        <w:t>Se realiza de la Tabla</w:t>
      </w:r>
    </w:p>
    <w:p w14:paraId="505CA726" w14:textId="40172DB8" w:rsidR="00D91863" w:rsidRDefault="008E1A43" w:rsidP="00CE07B5">
      <w:pPr>
        <w:ind w:left="0"/>
        <w:rPr>
          <w:lang w:val="es-MX"/>
        </w:rPr>
      </w:pPr>
      <w:proofErr w:type="spellStart"/>
      <w:r>
        <w:rPr>
          <w:lang w:val="es-MX"/>
        </w:rPr>
        <w:t>TblTraEmbarque</w:t>
      </w:r>
      <w:proofErr w:type="spellEnd"/>
      <w:r>
        <w:rPr>
          <w:lang w:val="es-MX"/>
        </w:rPr>
        <w:t>:</w:t>
      </w:r>
      <w:r w:rsidR="00D91863">
        <w:rPr>
          <w:lang w:val="es-MX"/>
        </w:rPr>
        <w:t xml:space="preserve"> Cabecero del Detalle de Embarque</w:t>
      </w:r>
    </w:p>
    <w:p w14:paraId="4A97FD4B" w14:textId="08C5BD76" w:rsidR="00D91863" w:rsidRDefault="008E1A43" w:rsidP="00D91863">
      <w:pPr>
        <w:ind w:left="0"/>
        <w:rPr>
          <w:lang w:val="es-MX"/>
        </w:rPr>
      </w:pPr>
      <w:proofErr w:type="spellStart"/>
      <w:r>
        <w:rPr>
          <w:lang w:val="es-MX"/>
        </w:rPr>
        <w:t>TblTraEmbarqueDetalle</w:t>
      </w:r>
      <w:proofErr w:type="spellEnd"/>
      <w:r>
        <w:rPr>
          <w:lang w:val="es-MX"/>
        </w:rPr>
        <w:t>: Detalle</w:t>
      </w:r>
      <w:r w:rsidR="00D91863">
        <w:rPr>
          <w:lang w:val="es-MX"/>
        </w:rPr>
        <w:t xml:space="preserve"> de  las localidades a donde se dirige por ganado o realizara un descanso del ganado, </w:t>
      </w:r>
    </w:p>
    <w:p w14:paraId="43DD0FF8" w14:textId="77777777" w:rsidR="00D91863" w:rsidRDefault="00D91863" w:rsidP="00D91863">
      <w:pPr>
        <w:ind w:left="0"/>
        <w:rPr>
          <w:lang w:val="es-MX"/>
        </w:rPr>
      </w:pPr>
    </w:p>
    <w:p w14:paraId="2502122A" w14:textId="77777777" w:rsidR="008E1A43" w:rsidRDefault="008E1A43" w:rsidP="00D91863">
      <w:pPr>
        <w:ind w:left="0"/>
        <w:rPr>
          <w:lang w:val="es-MX"/>
        </w:rPr>
      </w:pPr>
    </w:p>
    <w:p w14:paraId="0DEB1CB1" w14:textId="77777777" w:rsidR="001C507A" w:rsidRDefault="00814485" w:rsidP="00792D10">
      <w:pPr>
        <w:ind w:left="0"/>
        <w:rPr>
          <w:lang w:val="es-MX"/>
        </w:rPr>
      </w:pPr>
      <w:r>
        <w:rPr>
          <w:lang w:val="es-MX"/>
        </w:rPr>
        <w:t>Conexión para Traer las Cabezas de Origen</w:t>
      </w:r>
      <w:r w:rsidR="00792D10">
        <w:rPr>
          <w:lang w:val="es-MX"/>
        </w:rPr>
        <w:t xml:space="preserve"> de Tipo Centro de Acopio</w:t>
      </w:r>
    </w:p>
    <w:p w14:paraId="7EADA3A9" w14:textId="0FB869FA" w:rsidR="00792D10" w:rsidRDefault="00792D10" w:rsidP="00792D10">
      <w:pPr>
        <w:ind w:left="0"/>
        <w:rPr>
          <w:lang w:val="es-MX"/>
        </w:rPr>
      </w:pPr>
      <w:r>
        <w:rPr>
          <w:lang w:val="es-MX"/>
        </w:rPr>
        <w:t>Conexión para Traer las Cabezas de Origen de Tipo Centro de Praderas</w:t>
      </w:r>
    </w:p>
    <w:p w14:paraId="4E0A5D64" w14:textId="77777777" w:rsidR="00792D10" w:rsidRDefault="00792D10" w:rsidP="00CE07B5">
      <w:pPr>
        <w:ind w:left="0"/>
        <w:rPr>
          <w:lang w:val="es-MX"/>
        </w:rPr>
      </w:pPr>
    </w:p>
    <w:p w14:paraId="27BAABD7" w14:textId="77777777" w:rsidR="00814485" w:rsidRDefault="00814485" w:rsidP="00CE07B5">
      <w:pPr>
        <w:ind w:left="0"/>
        <w:rPr>
          <w:lang w:val="es-MX"/>
        </w:rPr>
      </w:pPr>
    </w:p>
    <w:p w14:paraId="6A024380" w14:textId="77777777" w:rsidR="00D91863" w:rsidRPr="00125620" w:rsidRDefault="00D91863" w:rsidP="00CE07B5">
      <w:pPr>
        <w:ind w:left="0"/>
        <w:rPr>
          <w:lang w:val="es-MX"/>
        </w:rPr>
      </w:pPr>
    </w:p>
    <w:p w14:paraId="00D7A064" w14:textId="77777777" w:rsidR="00EF748F" w:rsidRPr="00125620" w:rsidRDefault="00EF748F" w:rsidP="00CE07B5">
      <w:pPr>
        <w:ind w:left="0"/>
        <w:rPr>
          <w:lang w:val="es-MX"/>
        </w:rPr>
      </w:pPr>
    </w:p>
    <w:p w14:paraId="4DAD4D1B" w14:textId="6829EF16" w:rsidR="003A4AF3" w:rsidRPr="00125620" w:rsidRDefault="003A4AF3" w:rsidP="005F2634">
      <w:pPr>
        <w:pStyle w:val="Ttulo2"/>
        <w:numPr>
          <w:ilvl w:val="0"/>
          <w:numId w:val="3"/>
        </w:numPr>
        <w:spacing w:after="0"/>
        <w:rPr>
          <w:sz w:val="24"/>
          <w:szCs w:val="24"/>
          <w:lang w:val="es-MX"/>
        </w:rPr>
      </w:pPr>
      <w:bookmarkStart w:id="47" w:name="_Toc351115384"/>
      <w:bookmarkStart w:id="48" w:name="_Toc364674434"/>
      <w:r w:rsidRPr="00125620">
        <w:rPr>
          <w:sz w:val="24"/>
          <w:szCs w:val="24"/>
          <w:lang w:val="es-MX"/>
        </w:rPr>
        <w:t>Datos de Bases de Datos</w:t>
      </w:r>
      <w:bookmarkEnd w:id="47"/>
      <w:bookmarkEnd w:id="48"/>
    </w:p>
    <w:tbl>
      <w:tblPr>
        <w:tblpPr w:leftFromText="180" w:rightFromText="180" w:vertAnchor="text" w:horzAnchor="margin" w:tblpX="108" w:tblpY="105"/>
        <w:tblW w:w="9356"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2268"/>
        <w:gridCol w:w="2588"/>
        <w:gridCol w:w="4500"/>
      </w:tblGrid>
      <w:tr w:rsidR="003A4AF3" w:rsidRPr="00125620" w14:paraId="23DE38B2" w14:textId="77777777" w:rsidTr="003A4AF3">
        <w:tc>
          <w:tcPr>
            <w:tcW w:w="2268" w:type="dxa"/>
            <w:tcBorders>
              <w:top w:val="nil"/>
              <w:left w:val="single" w:sz="12" w:space="0" w:color="B2B2B2"/>
              <w:bottom w:val="single" w:sz="12" w:space="0" w:color="B2B2B2"/>
              <w:right w:val="single" w:sz="12" w:space="0" w:color="B2B2B2"/>
            </w:tcBorders>
            <w:shd w:val="clear" w:color="auto" w:fill="C00000"/>
          </w:tcPr>
          <w:p w14:paraId="0C73E013" w14:textId="77777777" w:rsidR="003A4AF3" w:rsidRPr="00125620" w:rsidRDefault="003A4AF3" w:rsidP="003A4AF3">
            <w:pPr>
              <w:pStyle w:val="StyleStkBODYTEXTBackground1"/>
              <w:jc w:val="center"/>
              <w:rPr>
                <w:rFonts w:cs="Arial"/>
              </w:rPr>
            </w:pPr>
            <w:r w:rsidRPr="00125620">
              <w:rPr>
                <w:rFonts w:cs="Arial"/>
              </w:rPr>
              <w:t>Nombre Servidor</w:t>
            </w:r>
          </w:p>
        </w:tc>
        <w:tc>
          <w:tcPr>
            <w:tcW w:w="2588" w:type="dxa"/>
            <w:tcBorders>
              <w:top w:val="nil"/>
              <w:left w:val="single" w:sz="12" w:space="0" w:color="B2B2B2"/>
              <w:bottom w:val="single" w:sz="12" w:space="0" w:color="B2B2B2"/>
              <w:right w:val="single" w:sz="12" w:space="0" w:color="B2B2B2"/>
            </w:tcBorders>
            <w:shd w:val="clear" w:color="auto" w:fill="C00000"/>
          </w:tcPr>
          <w:p w14:paraId="5467F585" w14:textId="77777777" w:rsidR="003A4AF3" w:rsidRPr="00125620" w:rsidRDefault="003A4AF3" w:rsidP="003A4AF3">
            <w:pPr>
              <w:pStyle w:val="StyleStkBODYTEXTBackground1"/>
              <w:rPr>
                <w:rFonts w:cs="Arial"/>
              </w:rPr>
            </w:pPr>
            <w:r w:rsidRPr="00125620">
              <w:rPr>
                <w:rFonts w:cs="Arial"/>
              </w:rPr>
              <w:t>Base de Datos</w:t>
            </w:r>
          </w:p>
        </w:tc>
        <w:tc>
          <w:tcPr>
            <w:tcW w:w="4500" w:type="dxa"/>
            <w:tcBorders>
              <w:top w:val="nil"/>
              <w:left w:val="single" w:sz="12" w:space="0" w:color="B2B2B2"/>
              <w:bottom w:val="single" w:sz="12" w:space="0" w:color="B2B2B2"/>
              <w:right w:val="single" w:sz="12" w:space="0" w:color="B2B2B2"/>
            </w:tcBorders>
            <w:shd w:val="clear" w:color="auto" w:fill="C00000"/>
          </w:tcPr>
          <w:p w14:paraId="3342C722" w14:textId="77777777" w:rsidR="003A4AF3" w:rsidRPr="00125620" w:rsidRDefault="003A4AF3" w:rsidP="003A4AF3">
            <w:pPr>
              <w:pStyle w:val="StyleStkBODYTEXTBackground1"/>
              <w:jc w:val="center"/>
              <w:rPr>
                <w:rFonts w:cs="Arial"/>
              </w:rPr>
            </w:pPr>
            <w:r w:rsidRPr="00125620">
              <w:rPr>
                <w:rFonts w:cs="Arial"/>
              </w:rPr>
              <w:t>Notas</w:t>
            </w:r>
          </w:p>
        </w:tc>
      </w:tr>
      <w:tr w:rsidR="003A4AF3" w:rsidRPr="00125620" w14:paraId="1C508091" w14:textId="77777777" w:rsidTr="003A4AF3">
        <w:tc>
          <w:tcPr>
            <w:tcW w:w="2268" w:type="dxa"/>
            <w:tcBorders>
              <w:top w:val="single" w:sz="12" w:space="0" w:color="B2B2B2"/>
            </w:tcBorders>
          </w:tcPr>
          <w:p w14:paraId="1F31DA3C" w14:textId="77777777" w:rsidR="003A4AF3" w:rsidRPr="00125620" w:rsidRDefault="003A4AF3" w:rsidP="003A4AF3">
            <w:pPr>
              <w:pStyle w:val="StkBODYTEXT"/>
              <w:tabs>
                <w:tab w:val="left" w:pos="1134"/>
              </w:tabs>
              <w:rPr>
                <w:rFonts w:cs="Arial"/>
                <w:color w:val="auto"/>
                <w:sz w:val="16"/>
                <w:szCs w:val="16"/>
              </w:rPr>
            </w:pPr>
          </w:p>
        </w:tc>
        <w:tc>
          <w:tcPr>
            <w:tcW w:w="2588" w:type="dxa"/>
            <w:tcBorders>
              <w:top w:val="single" w:sz="12" w:space="0" w:color="B2B2B2"/>
            </w:tcBorders>
            <w:vAlign w:val="center"/>
          </w:tcPr>
          <w:p w14:paraId="568DF3E8" w14:textId="0A2CEF65" w:rsidR="003A4AF3" w:rsidRPr="00125620" w:rsidRDefault="003A4AF3" w:rsidP="003A4AF3">
            <w:pPr>
              <w:pStyle w:val="StkBODYTEXT"/>
              <w:tabs>
                <w:tab w:val="left" w:pos="1134"/>
              </w:tabs>
              <w:rPr>
                <w:rFonts w:cs="Arial"/>
                <w:color w:val="auto"/>
                <w:sz w:val="16"/>
                <w:szCs w:val="16"/>
              </w:rPr>
            </w:pPr>
          </w:p>
        </w:tc>
        <w:tc>
          <w:tcPr>
            <w:tcW w:w="4500" w:type="dxa"/>
            <w:tcBorders>
              <w:top w:val="single" w:sz="12" w:space="0" w:color="B2B2B2"/>
            </w:tcBorders>
            <w:vAlign w:val="center"/>
          </w:tcPr>
          <w:p w14:paraId="1ED2E965" w14:textId="32B2A33B" w:rsidR="003A4AF3" w:rsidRPr="00125620" w:rsidRDefault="003A4AF3" w:rsidP="003A4AF3">
            <w:pPr>
              <w:pStyle w:val="StkBODYTEXT"/>
              <w:tabs>
                <w:tab w:val="left" w:pos="1134"/>
              </w:tabs>
              <w:jc w:val="both"/>
              <w:rPr>
                <w:rFonts w:cs="Arial"/>
                <w:color w:val="auto"/>
                <w:sz w:val="16"/>
                <w:szCs w:val="16"/>
              </w:rPr>
            </w:pPr>
          </w:p>
        </w:tc>
      </w:tr>
    </w:tbl>
    <w:p w14:paraId="2D4E6114" w14:textId="77777777" w:rsidR="003A4AF3" w:rsidRPr="00125620" w:rsidRDefault="003A4AF3" w:rsidP="003A4AF3">
      <w:pPr>
        <w:spacing w:before="0" w:after="0"/>
        <w:ind w:left="0"/>
        <w:rPr>
          <w:lang w:val="es-MX"/>
        </w:rPr>
      </w:pPr>
    </w:p>
    <w:p w14:paraId="5EE80B02" w14:textId="045F8401" w:rsidR="00EC63DD" w:rsidRDefault="00EC63DD" w:rsidP="005F2634">
      <w:pPr>
        <w:pStyle w:val="Ttulo2"/>
        <w:numPr>
          <w:ilvl w:val="0"/>
          <w:numId w:val="3"/>
        </w:numPr>
        <w:spacing w:after="0"/>
        <w:rPr>
          <w:sz w:val="24"/>
          <w:szCs w:val="24"/>
          <w:lang w:val="es-MX"/>
        </w:rPr>
      </w:pPr>
      <w:bookmarkStart w:id="49" w:name="_Toc364674435"/>
      <w:r w:rsidRPr="00125620">
        <w:rPr>
          <w:sz w:val="24"/>
          <w:szCs w:val="24"/>
          <w:lang w:val="es-MX"/>
        </w:rPr>
        <w:t>Glosario de Términos</w:t>
      </w:r>
      <w:bookmarkEnd w:id="49"/>
    </w:p>
    <w:p w14:paraId="16865E19" w14:textId="77777777" w:rsidR="00A80593" w:rsidRDefault="00A80593" w:rsidP="00A80593">
      <w:pPr>
        <w:rPr>
          <w:lang w:val="es-MX"/>
        </w:rPr>
      </w:pPr>
    </w:p>
    <w:p w14:paraId="3BD49E1A" w14:textId="58551B99" w:rsidR="00A80593" w:rsidRDefault="00A80593" w:rsidP="00A80593">
      <w:pPr>
        <w:pStyle w:val="Ttulo2"/>
        <w:numPr>
          <w:ilvl w:val="0"/>
          <w:numId w:val="3"/>
        </w:numPr>
        <w:spacing w:after="0"/>
        <w:rPr>
          <w:sz w:val="24"/>
          <w:szCs w:val="24"/>
          <w:lang w:val="es-MX"/>
        </w:rPr>
      </w:pPr>
      <w:r w:rsidRPr="00A80593">
        <w:rPr>
          <w:sz w:val="24"/>
          <w:szCs w:val="24"/>
          <w:lang w:val="es-MX"/>
        </w:rPr>
        <w:lastRenderedPageBreak/>
        <w:t>Pantalla</w:t>
      </w:r>
    </w:p>
    <w:p w14:paraId="0ABE1A26" w14:textId="7EBB4497" w:rsidR="00A80593" w:rsidRDefault="00E67177" w:rsidP="00A80593">
      <w:r>
        <w:object w:dxaOrig="13523" w:dyaOrig="11318" w14:anchorId="70771AA0">
          <v:shape id="_x0000_i1026" type="#_x0000_t75" style="width:481.3pt;height:403.1pt" o:ole="">
            <v:imagedata r:id="rId16" o:title=""/>
          </v:shape>
          <o:OLEObject Type="Embed" ProgID="Visio.Drawing.11" ShapeID="_x0000_i1026" DrawAspect="Content" ObjectID="_1441203139" r:id="rId17"/>
        </w:object>
      </w:r>
    </w:p>
    <w:p w14:paraId="71434445" w14:textId="77777777" w:rsidR="00E67177" w:rsidRDefault="00E67177" w:rsidP="00A80593"/>
    <w:p w14:paraId="3C9F0F2A" w14:textId="12C68D1F" w:rsidR="00E67177" w:rsidRDefault="008E1A43" w:rsidP="00A80593">
      <w:pPr>
        <w:rPr>
          <w:lang w:val="es-MX"/>
        </w:rPr>
      </w:pPr>
      <w:r>
        <w:rPr>
          <w:noProof/>
          <w:lang w:val="es-MX" w:eastAsia="es-MX"/>
        </w:rPr>
        <w:lastRenderedPageBreak/>
        <w:drawing>
          <wp:inline distT="0" distB="0" distL="0" distR="0" wp14:anchorId="4C3E4001" wp14:editId="6C69837D">
            <wp:extent cx="6206888" cy="4686300"/>
            <wp:effectExtent l="0" t="0" r="3810" b="0"/>
            <wp:docPr id="5" name="Imagen 5" descr="D:\Mis Documentos\Escritorio\ticket b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is Documentos\Escritorio\ticket bruto.gif"/>
                    <pic:cNvPicPr>
                      <a:picLocks noChangeAspect="1" noChangeArrowheads="1"/>
                    </pic:cNvPicPr>
                  </pic:nvPicPr>
                  <pic:blipFill rotWithShape="1">
                    <a:blip r:embed="rId18">
                      <a:extLst>
                        <a:ext uri="{28A0092B-C50C-407E-A947-70E740481C1C}">
                          <a14:useLocalDpi xmlns:a14="http://schemas.microsoft.com/office/drawing/2010/main" val="0"/>
                        </a:ext>
                      </a:extLst>
                    </a:blip>
                    <a:srcRect b="19739"/>
                    <a:stretch/>
                  </pic:blipFill>
                  <pic:spPr bwMode="auto">
                    <a:xfrm>
                      <a:off x="0" y="0"/>
                      <a:ext cx="6207052" cy="468642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MX" w:eastAsia="es-MX"/>
        </w:rPr>
        <w:lastRenderedPageBreak/>
        <w:drawing>
          <wp:inline distT="0" distB="0" distL="0" distR="0" wp14:anchorId="0B2A5629" wp14:editId="1FEB7041">
            <wp:extent cx="6162675" cy="5067300"/>
            <wp:effectExtent l="0" t="0" r="9525" b="0"/>
            <wp:docPr id="4" name="Imagen 4" descr="D:\Mis Documentos\Escritorio\ticket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 Documentos\Escritorio\ticket final.gif"/>
                    <pic:cNvPicPr>
                      <a:picLocks noChangeAspect="1" noChangeArrowheads="1"/>
                    </pic:cNvPicPr>
                  </pic:nvPicPr>
                  <pic:blipFill rotWithShape="1">
                    <a:blip r:embed="rId19">
                      <a:extLst>
                        <a:ext uri="{28A0092B-C50C-407E-A947-70E740481C1C}">
                          <a14:useLocalDpi xmlns:a14="http://schemas.microsoft.com/office/drawing/2010/main" val="0"/>
                        </a:ext>
                      </a:extLst>
                    </a:blip>
                    <a:srcRect b="12591"/>
                    <a:stretch/>
                  </pic:blipFill>
                  <pic:spPr bwMode="auto">
                    <a:xfrm>
                      <a:off x="0" y="0"/>
                      <a:ext cx="6162675" cy="5067300"/>
                    </a:xfrm>
                    <a:prstGeom prst="rect">
                      <a:avLst/>
                    </a:prstGeom>
                    <a:noFill/>
                    <a:ln>
                      <a:noFill/>
                    </a:ln>
                    <a:extLst>
                      <a:ext uri="{53640926-AAD7-44D8-BBD7-CCE9431645EC}">
                        <a14:shadowObscured xmlns:a14="http://schemas.microsoft.com/office/drawing/2010/main"/>
                      </a:ext>
                    </a:extLst>
                  </pic:spPr>
                </pic:pic>
              </a:graphicData>
            </a:graphic>
          </wp:inline>
        </w:drawing>
      </w:r>
    </w:p>
    <w:p w14:paraId="6D48BA6C" w14:textId="77777777" w:rsidR="00375B7A" w:rsidRDefault="00375B7A" w:rsidP="00A80593">
      <w:pPr>
        <w:rPr>
          <w:lang w:val="es-MX"/>
        </w:rPr>
      </w:pPr>
    </w:p>
    <w:p w14:paraId="1A24B9F2" w14:textId="6299D4FF" w:rsidR="00375B7A" w:rsidRPr="00A80593" w:rsidRDefault="00375B7A" w:rsidP="00A80593">
      <w:pPr>
        <w:rPr>
          <w:lang w:val="es-MX"/>
        </w:rPr>
      </w:pPr>
      <w:r>
        <w:object w:dxaOrig="15877" w:dyaOrig="6600" w14:anchorId="77A29186">
          <v:shape id="_x0000_i1027" type="#_x0000_t75" style="width:481.9pt;height:200.15pt" o:ole="">
            <v:imagedata r:id="rId20" o:title=""/>
          </v:shape>
          <o:OLEObject Type="Embed" ProgID="Visio.Drawing.11" ShapeID="_x0000_i1027" DrawAspect="Content" ObjectID="_1441203140" r:id="rId21"/>
        </w:object>
      </w:r>
      <w:bookmarkStart w:id="50" w:name="_GoBack"/>
      <w:bookmarkEnd w:id="50"/>
    </w:p>
    <w:p w14:paraId="132CCB62" w14:textId="67FB719D" w:rsidR="006710EB" w:rsidRPr="00125620" w:rsidRDefault="00C06D06" w:rsidP="005F2634">
      <w:pPr>
        <w:pStyle w:val="Ttulo2"/>
        <w:numPr>
          <w:ilvl w:val="0"/>
          <w:numId w:val="3"/>
        </w:numPr>
        <w:spacing w:after="0"/>
        <w:rPr>
          <w:sz w:val="24"/>
          <w:szCs w:val="24"/>
          <w:lang w:val="es-MX"/>
        </w:rPr>
      </w:pPr>
      <w:bookmarkStart w:id="51" w:name="_Toc364674436"/>
      <w:r w:rsidRPr="00125620">
        <w:rPr>
          <w:sz w:val="24"/>
          <w:szCs w:val="24"/>
          <w:lang w:val="es-MX"/>
        </w:rPr>
        <w:t>Aprobación</w:t>
      </w:r>
      <w:bookmarkEnd w:id="51"/>
    </w:p>
    <w:tbl>
      <w:tblPr>
        <w:tblpPr w:leftFromText="180" w:rightFromText="180" w:vertAnchor="text" w:horzAnchor="margin" w:tblpX="108" w:tblpY="105"/>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3348"/>
        <w:gridCol w:w="2070"/>
        <w:gridCol w:w="3780"/>
      </w:tblGrid>
      <w:tr w:rsidR="00F43373" w:rsidRPr="00125620" w14:paraId="132CCB66" w14:textId="77777777" w:rsidTr="00EC63DD">
        <w:tc>
          <w:tcPr>
            <w:tcW w:w="3348" w:type="dxa"/>
            <w:shd w:val="clear" w:color="auto" w:fill="D1282E" w:themeFill="text2"/>
          </w:tcPr>
          <w:p w14:paraId="132CCB63" w14:textId="77777777" w:rsidR="00F43373" w:rsidRPr="00125620" w:rsidRDefault="00F43373" w:rsidP="000B5411">
            <w:pPr>
              <w:pStyle w:val="StyleStkBODYTEXTBackground1"/>
              <w:jc w:val="center"/>
              <w:rPr>
                <w:rFonts w:cs="Arial"/>
                <w:sz w:val="16"/>
                <w:szCs w:val="16"/>
              </w:rPr>
            </w:pPr>
            <w:r w:rsidRPr="00125620">
              <w:rPr>
                <w:rFonts w:cs="Arial"/>
                <w:sz w:val="16"/>
                <w:szCs w:val="16"/>
              </w:rPr>
              <w:t>Nombre y Puesto</w:t>
            </w:r>
          </w:p>
        </w:tc>
        <w:tc>
          <w:tcPr>
            <w:tcW w:w="2070" w:type="dxa"/>
            <w:shd w:val="clear" w:color="auto" w:fill="D1282E" w:themeFill="text2"/>
          </w:tcPr>
          <w:p w14:paraId="132CCB64" w14:textId="77777777" w:rsidR="00F43373" w:rsidRPr="00125620" w:rsidRDefault="00F43373" w:rsidP="000B5411">
            <w:pPr>
              <w:pStyle w:val="StyleStkBODYTEXTBackground1"/>
              <w:jc w:val="center"/>
              <w:rPr>
                <w:rFonts w:cs="Arial"/>
                <w:sz w:val="16"/>
                <w:szCs w:val="16"/>
              </w:rPr>
            </w:pPr>
            <w:r w:rsidRPr="00125620">
              <w:rPr>
                <w:rFonts w:cs="Arial"/>
                <w:sz w:val="16"/>
                <w:szCs w:val="16"/>
              </w:rPr>
              <w:t>Fecha</w:t>
            </w:r>
          </w:p>
        </w:tc>
        <w:tc>
          <w:tcPr>
            <w:tcW w:w="3780" w:type="dxa"/>
            <w:shd w:val="clear" w:color="auto" w:fill="D1282E" w:themeFill="text2"/>
          </w:tcPr>
          <w:p w14:paraId="132CCB65" w14:textId="77777777" w:rsidR="00F43373" w:rsidRPr="00125620" w:rsidRDefault="00F43373" w:rsidP="000B5411">
            <w:pPr>
              <w:pStyle w:val="StyleStkBODYTEXTBackground1"/>
              <w:jc w:val="center"/>
              <w:rPr>
                <w:rFonts w:cs="Arial"/>
                <w:sz w:val="16"/>
                <w:szCs w:val="16"/>
              </w:rPr>
            </w:pPr>
            <w:r w:rsidRPr="00125620">
              <w:rPr>
                <w:rFonts w:cs="Arial"/>
                <w:sz w:val="16"/>
                <w:szCs w:val="16"/>
              </w:rPr>
              <w:t>Firma</w:t>
            </w:r>
          </w:p>
        </w:tc>
      </w:tr>
      <w:tr w:rsidR="00F43373" w:rsidRPr="00125620" w14:paraId="132CCB6A" w14:textId="77777777" w:rsidTr="00EC63DD">
        <w:tc>
          <w:tcPr>
            <w:tcW w:w="3348" w:type="dxa"/>
          </w:tcPr>
          <w:p w14:paraId="132CCB67" w14:textId="77777777" w:rsidR="00F43373" w:rsidRPr="00125620" w:rsidRDefault="00F43373" w:rsidP="000B5411">
            <w:pPr>
              <w:pStyle w:val="TableText"/>
              <w:rPr>
                <w:i/>
                <w:highlight w:val="cyan"/>
              </w:rPr>
            </w:pPr>
            <w:r w:rsidRPr="00125620">
              <w:rPr>
                <w:i/>
                <w:highlight w:val="cyan"/>
              </w:rPr>
              <w:t>Líder Funcional</w:t>
            </w:r>
          </w:p>
        </w:tc>
        <w:tc>
          <w:tcPr>
            <w:tcW w:w="2070" w:type="dxa"/>
            <w:vAlign w:val="center"/>
          </w:tcPr>
          <w:p w14:paraId="132CCB68" w14:textId="77777777" w:rsidR="00F43373" w:rsidRPr="00125620" w:rsidRDefault="00F43373" w:rsidP="000B5411">
            <w:pPr>
              <w:pStyle w:val="StkBODYTEXT"/>
              <w:tabs>
                <w:tab w:val="left" w:pos="1134"/>
              </w:tabs>
              <w:rPr>
                <w:rFonts w:cs="Arial"/>
                <w:i/>
                <w:color w:val="0000FF"/>
                <w:sz w:val="16"/>
                <w:szCs w:val="16"/>
              </w:rPr>
            </w:pPr>
          </w:p>
        </w:tc>
        <w:tc>
          <w:tcPr>
            <w:tcW w:w="3780" w:type="dxa"/>
            <w:vAlign w:val="center"/>
          </w:tcPr>
          <w:p w14:paraId="132CCB69" w14:textId="77777777" w:rsidR="00F43373" w:rsidRPr="00125620" w:rsidRDefault="00F43373" w:rsidP="000B5411">
            <w:pPr>
              <w:pStyle w:val="StkBODYTEXT"/>
              <w:tabs>
                <w:tab w:val="left" w:pos="1134"/>
              </w:tabs>
              <w:rPr>
                <w:rFonts w:cs="Arial"/>
                <w:i/>
                <w:color w:val="0000FF"/>
                <w:sz w:val="16"/>
                <w:szCs w:val="16"/>
              </w:rPr>
            </w:pPr>
          </w:p>
        </w:tc>
      </w:tr>
      <w:tr w:rsidR="00F43373" w:rsidRPr="00125620" w14:paraId="132CCB6E" w14:textId="77777777" w:rsidTr="00EC63DD">
        <w:tc>
          <w:tcPr>
            <w:tcW w:w="3348" w:type="dxa"/>
          </w:tcPr>
          <w:p w14:paraId="132CCB6B" w14:textId="77777777" w:rsidR="00F43373" w:rsidRPr="00125620" w:rsidRDefault="00F43373" w:rsidP="000B5411">
            <w:pPr>
              <w:pStyle w:val="TableText"/>
              <w:rPr>
                <w:i/>
                <w:highlight w:val="cyan"/>
              </w:rPr>
            </w:pPr>
            <w:r w:rsidRPr="00125620">
              <w:rPr>
                <w:i/>
                <w:highlight w:val="cyan"/>
              </w:rPr>
              <w:t xml:space="preserve">Analista </w:t>
            </w:r>
            <w:proofErr w:type="spellStart"/>
            <w:r w:rsidRPr="00125620">
              <w:rPr>
                <w:i/>
                <w:highlight w:val="cyan"/>
              </w:rPr>
              <w:t>SuKarne</w:t>
            </w:r>
            <w:proofErr w:type="spellEnd"/>
          </w:p>
        </w:tc>
        <w:tc>
          <w:tcPr>
            <w:tcW w:w="2070" w:type="dxa"/>
            <w:vAlign w:val="center"/>
          </w:tcPr>
          <w:p w14:paraId="132CCB6C" w14:textId="77777777" w:rsidR="00F43373" w:rsidRPr="00125620" w:rsidRDefault="00F43373" w:rsidP="000B5411">
            <w:pPr>
              <w:pStyle w:val="StkBODYTEXT"/>
              <w:tabs>
                <w:tab w:val="left" w:pos="1134"/>
              </w:tabs>
              <w:rPr>
                <w:rFonts w:cs="Arial"/>
                <w:i/>
                <w:color w:val="0000FF"/>
                <w:sz w:val="16"/>
                <w:szCs w:val="16"/>
              </w:rPr>
            </w:pPr>
          </w:p>
        </w:tc>
        <w:tc>
          <w:tcPr>
            <w:tcW w:w="3780" w:type="dxa"/>
            <w:vAlign w:val="center"/>
          </w:tcPr>
          <w:p w14:paraId="132CCB6D" w14:textId="77777777" w:rsidR="00F43373" w:rsidRPr="00125620" w:rsidRDefault="00F43373" w:rsidP="000B5411">
            <w:pPr>
              <w:pStyle w:val="StkBODYTEXT"/>
              <w:tabs>
                <w:tab w:val="left" w:pos="1134"/>
              </w:tabs>
              <w:rPr>
                <w:rFonts w:cs="Arial"/>
                <w:i/>
                <w:color w:val="0000FF"/>
                <w:sz w:val="16"/>
                <w:szCs w:val="16"/>
              </w:rPr>
            </w:pPr>
          </w:p>
        </w:tc>
      </w:tr>
      <w:tr w:rsidR="00F43373" w:rsidRPr="00125620" w14:paraId="132CCB72" w14:textId="77777777" w:rsidTr="00EC63DD">
        <w:tc>
          <w:tcPr>
            <w:tcW w:w="3348" w:type="dxa"/>
          </w:tcPr>
          <w:p w14:paraId="132CCB6F" w14:textId="772918F1" w:rsidR="00F43373" w:rsidRPr="00125620" w:rsidRDefault="00F43373" w:rsidP="00BF14B6">
            <w:pPr>
              <w:pStyle w:val="TableText"/>
              <w:rPr>
                <w:i/>
                <w:highlight w:val="cyan"/>
              </w:rPr>
            </w:pPr>
            <w:r w:rsidRPr="00125620">
              <w:rPr>
                <w:i/>
                <w:highlight w:val="cyan"/>
              </w:rPr>
              <w:t xml:space="preserve">Analista </w:t>
            </w:r>
          </w:p>
        </w:tc>
        <w:tc>
          <w:tcPr>
            <w:tcW w:w="2070" w:type="dxa"/>
            <w:vAlign w:val="center"/>
          </w:tcPr>
          <w:p w14:paraId="132CCB70" w14:textId="77777777" w:rsidR="00F43373" w:rsidRPr="00125620" w:rsidRDefault="00F43373" w:rsidP="000B5411">
            <w:pPr>
              <w:pStyle w:val="StkBODYTEXT"/>
              <w:tabs>
                <w:tab w:val="left" w:pos="1134"/>
              </w:tabs>
              <w:rPr>
                <w:rFonts w:cs="Arial"/>
                <w:i/>
                <w:color w:val="0000FF"/>
                <w:sz w:val="16"/>
                <w:szCs w:val="16"/>
              </w:rPr>
            </w:pPr>
          </w:p>
        </w:tc>
        <w:tc>
          <w:tcPr>
            <w:tcW w:w="3780" w:type="dxa"/>
            <w:vAlign w:val="center"/>
          </w:tcPr>
          <w:p w14:paraId="132CCB71" w14:textId="77777777" w:rsidR="00F43373" w:rsidRPr="00125620" w:rsidRDefault="00F43373" w:rsidP="000B5411">
            <w:pPr>
              <w:pStyle w:val="StkBODYTEXT"/>
              <w:tabs>
                <w:tab w:val="left" w:pos="1134"/>
              </w:tabs>
              <w:rPr>
                <w:rFonts w:cs="Arial"/>
                <w:i/>
                <w:color w:val="0000FF"/>
                <w:sz w:val="16"/>
                <w:szCs w:val="16"/>
              </w:rPr>
            </w:pPr>
          </w:p>
        </w:tc>
      </w:tr>
      <w:tr w:rsidR="00F43373" w:rsidRPr="00125620" w14:paraId="132CCB76" w14:textId="77777777" w:rsidTr="00EC63DD">
        <w:tc>
          <w:tcPr>
            <w:tcW w:w="3348" w:type="dxa"/>
          </w:tcPr>
          <w:p w14:paraId="132CCB73" w14:textId="2709E172" w:rsidR="00F43373" w:rsidRPr="00125620" w:rsidRDefault="00F43373" w:rsidP="000B5411">
            <w:pPr>
              <w:pStyle w:val="TableText"/>
              <w:rPr>
                <w:i/>
                <w:highlight w:val="cyan"/>
              </w:rPr>
            </w:pPr>
            <w:proofErr w:type="spellStart"/>
            <w:r w:rsidRPr="00125620">
              <w:rPr>
                <w:i/>
                <w:highlight w:val="cyan"/>
              </w:rPr>
              <w:t>Developer</w:t>
            </w:r>
            <w:proofErr w:type="spellEnd"/>
          </w:p>
        </w:tc>
        <w:tc>
          <w:tcPr>
            <w:tcW w:w="2070" w:type="dxa"/>
            <w:vAlign w:val="center"/>
          </w:tcPr>
          <w:p w14:paraId="132CCB74" w14:textId="77777777" w:rsidR="00F43373" w:rsidRPr="00125620" w:rsidRDefault="00F43373" w:rsidP="000B5411">
            <w:pPr>
              <w:pStyle w:val="StkBODYTEXT"/>
              <w:tabs>
                <w:tab w:val="left" w:pos="1134"/>
              </w:tabs>
              <w:rPr>
                <w:rFonts w:cs="Arial"/>
                <w:i/>
                <w:color w:val="0000FF"/>
                <w:sz w:val="16"/>
                <w:szCs w:val="16"/>
              </w:rPr>
            </w:pPr>
          </w:p>
        </w:tc>
        <w:tc>
          <w:tcPr>
            <w:tcW w:w="3780" w:type="dxa"/>
            <w:vAlign w:val="center"/>
          </w:tcPr>
          <w:p w14:paraId="132CCB75" w14:textId="77777777" w:rsidR="00F43373" w:rsidRPr="00125620" w:rsidRDefault="00F43373" w:rsidP="000B5411">
            <w:pPr>
              <w:pStyle w:val="StkBODYTEXT"/>
              <w:tabs>
                <w:tab w:val="left" w:pos="1134"/>
              </w:tabs>
              <w:rPr>
                <w:rFonts w:cs="Arial"/>
                <w:i/>
                <w:color w:val="0000FF"/>
                <w:sz w:val="16"/>
                <w:szCs w:val="16"/>
              </w:rPr>
            </w:pPr>
          </w:p>
        </w:tc>
      </w:tr>
    </w:tbl>
    <w:p w14:paraId="132CCB77" w14:textId="77777777" w:rsidR="0060415E" w:rsidRDefault="0060415E" w:rsidP="00323041">
      <w:pPr>
        <w:rPr>
          <w:rFonts w:cs="Arial"/>
          <w:lang w:val="es-MX"/>
        </w:rPr>
      </w:pPr>
    </w:p>
    <w:p w14:paraId="23684954" w14:textId="77777777" w:rsidR="005E6FC4" w:rsidRDefault="005E6FC4" w:rsidP="00323041">
      <w:pPr>
        <w:rPr>
          <w:rFonts w:cs="Arial"/>
          <w:lang w:val="es-MX"/>
        </w:rPr>
      </w:pPr>
    </w:p>
    <w:p w14:paraId="72D1E22C" w14:textId="77777777" w:rsidR="005E6FC4" w:rsidRDefault="005E6FC4" w:rsidP="00323041">
      <w:pPr>
        <w:rPr>
          <w:rFonts w:cs="Arial"/>
          <w:lang w:val="es-MX"/>
        </w:rPr>
      </w:pPr>
    </w:p>
    <w:p w14:paraId="78DE96D6" w14:textId="4DA6EA8B" w:rsidR="005E6FC4" w:rsidRPr="00125620" w:rsidRDefault="005E6FC4" w:rsidP="00323041">
      <w:pPr>
        <w:rPr>
          <w:rFonts w:cs="Arial"/>
          <w:lang w:val="es-MX"/>
        </w:rPr>
      </w:pPr>
    </w:p>
    <w:sectPr w:rsidR="005E6FC4" w:rsidRPr="00125620" w:rsidSect="00AE7DC1">
      <w:headerReference w:type="default" r:id="rId22"/>
      <w:footerReference w:type="default" r:id="rId23"/>
      <w:footerReference w:type="first" r:id="rId24"/>
      <w:pgSz w:w="11907" w:h="16839" w:code="9"/>
      <w:pgMar w:top="1871" w:right="1134" w:bottom="1440" w:left="1134" w:header="576" w:footer="43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07A7" w14:textId="77777777" w:rsidR="00C16D83" w:rsidRDefault="00C16D83">
      <w:r>
        <w:separator/>
      </w:r>
    </w:p>
  </w:endnote>
  <w:endnote w:type="continuationSeparator" w:id="0">
    <w:p w14:paraId="559F5988" w14:textId="77777777" w:rsidR="00C16D83" w:rsidRDefault="00C1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umnst777 B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4"/>
      <w:gridCol w:w="1971"/>
    </w:tblGrid>
    <w:sdt>
      <w:sdtPr>
        <w:rPr>
          <w:rFonts w:asciiTheme="majorHAnsi" w:eastAsiaTheme="majorEastAsia" w:hAnsiTheme="majorHAnsi" w:cstheme="majorBidi"/>
          <w:szCs w:val="20"/>
        </w:rPr>
        <w:id w:val="685407066"/>
        <w:docPartObj>
          <w:docPartGallery w:val="Page Numbers (Bottom of Page)"/>
          <w:docPartUnique/>
        </w:docPartObj>
      </w:sdtPr>
      <w:sdtEndPr>
        <w:rPr>
          <w:rFonts w:ascii="Arial" w:eastAsia="Times New Roman" w:hAnsi="Arial" w:cs="Times New Roman"/>
          <w:noProof/>
          <w:szCs w:val="24"/>
        </w:rPr>
      </w:sdtEndPr>
      <w:sdtContent>
        <w:tr w:rsidR="00097A57" w14:paraId="132CCB8E" w14:textId="77777777">
          <w:trPr>
            <w:trHeight w:val="727"/>
          </w:trPr>
          <w:tc>
            <w:tcPr>
              <w:tcW w:w="4000" w:type="pct"/>
              <w:tcBorders>
                <w:right w:val="triple" w:sz="4" w:space="0" w:color="7A7A7A" w:themeColor="accent1"/>
              </w:tcBorders>
            </w:tcPr>
            <w:p w14:paraId="132CCB8C" w14:textId="77777777" w:rsidR="00097A57" w:rsidRDefault="00097A57">
              <w:pPr>
                <w:tabs>
                  <w:tab w:val="left" w:pos="620"/>
                  <w:tab w:val="center" w:pos="4320"/>
                </w:tabs>
                <w:jc w:val="right"/>
                <w:rPr>
                  <w:rFonts w:asciiTheme="majorHAnsi" w:eastAsiaTheme="majorEastAsia" w:hAnsiTheme="majorHAnsi" w:cstheme="majorBidi"/>
                  <w:szCs w:val="20"/>
                </w:rPr>
              </w:pPr>
            </w:p>
          </w:tc>
          <w:tc>
            <w:tcPr>
              <w:tcW w:w="1000" w:type="pct"/>
              <w:tcBorders>
                <w:left w:val="triple" w:sz="4" w:space="0" w:color="7A7A7A" w:themeColor="accent1"/>
              </w:tcBorders>
            </w:tcPr>
            <w:p w14:paraId="132CCB8D" w14:textId="77777777" w:rsidR="00097A57" w:rsidRDefault="00097A57">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75B7A">
                <w:rPr>
                  <w:noProof/>
                </w:rPr>
                <w:t>21</w:t>
              </w:r>
              <w:r>
                <w:rPr>
                  <w:noProof/>
                </w:rPr>
                <w:fldChar w:fldCharType="end"/>
              </w:r>
            </w:p>
          </w:tc>
        </w:tr>
      </w:sdtContent>
    </w:sdt>
  </w:tbl>
  <w:p w14:paraId="132CCB8F" w14:textId="77777777" w:rsidR="00097A57" w:rsidRPr="00B61267" w:rsidRDefault="00097A57" w:rsidP="009D604B">
    <w:pPr>
      <w:pStyle w:val="Piedepgina"/>
      <w:rPr>
        <w:lang w:val="es-MX"/>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CCB90" w14:textId="77777777" w:rsidR="00097A57" w:rsidRPr="00021CD3" w:rsidRDefault="00097A57" w:rsidP="00021CD3">
    <w:pPr>
      <w:spacing w:before="0" w:after="0"/>
      <w:ind w:left="0"/>
      <w:rPr>
        <w:rFonts w:cs="Arial"/>
        <w:sz w:val="14"/>
        <w:szCs w:val="14"/>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9390F" w14:textId="77777777" w:rsidR="00C16D83" w:rsidRDefault="00C16D83">
      <w:r>
        <w:separator/>
      </w:r>
    </w:p>
  </w:footnote>
  <w:footnote w:type="continuationSeparator" w:id="0">
    <w:p w14:paraId="2CE59A3B" w14:textId="77777777" w:rsidR="00C16D83" w:rsidRDefault="00C16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15" w:type="dxa"/>
      <w:tblLayout w:type="fixed"/>
      <w:tblCellMar>
        <w:top w:w="43" w:type="dxa"/>
        <w:left w:w="115" w:type="dxa"/>
        <w:bottom w:w="43" w:type="dxa"/>
        <w:right w:w="115" w:type="dxa"/>
      </w:tblCellMar>
      <w:tblLook w:val="0600" w:firstRow="0" w:lastRow="0" w:firstColumn="0" w:lastColumn="0" w:noHBand="1" w:noVBand="1"/>
    </w:tblPr>
    <w:tblGrid>
      <w:gridCol w:w="6521"/>
      <w:gridCol w:w="2835"/>
    </w:tblGrid>
    <w:tr w:rsidR="00097A57" w:rsidRPr="00084625" w14:paraId="132CCB84" w14:textId="77777777" w:rsidTr="00312DF1">
      <w:trPr>
        <w:trHeight w:val="27"/>
      </w:trPr>
      <w:tc>
        <w:tcPr>
          <w:tcW w:w="6521" w:type="dxa"/>
        </w:tcPr>
        <w:p w14:paraId="132CCB82" w14:textId="77777777" w:rsidR="00097A57" w:rsidRPr="00084625" w:rsidRDefault="00097A57" w:rsidP="00157B21">
          <w:pPr>
            <w:pStyle w:val="Sinespaciado"/>
            <w:jc w:val="center"/>
            <w:rPr>
              <w:rFonts w:ascii="Trebuchet MS" w:hAnsi="Trebuchet MS"/>
            </w:rPr>
          </w:pPr>
          <w:r w:rsidRPr="00084625">
            <w:rPr>
              <w:rFonts w:ascii="Trebuchet MS" w:hAnsi="Trebuchet MS"/>
              <w:lang w:val="es-MX"/>
            </w:rPr>
            <w:t>Grupo</w:t>
          </w:r>
          <w:r w:rsidRPr="00084625">
            <w:rPr>
              <w:rFonts w:ascii="Trebuchet MS" w:hAnsi="Trebuchet MS"/>
            </w:rPr>
            <w:t xml:space="preserve"> VIZ</w:t>
          </w:r>
        </w:p>
      </w:tc>
      <w:tc>
        <w:tcPr>
          <w:tcW w:w="2835" w:type="dxa"/>
          <w:vMerge w:val="restart"/>
        </w:tcPr>
        <w:p w14:paraId="132CCB83" w14:textId="04EFE48B" w:rsidR="00097A57" w:rsidRPr="00084625" w:rsidRDefault="00097A57" w:rsidP="00FB7171">
          <w:pPr>
            <w:pStyle w:val="Sinespaciado"/>
            <w:ind w:left="0"/>
            <w:jc w:val="right"/>
            <w:rPr>
              <w:rFonts w:ascii="Trebuchet MS" w:hAnsi="Trebuchet MS"/>
            </w:rPr>
          </w:pPr>
          <w:r>
            <w:rPr>
              <w:rFonts w:cs="Arial"/>
              <w:noProof/>
              <w:color w:val="0000FF"/>
              <w:lang w:val="es-MX" w:eastAsia="es-MX"/>
            </w:rPr>
            <w:drawing>
              <wp:inline distT="0" distB="0" distL="0" distR="0" wp14:anchorId="021F6E7C" wp14:editId="0ADE3130">
                <wp:extent cx="1518699" cy="755374"/>
                <wp:effectExtent l="0" t="0" r="5715" b="6985"/>
                <wp:docPr id="7" name="Imagen 7" descr="SuKarn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Karn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8991" cy="755519"/>
                        </a:xfrm>
                        <a:prstGeom prst="rect">
                          <a:avLst/>
                        </a:prstGeom>
                        <a:noFill/>
                        <a:ln>
                          <a:noFill/>
                        </a:ln>
                      </pic:spPr>
                    </pic:pic>
                  </a:graphicData>
                </a:graphic>
              </wp:inline>
            </w:drawing>
          </w:r>
        </w:p>
      </w:tc>
    </w:tr>
    <w:tr w:rsidR="00097A57" w:rsidRPr="00375B7A" w14:paraId="132CCB87" w14:textId="77777777" w:rsidTr="00312DF1">
      <w:trPr>
        <w:trHeight w:val="622"/>
      </w:trPr>
      <w:tc>
        <w:tcPr>
          <w:tcW w:w="6521" w:type="dxa"/>
        </w:tcPr>
        <w:p w14:paraId="132CCB85" w14:textId="77777777" w:rsidR="00097A57" w:rsidRPr="00084625" w:rsidRDefault="00097A57" w:rsidP="00157B21">
          <w:pPr>
            <w:pStyle w:val="Sinespaciado"/>
            <w:jc w:val="center"/>
            <w:rPr>
              <w:rFonts w:ascii="Trebuchet MS" w:hAnsi="Trebuchet MS"/>
              <w:b/>
              <w:lang w:val="es-MX"/>
            </w:rPr>
          </w:pPr>
          <w:r w:rsidRPr="00084625">
            <w:rPr>
              <w:rFonts w:ascii="Trebuchet MS" w:hAnsi="Trebuchet MS"/>
              <w:b/>
              <w:sz w:val="24"/>
              <w:lang w:val="es-MX"/>
            </w:rPr>
            <w:t>Especificación del Caso de Uso</w:t>
          </w:r>
        </w:p>
      </w:tc>
      <w:tc>
        <w:tcPr>
          <w:tcW w:w="2835" w:type="dxa"/>
          <w:vMerge/>
        </w:tcPr>
        <w:p w14:paraId="132CCB86" w14:textId="77777777" w:rsidR="00097A57" w:rsidRPr="00084625" w:rsidRDefault="00097A57" w:rsidP="00157B21">
          <w:pPr>
            <w:pStyle w:val="Sinespaciado"/>
            <w:ind w:left="0"/>
            <w:rPr>
              <w:rFonts w:ascii="Trebuchet MS" w:hAnsi="Trebuchet MS"/>
              <w:noProof/>
              <w:lang w:val="es-MX"/>
            </w:rPr>
          </w:pPr>
        </w:p>
      </w:tc>
    </w:tr>
    <w:tr w:rsidR="00097A57" w:rsidRPr="00084625" w14:paraId="132CCB8A" w14:textId="77777777" w:rsidTr="00312DF1">
      <w:tc>
        <w:tcPr>
          <w:tcW w:w="6521" w:type="dxa"/>
        </w:tcPr>
        <w:p w14:paraId="132CCB88" w14:textId="31A7489C" w:rsidR="00097A57" w:rsidRPr="00A53ABF" w:rsidRDefault="00097A57" w:rsidP="00E4693B">
          <w:pPr>
            <w:pStyle w:val="Sinespaciado"/>
            <w:ind w:left="0"/>
            <w:jc w:val="center"/>
            <w:rPr>
              <w:rFonts w:ascii="Trebuchet MS" w:hAnsi="Trebuchet MS"/>
              <w:highlight w:val="cyan"/>
              <w:lang w:val="es-MX"/>
            </w:rPr>
          </w:pPr>
          <w:proofErr w:type="spellStart"/>
          <w:r w:rsidRPr="00AA7CF0">
            <w:rPr>
              <w:rFonts w:ascii="Trebuchet MS" w:hAnsi="Trebuchet MS"/>
              <w:lang w:val="es-MX"/>
            </w:rPr>
            <w:t>D</w:t>
          </w:r>
          <w:r>
            <w:rPr>
              <w:rFonts w:ascii="Trebuchet MS" w:hAnsi="Trebuchet MS"/>
              <w:lang w:val="es-MX"/>
            </w:rPr>
            <w:t>CU_Báscula</w:t>
          </w:r>
          <w:proofErr w:type="spellEnd"/>
        </w:p>
      </w:tc>
      <w:tc>
        <w:tcPr>
          <w:tcW w:w="2835" w:type="dxa"/>
        </w:tcPr>
        <w:p w14:paraId="132CCB89" w14:textId="422A7F52" w:rsidR="00097A57" w:rsidRPr="00A53ABF" w:rsidRDefault="00097A57" w:rsidP="00AA7CF0">
          <w:pPr>
            <w:pStyle w:val="Sinespaciado"/>
            <w:jc w:val="right"/>
            <w:rPr>
              <w:rFonts w:ascii="Trebuchet MS" w:hAnsi="Trebuchet MS"/>
              <w:sz w:val="20"/>
              <w:highlight w:val="cyan"/>
              <w:lang w:val="es-MX"/>
            </w:rPr>
          </w:pPr>
          <w:r w:rsidRPr="00AA7CF0">
            <w:rPr>
              <w:rFonts w:ascii="Trebuchet MS" w:hAnsi="Trebuchet MS"/>
              <w:sz w:val="18"/>
              <w:lang w:val="es-MX"/>
            </w:rPr>
            <w:t>Versión 1.0.0</w:t>
          </w:r>
        </w:p>
      </w:tc>
    </w:tr>
  </w:tbl>
  <w:p w14:paraId="132CCB8B" w14:textId="549E04AD" w:rsidR="00097A57" w:rsidRDefault="00097A57" w:rsidP="00610C90">
    <w:pPr>
      <w:pStyle w:val="Encabezad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C14"/>
    <w:multiLevelType w:val="hybridMultilevel"/>
    <w:tmpl w:val="F1A6F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79327B"/>
    <w:multiLevelType w:val="hybridMultilevel"/>
    <w:tmpl w:val="C9B25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E92AAA"/>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3">
    <w:nsid w:val="23CE3C3F"/>
    <w:multiLevelType w:val="multilevel"/>
    <w:tmpl w:val="E34EBF40"/>
    <w:lvl w:ilvl="0">
      <w:start w:val="1"/>
      <w:numFmt w:val="bullet"/>
      <w:pStyle w:val="StkBULLETS"/>
      <w:lvlText w:val=""/>
      <w:lvlJc w:val="left"/>
      <w:pPr>
        <w:tabs>
          <w:tab w:val="num" w:pos="851"/>
        </w:tabs>
        <w:ind w:left="851" w:hanging="284"/>
      </w:pPr>
      <w:rPr>
        <w:rFonts w:ascii="Symbol" w:hAnsi="Symbol" w:hint="default"/>
        <w:b/>
        <w:i w:val="0"/>
        <w:spacing w:val="0"/>
        <w:kern w:val="0"/>
        <w:position w:val="0"/>
        <w:sz w:val="20"/>
      </w:rPr>
    </w:lvl>
    <w:lvl w:ilvl="1">
      <w:start w:val="1"/>
      <w:numFmt w:val="bullet"/>
      <w:lvlText w:val=""/>
      <w:lvlJc w:val="left"/>
      <w:pPr>
        <w:tabs>
          <w:tab w:val="num" w:pos="1418"/>
        </w:tabs>
        <w:ind w:left="1418" w:hanging="284"/>
      </w:pPr>
      <w:rPr>
        <w:rFonts w:ascii="Symbol" w:hAnsi="Symbol" w:hint="default"/>
        <w:b/>
        <w:i w:val="0"/>
        <w:color w:val="auto"/>
        <w:spacing w:val="0"/>
        <w:kern w:val="0"/>
        <w:position w:val="0"/>
        <w:sz w:val="20"/>
      </w:rPr>
    </w:lvl>
    <w:lvl w:ilvl="2">
      <w:start w:val="1"/>
      <w:numFmt w:val="bullet"/>
      <w:lvlText w:val=""/>
      <w:lvlJc w:val="left"/>
      <w:pPr>
        <w:tabs>
          <w:tab w:val="num" w:pos="1985"/>
        </w:tabs>
        <w:ind w:left="1985" w:hanging="284"/>
      </w:pPr>
      <w:rPr>
        <w:rFonts w:ascii="Symbol" w:hAnsi="Symbol" w:hint="default"/>
        <w:b/>
        <w:i w:val="0"/>
        <w:color w:val="auto"/>
        <w:spacing w:val="0"/>
        <w:position w:val="0"/>
        <w:sz w:val="20"/>
      </w:rPr>
    </w:lvl>
    <w:lvl w:ilvl="3">
      <w:start w:val="1"/>
      <w:numFmt w:val="bullet"/>
      <w:lvlText w:val=""/>
      <w:lvlJc w:val="left"/>
      <w:pPr>
        <w:tabs>
          <w:tab w:val="num" w:pos="2552"/>
        </w:tabs>
        <w:ind w:left="2552" w:hanging="284"/>
      </w:pPr>
      <w:rPr>
        <w:rFonts w:ascii="Symbol" w:hAnsi="Symbol" w:hint="default"/>
        <w:b/>
        <w:i w:val="0"/>
        <w:color w:val="auto"/>
        <w:spacing w:val="0"/>
        <w:position w:val="0"/>
        <w:sz w:val="20"/>
      </w:rPr>
    </w:lvl>
    <w:lvl w:ilvl="4">
      <w:start w:val="1"/>
      <w:numFmt w:val="bullet"/>
      <w:lvlText w:val=""/>
      <w:lvlJc w:val="left"/>
      <w:pPr>
        <w:tabs>
          <w:tab w:val="num" w:pos="3119"/>
        </w:tabs>
        <w:ind w:left="3119" w:hanging="284"/>
      </w:pPr>
      <w:rPr>
        <w:rFonts w:ascii="Symbol" w:hAnsi="Symbol" w:hint="default"/>
        <w:b/>
        <w:i w:val="0"/>
        <w:color w:val="auto"/>
        <w:spacing w:val="0"/>
        <w:position w:val="0"/>
        <w:sz w:val="20"/>
      </w:rPr>
    </w:lvl>
    <w:lvl w:ilvl="5">
      <w:start w:val="1"/>
      <w:numFmt w:val="bullet"/>
      <w:lvlText w:val=""/>
      <w:lvlJc w:val="left"/>
      <w:pPr>
        <w:tabs>
          <w:tab w:val="num" w:pos="3686"/>
        </w:tabs>
        <w:ind w:left="3686" w:hanging="284"/>
      </w:pPr>
      <w:rPr>
        <w:rFonts w:ascii="Symbol" w:hAnsi="Symbol" w:hint="default"/>
        <w:b/>
        <w:i w:val="0"/>
        <w:color w:val="auto"/>
        <w:sz w:val="20"/>
      </w:rPr>
    </w:lvl>
    <w:lvl w:ilvl="6">
      <w:start w:val="1"/>
      <w:numFmt w:val="bullet"/>
      <w:lvlText w:val=""/>
      <w:lvlJc w:val="left"/>
      <w:pPr>
        <w:tabs>
          <w:tab w:val="num" w:pos="4253"/>
        </w:tabs>
        <w:ind w:left="4253" w:hanging="284"/>
      </w:pPr>
      <w:rPr>
        <w:rFonts w:ascii="Symbol" w:hAnsi="Symbol" w:hint="default"/>
        <w:b/>
        <w:i w:val="0"/>
        <w:color w:val="auto"/>
        <w:sz w:val="20"/>
      </w:rPr>
    </w:lvl>
    <w:lvl w:ilvl="7">
      <w:start w:val="1"/>
      <w:numFmt w:val="bullet"/>
      <w:lvlText w:val=""/>
      <w:lvlJc w:val="left"/>
      <w:pPr>
        <w:tabs>
          <w:tab w:val="num" w:pos="4820"/>
        </w:tabs>
        <w:ind w:left="4820" w:hanging="284"/>
      </w:pPr>
      <w:rPr>
        <w:rFonts w:ascii="Symbol" w:hAnsi="Symbol" w:hint="default"/>
        <w:b/>
        <w:i w:val="0"/>
        <w:color w:val="auto"/>
        <w:sz w:val="20"/>
      </w:rPr>
    </w:lvl>
    <w:lvl w:ilvl="8">
      <w:start w:val="1"/>
      <w:numFmt w:val="bullet"/>
      <w:lvlText w:val=""/>
      <w:lvlJc w:val="left"/>
      <w:pPr>
        <w:tabs>
          <w:tab w:val="num" w:pos="5387"/>
        </w:tabs>
        <w:ind w:left="5387" w:hanging="284"/>
      </w:pPr>
      <w:rPr>
        <w:rFonts w:ascii="Symbol" w:hAnsi="Symbol" w:hint="default"/>
        <w:b/>
        <w:i w:val="0"/>
        <w:color w:val="auto"/>
        <w:sz w:val="20"/>
      </w:rPr>
    </w:lvl>
  </w:abstractNum>
  <w:abstractNum w:abstractNumId="4">
    <w:nsid w:val="26A244D9"/>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5">
    <w:nsid w:val="29E14F2C"/>
    <w:multiLevelType w:val="hybridMultilevel"/>
    <w:tmpl w:val="8F78726E"/>
    <w:lvl w:ilvl="0" w:tplc="4ECA2370">
      <w:start w:val="1"/>
      <w:numFmt w:val="decimal"/>
      <w:lvlText w:val="%1."/>
      <w:lvlJc w:val="left"/>
      <w:pPr>
        <w:ind w:left="720" w:hanging="360"/>
      </w:pPr>
      <w:rPr>
        <w:rFonts w:hint="default"/>
        <w:b w:val="0"/>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2F06697"/>
    <w:multiLevelType w:val="hybridMultilevel"/>
    <w:tmpl w:val="EEBEB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EBE3E46"/>
    <w:multiLevelType w:val="hybridMultilevel"/>
    <w:tmpl w:val="98D6B042"/>
    <w:lvl w:ilvl="0" w:tplc="080A0001">
      <w:start w:val="1"/>
      <w:numFmt w:val="bullet"/>
      <w:lvlText w:val=""/>
      <w:lvlJc w:val="left"/>
      <w:pPr>
        <w:ind w:left="1174" w:hanging="360"/>
      </w:pPr>
      <w:rPr>
        <w:rFonts w:ascii="Symbol" w:hAnsi="Symbol" w:hint="default"/>
      </w:rPr>
    </w:lvl>
    <w:lvl w:ilvl="1" w:tplc="080A0003" w:tentative="1">
      <w:start w:val="1"/>
      <w:numFmt w:val="bullet"/>
      <w:lvlText w:val="o"/>
      <w:lvlJc w:val="left"/>
      <w:pPr>
        <w:ind w:left="1894" w:hanging="360"/>
      </w:pPr>
      <w:rPr>
        <w:rFonts w:ascii="Courier New" w:hAnsi="Courier New" w:cs="Courier New" w:hint="default"/>
      </w:rPr>
    </w:lvl>
    <w:lvl w:ilvl="2" w:tplc="080A0005" w:tentative="1">
      <w:start w:val="1"/>
      <w:numFmt w:val="bullet"/>
      <w:lvlText w:val=""/>
      <w:lvlJc w:val="left"/>
      <w:pPr>
        <w:ind w:left="2614" w:hanging="360"/>
      </w:pPr>
      <w:rPr>
        <w:rFonts w:ascii="Wingdings" w:hAnsi="Wingdings" w:hint="default"/>
      </w:rPr>
    </w:lvl>
    <w:lvl w:ilvl="3" w:tplc="080A0001" w:tentative="1">
      <w:start w:val="1"/>
      <w:numFmt w:val="bullet"/>
      <w:lvlText w:val=""/>
      <w:lvlJc w:val="left"/>
      <w:pPr>
        <w:ind w:left="3334" w:hanging="360"/>
      </w:pPr>
      <w:rPr>
        <w:rFonts w:ascii="Symbol" w:hAnsi="Symbol" w:hint="default"/>
      </w:rPr>
    </w:lvl>
    <w:lvl w:ilvl="4" w:tplc="080A0003" w:tentative="1">
      <w:start w:val="1"/>
      <w:numFmt w:val="bullet"/>
      <w:lvlText w:val="o"/>
      <w:lvlJc w:val="left"/>
      <w:pPr>
        <w:ind w:left="4054" w:hanging="360"/>
      </w:pPr>
      <w:rPr>
        <w:rFonts w:ascii="Courier New" w:hAnsi="Courier New" w:cs="Courier New" w:hint="default"/>
      </w:rPr>
    </w:lvl>
    <w:lvl w:ilvl="5" w:tplc="080A0005" w:tentative="1">
      <w:start w:val="1"/>
      <w:numFmt w:val="bullet"/>
      <w:lvlText w:val=""/>
      <w:lvlJc w:val="left"/>
      <w:pPr>
        <w:ind w:left="4774" w:hanging="360"/>
      </w:pPr>
      <w:rPr>
        <w:rFonts w:ascii="Wingdings" w:hAnsi="Wingdings" w:hint="default"/>
      </w:rPr>
    </w:lvl>
    <w:lvl w:ilvl="6" w:tplc="080A0001" w:tentative="1">
      <w:start w:val="1"/>
      <w:numFmt w:val="bullet"/>
      <w:lvlText w:val=""/>
      <w:lvlJc w:val="left"/>
      <w:pPr>
        <w:ind w:left="5494" w:hanging="360"/>
      </w:pPr>
      <w:rPr>
        <w:rFonts w:ascii="Symbol" w:hAnsi="Symbol" w:hint="default"/>
      </w:rPr>
    </w:lvl>
    <w:lvl w:ilvl="7" w:tplc="080A0003" w:tentative="1">
      <w:start w:val="1"/>
      <w:numFmt w:val="bullet"/>
      <w:lvlText w:val="o"/>
      <w:lvlJc w:val="left"/>
      <w:pPr>
        <w:ind w:left="6214" w:hanging="360"/>
      </w:pPr>
      <w:rPr>
        <w:rFonts w:ascii="Courier New" w:hAnsi="Courier New" w:cs="Courier New" w:hint="default"/>
      </w:rPr>
    </w:lvl>
    <w:lvl w:ilvl="8" w:tplc="080A0005" w:tentative="1">
      <w:start w:val="1"/>
      <w:numFmt w:val="bullet"/>
      <w:lvlText w:val=""/>
      <w:lvlJc w:val="left"/>
      <w:pPr>
        <w:ind w:left="6934" w:hanging="360"/>
      </w:pPr>
      <w:rPr>
        <w:rFonts w:ascii="Wingdings" w:hAnsi="Wingdings" w:hint="default"/>
      </w:rPr>
    </w:lvl>
  </w:abstractNum>
  <w:abstractNum w:abstractNumId="8">
    <w:nsid w:val="407F0A01"/>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9">
    <w:nsid w:val="47013334"/>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0">
    <w:nsid w:val="507301D1"/>
    <w:multiLevelType w:val="hybridMultilevel"/>
    <w:tmpl w:val="E0D02794"/>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E56C6"/>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2">
    <w:nsid w:val="5701042A"/>
    <w:multiLevelType w:val="hybridMultilevel"/>
    <w:tmpl w:val="02326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8712FD4"/>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4">
    <w:nsid w:val="58FC7557"/>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5">
    <w:nsid w:val="59B40F5A"/>
    <w:multiLevelType w:val="hybridMultilevel"/>
    <w:tmpl w:val="17EC1BCC"/>
    <w:lvl w:ilvl="0" w:tplc="B7165B3A">
      <w:numFmt w:val="bullet"/>
      <w:lvlText w:val="-"/>
      <w:lvlJc w:val="left"/>
      <w:pPr>
        <w:ind w:left="420" w:hanging="360"/>
      </w:pPr>
      <w:rPr>
        <w:rFonts w:ascii="Arial" w:eastAsia="Times New Roman"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6">
    <w:nsid w:val="5A925074"/>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7">
    <w:nsid w:val="5F230F03"/>
    <w:multiLevelType w:val="hybridMultilevel"/>
    <w:tmpl w:val="395A8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0C36B00"/>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19">
    <w:nsid w:val="612478BD"/>
    <w:multiLevelType w:val="hybridMultilevel"/>
    <w:tmpl w:val="6F00B400"/>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2D435F"/>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21">
    <w:nsid w:val="65676B9A"/>
    <w:multiLevelType w:val="hybridMultilevel"/>
    <w:tmpl w:val="301E6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CAD06F4"/>
    <w:multiLevelType w:val="hybridMultilevel"/>
    <w:tmpl w:val="CE60E2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3D019D"/>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24">
    <w:nsid w:val="73A84F58"/>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25">
    <w:nsid w:val="73DA31F8"/>
    <w:multiLevelType w:val="hybridMultilevel"/>
    <w:tmpl w:val="75F49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F716E7"/>
    <w:multiLevelType w:val="multilevel"/>
    <w:tmpl w:val="49B4FD12"/>
    <w:lvl w:ilvl="0">
      <w:start w:val="1"/>
      <w:numFmt w:val="decimal"/>
      <w:lvlText w:val="%1."/>
      <w:lvlJc w:val="left"/>
      <w:pPr>
        <w:ind w:left="360" w:hanging="360"/>
      </w:pPr>
      <w:rPr>
        <w:rFonts w:hint="default"/>
        <w:i w:val="0"/>
      </w:rPr>
    </w:lvl>
    <w:lvl w:ilvl="1">
      <w:start w:val="1"/>
      <w:numFmt w:val="decimal"/>
      <w:isLgl/>
      <w:lvlText w:val="%1.%2"/>
      <w:lvlJc w:val="left"/>
      <w:pPr>
        <w:ind w:left="842" w:hanging="360"/>
      </w:pPr>
      <w:rPr>
        <w:rFonts w:hint="default"/>
        <w:b/>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656" w:hanging="1800"/>
      </w:pPr>
      <w:rPr>
        <w:rFonts w:hint="default"/>
      </w:rPr>
    </w:lvl>
  </w:abstractNum>
  <w:abstractNum w:abstractNumId="27">
    <w:nsid w:val="7576789C"/>
    <w:multiLevelType w:val="multilevel"/>
    <w:tmpl w:val="0D9A0F96"/>
    <w:lvl w:ilvl="0">
      <w:start w:val="1"/>
      <w:numFmt w:val="decimal"/>
      <w:isLgl/>
      <w:lvlText w:val="%1."/>
      <w:lvlJc w:val="left"/>
      <w:pPr>
        <w:tabs>
          <w:tab w:val="num" w:pos="0"/>
        </w:tabs>
        <w:ind w:left="360" w:hanging="360"/>
      </w:pPr>
      <w:rPr>
        <w:rFonts w:ascii="Arial" w:hAnsi="Arial" w:hint="default"/>
        <w:b/>
        <w:i w:val="0"/>
        <w:spacing w:val="0"/>
        <w:position w:val="0"/>
        <w:sz w:val="24"/>
      </w:rPr>
    </w:lvl>
    <w:lvl w:ilvl="1">
      <w:start w:val="1"/>
      <w:numFmt w:val="decimal"/>
      <w:pStyle w:val="StkNUMBERING2"/>
      <w:isLgl/>
      <w:lvlText w:val="%1.%2."/>
      <w:lvlJc w:val="left"/>
      <w:pPr>
        <w:tabs>
          <w:tab w:val="num" w:pos="992"/>
        </w:tabs>
        <w:ind w:left="992" w:hanging="510"/>
      </w:pPr>
      <w:rPr>
        <w:rFonts w:ascii="Arial" w:hAnsi="Arial" w:hint="default"/>
        <w:b/>
        <w:i w:val="0"/>
        <w:sz w:val="20"/>
        <w:lang w:val="es-MX"/>
      </w:rPr>
    </w:lvl>
    <w:lvl w:ilvl="2">
      <w:start w:val="1"/>
      <w:numFmt w:val="decimal"/>
      <w:lvlText w:val="%1.%2.%3."/>
      <w:lvlJc w:val="left"/>
      <w:pPr>
        <w:tabs>
          <w:tab w:val="num" w:pos="1701"/>
        </w:tabs>
        <w:ind w:left="1701" w:hanging="709"/>
      </w:pPr>
      <w:rPr>
        <w:rFonts w:ascii="Arial" w:hAnsi="Arial" w:hint="default"/>
        <w:b/>
        <w:i w:val="0"/>
        <w:sz w:val="20"/>
      </w:rPr>
    </w:lvl>
    <w:lvl w:ilvl="3">
      <w:start w:val="1"/>
      <w:numFmt w:val="decimal"/>
      <w:lvlText w:val="%1.%2.%3.%4."/>
      <w:lvlJc w:val="left"/>
      <w:pPr>
        <w:tabs>
          <w:tab w:val="num" w:pos="1701"/>
        </w:tabs>
        <w:ind w:left="2552" w:hanging="851"/>
      </w:pPr>
      <w:rPr>
        <w:rFonts w:ascii="Arial" w:hAnsi="Arial" w:hint="default"/>
        <w:b/>
        <w:i w:val="0"/>
        <w:sz w:val="20"/>
      </w:rPr>
    </w:lvl>
    <w:lvl w:ilvl="4">
      <w:start w:val="1"/>
      <w:numFmt w:val="decimal"/>
      <w:lvlText w:val="%1.%2.%3.%4.%5."/>
      <w:lvlJc w:val="left"/>
      <w:pPr>
        <w:tabs>
          <w:tab w:val="num" w:pos="2552"/>
        </w:tabs>
        <w:ind w:left="3572" w:hanging="1020"/>
      </w:pPr>
      <w:rPr>
        <w:rFonts w:ascii="Arial" w:hAnsi="Arial" w:hint="default"/>
        <w:b/>
        <w:i w:val="0"/>
        <w:sz w:val="20"/>
      </w:rPr>
    </w:lvl>
    <w:lvl w:ilvl="5">
      <w:start w:val="1"/>
      <w:numFmt w:val="decimal"/>
      <w:lvlText w:val="%1.%2.%3.%4.%5.%6."/>
      <w:lvlJc w:val="left"/>
      <w:pPr>
        <w:tabs>
          <w:tab w:val="num" w:pos="4820"/>
        </w:tabs>
        <w:ind w:left="4820" w:hanging="1248"/>
      </w:pPr>
      <w:rPr>
        <w:rFonts w:ascii="Arial" w:hAnsi="Arial" w:hint="default"/>
        <w:b/>
        <w:i w:val="0"/>
        <w:sz w:val="20"/>
      </w:rPr>
    </w:lvl>
    <w:lvl w:ilvl="6">
      <w:start w:val="1"/>
      <w:numFmt w:val="decimal"/>
      <w:lvlText w:val="%1.%2.%3.%4.%5.%6.%7."/>
      <w:lvlJc w:val="left"/>
      <w:pPr>
        <w:tabs>
          <w:tab w:val="num" w:pos="4820"/>
        </w:tabs>
        <w:ind w:left="4820" w:firstLine="0"/>
      </w:pPr>
      <w:rPr>
        <w:rFonts w:ascii="Arial" w:hAnsi="Arial" w:hint="default"/>
        <w:b/>
        <w:i w:val="0"/>
        <w:sz w:val="20"/>
      </w:rPr>
    </w:lvl>
    <w:lvl w:ilvl="7">
      <w:start w:val="1"/>
      <w:numFmt w:val="decimal"/>
      <w:lvlText w:val="%1.%2.%3.%4.%5.%6.%7.%8."/>
      <w:lvlJc w:val="left"/>
      <w:pPr>
        <w:tabs>
          <w:tab w:val="num" w:pos="5812"/>
        </w:tabs>
        <w:ind w:left="5812" w:hanging="142"/>
      </w:pPr>
      <w:rPr>
        <w:rFonts w:ascii="Arial" w:hAnsi="Arial" w:hint="default"/>
        <w:b/>
        <w:i w:val="0"/>
        <w:sz w:val="20"/>
      </w:rPr>
    </w:lvl>
    <w:lvl w:ilvl="8">
      <w:start w:val="1"/>
      <w:numFmt w:val="decimal"/>
      <w:suff w:val="space"/>
      <w:lvlText w:val="%1.%2.%3.%4.%5.%6.%7.%8.%9."/>
      <w:lvlJc w:val="left"/>
      <w:pPr>
        <w:ind w:left="6662" w:hanging="141"/>
      </w:pPr>
      <w:rPr>
        <w:rFonts w:ascii="Arial" w:hAnsi="Arial" w:hint="default"/>
        <w:b/>
        <w:i w:val="0"/>
        <w:sz w:val="20"/>
      </w:rPr>
    </w:lvl>
  </w:abstractNum>
  <w:abstractNum w:abstractNumId="28">
    <w:nsid w:val="7F0707C0"/>
    <w:multiLevelType w:val="hybridMultilevel"/>
    <w:tmpl w:val="EBE2E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0"/>
  </w:num>
  <w:num w:numId="4">
    <w:abstractNumId w:val="22"/>
  </w:num>
  <w:num w:numId="5">
    <w:abstractNumId w:val="10"/>
  </w:num>
  <w:num w:numId="6">
    <w:abstractNumId w:val="5"/>
  </w:num>
  <w:num w:numId="7">
    <w:abstractNumId w:val="14"/>
  </w:num>
  <w:num w:numId="8">
    <w:abstractNumId w:val="28"/>
  </w:num>
  <w:num w:numId="9">
    <w:abstractNumId w:val="25"/>
  </w:num>
  <w:num w:numId="10">
    <w:abstractNumId w:val="19"/>
  </w:num>
  <w:num w:numId="11">
    <w:abstractNumId w:val="6"/>
  </w:num>
  <w:num w:numId="12">
    <w:abstractNumId w:val="0"/>
  </w:num>
  <w:num w:numId="13">
    <w:abstractNumId w:val="7"/>
  </w:num>
  <w:num w:numId="14">
    <w:abstractNumId w:val="21"/>
  </w:num>
  <w:num w:numId="15">
    <w:abstractNumId w:val="4"/>
  </w:num>
  <w:num w:numId="16">
    <w:abstractNumId w:val="13"/>
  </w:num>
  <w:num w:numId="17">
    <w:abstractNumId w:val="12"/>
  </w:num>
  <w:num w:numId="18">
    <w:abstractNumId w:val="9"/>
  </w:num>
  <w:num w:numId="19">
    <w:abstractNumId w:val="2"/>
  </w:num>
  <w:num w:numId="20">
    <w:abstractNumId w:val="8"/>
  </w:num>
  <w:num w:numId="21">
    <w:abstractNumId w:val="16"/>
  </w:num>
  <w:num w:numId="22">
    <w:abstractNumId w:val="11"/>
  </w:num>
  <w:num w:numId="23">
    <w:abstractNumId w:val="24"/>
  </w:num>
  <w:num w:numId="24">
    <w:abstractNumId w:val="26"/>
  </w:num>
  <w:num w:numId="25">
    <w:abstractNumId w:val="23"/>
  </w:num>
  <w:num w:numId="26">
    <w:abstractNumId w:val="17"/>
  </w:num>
  <w:num w:numId="27">
    <w:abstractNumId w:val="1"/>
  </w:num>
  <w:num w:numId="28">
    <w:abstractNumId w:val="15"/>
  </w:num>
  <w:num w:numId="2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90"/>
    <w:rsid w:val="00001D7A"/>
    <w:rsid w:val="00003214"/>
    <w:rsid w:val="0000426D"/>
    <w:rsid w:val="00006021"/>
    <w:rsid w:val="00007358"/>
    <w:rsid w:val="00007FF9"/>
    <w:rsid w:val="00011E7E"/>
    <w:rsid w:val="00012A78"/>
    <w:rsid w:val="00012AF6"/>
    <w:rsid w:val="00014481"/>
    <w:rsid w:val="00014DF8"/>
    <w:rsid w:val="00016E57"/>
    <w:rsid w:val="0001774B"/>
    <w:rsid w:val="000203C4"/>
    <w:rsid w:val="00021CD3"/>
    <w:rsid w:val="00021EF3"/>
    <w:rsid w:val="000222CB"/>
    <w:rsid w:val="00023BC1"/>
    <w:rsid w:val="000303A8"/>
    <w:rsid w:val="00030E13"/>
    <w:rsid w:val="0003154F"/>
    <w:rsid w:val="00031827"/>
    <w:rsid w:val="00033B5E"/>
    <w:rsid w:val="00033FAE"/>
    <w:rsid w:val="00036052"/>
    <w:rsid w:val="00036652"/>
    <w:rsid w:val="00036D81"/>
    <w:rsid w:val="000375F4"/>
    <w:rsid w:val="0004074E"/>
    <w:rsid w:val="00040E0B"/>
    <w:rsid w:val="00040E49"/>
    <w:rsid w:val="00040E8F"/>
    <w:rsid w:val="00041172"/>
    <w:rsid w:val="0004169E"/>
    <w:rsid w:val="00041A2F"/>
    <w:rsid w:val="00042673"/>
    <w:rsid w:val="00042D1C"/>
    <w:rsid w:val="000431B8"/>
    <w:rsid w:val="00044045"/>
    <w:rsid w:val="00044A7C"/>
    <w:rsid w:val="00044D6A"/>
    <w:rsid w:val="000463E6"/>
    <w:rsid w:val="00046FAC"/>
    <w:rsid w:val="00047641"/>
    <w:rsid w:val="00047E44"/>
    <w:rsid w:val="000504A8"/>
    <w:rsid w:val="00050752"/>
    <w:rsid w:val="00052367"/>
    <w:rsid w:val="0005626C"/>
    <w:rsid w:val="0006090E"/>
    <w:rsid w:val="000620C9"/>
    <w:rsid w:val="0006356E"/>
    <w:rsid w:val="00064D64"/>
    <w:rsid w:val="00064E02"/>
    <w:rsid w:val="000654C0"/>
    <w:rsid w:val="00065D5D"/>
    <w:rsid w:val="00066598"/>
    <w:rsid w:val="0007092E"/>
    <w:rsid w:val="000714DD"/>
    <w:rsid w:val="00072221"/>
    <w:rsid w:val="000741AC"/>
    <w:rsid w:val="000741E6"/>
    <w:rsid w:val="00075665"/>
    <w:rsid w:val="00080551"/>
    <w:rsid w:val="000812DE"/>
    <w:rsid w:val="000815FA"/>
    <w:rsid w:val="000822BA"/>
    <w:rsid w:val="00082513"/>
    <w:rsid w:val="00084625"/>
    <w:rsid w:val="000869F3"/>
    <w:rsid w:val="00087389"/>
    <w:rsid w:val="000873BF"/>
    <w:rsid w:val="00090730"/>
    <w:rsid w:val="00091082"/>
    <w:rsid w:val="000910B6"/>
    <w:rsid w:val="000920B4"/>
    <w:rsid w:val="00092789"/>
    <w:rsid w:val="0009406C"/>
    <w:rsid w:val="00094372"/>
    <w:rsid w:val="000949B4"/>
    <w:rsid w:val="00095E78"/>
    <w:rsid w:val="00095FAF"/>
    <w:rsid w:val="00096198"/>
    <w:rsid w:val="0009664B"/>
    <w:rsid w:val="00096809"/>
    <w:rsid w:val="00097607"/>
    <w:rsid w:val="00097A57"/>
    <w:rsid w:val="000A27D8"/>
    <w:rsid w:val="000A4062"/>
    <w:rsid w:val="000A4165"/>
    <w:rsid w:val="000A4182"/>
    <w:rsid w:val="000A5D02"/>
    <w:rsid w:val="000A62D9"/>
    <w:rsid w:val="000A704A"/>
    <w:rsid w:val="000A7078"/>
    <w:rsid w:val="000A7BBC"/>
    <w:rsid w:val="000B0470"/>
    <w:rsid w:val="000B052B"/>
    <w:rsid w:val="000B0976"/>
    <w:rsid w:val="000B0D23"/>
    <w:rsid w:val="000B0D34"/>
    <w:rsid w:val="000B150E"/>
    <w:rsid w:val="000B1AFC"/>
    <w:rsid w:val="000B1DEF"/>
    <w:rsid w:val="000B1F0E"/>
    <w:rsid w:val="000B1FEE"/>
    <w:rsid w:val="000B3D5E"/>
    <w:rsid w:val="000B41D1"/>
    <w:rsid w:val="000B5411"/>
    <w:rsid w:val="000B6F91"/>
    <w:rsid w:val="000C0121"/>
    <w:rsid w:val="000C0512"/>
    <w:rsid w:val="000C2CE6"/>
    <w:rsid w:val="000C36F9"/>
    <w:rsid w:val="000C520D"/>
    <w:rsid w:val="000C6622"/>
    <w:rsid w:val="000C66F1"/>
    <w:rsid w:val="000C6FD0"/>
    <w:rsid w:val="000C712A"/>
    <w:rsid w:val="000D2512"/>
    <w:rsid w:val="000D3FDE"/>
    <w:rsid w:val="000D4B05"/>
    <w:rsid w:val="000D5FE3"/>
    <w:rsid w:val="000E04A9"/>
    <w:rsid w:val="000E1176"/>
    <w:rsid w:val="000E17DE"/>
    <w:rsid w:val="000E1D64"/>
    <w:rsid w:val="000E3196"/>
    <w:rsid w:val="000E6556"/>
    <w:rsid w:val="000E66A0"/>
    <w:rsid w:val="000E683C"/>
    <w:rsid w:val="000F0911"/>
    <w:rsid w:val="000F19C6"/>
    <w:rsid w:val="000F26F4"/>
    <w:rsid w:val="000F3445"/>
    <w:rsid w:val="000F34F2"/>
    <w:rsid w:val="000F3AEC"/>
    <w:rsid w:val="000F3AF0"/>
    <w:rsid w:val="000F3CBB"/>
    <w:rsid w:val="000F4950"/>
    <w:rsid w:val="000F49B0"/>
    <w:rsid w:val="000F4A5D"/>
    <w:rsid w:val="000F57BB"/>
    <w:rsid w:val="000F673C"/>
    <w:rsid w:val="000F6A9B"/>
    <w:rsid w:val="000F6DCF"/>
    <w:rsid w:val="000F7125"/>
    <w:rsid w:val="00100335"/>
    <w:rsid w:val="00100429"/>
    <w:rsid w:val="0010059F"/>
    <w:rsid w:val="001009E0"/>
    <w:rsid w:val="00101C7A"/>
    <w:rsid w:val="001024DF"/>
    <w:rsid w:val="00102BF5"/>
    <w:rsid w:val="00104CD9"/>
    <w:rsid w:val="00105F11"/>
    <w:rsid w:val="00106A2F"/>
    <w:rsid w:val="00106BB8"/>
    <w:rsid w:val="00107221"/>
    <w:rsid w:val="00110200"/>
    <w:rsid w:val="0011219A"/>
    <w:rsid w:val="001129AD"/>
    <w:rsid w:val="00113165"/>
    <w:rsid w:val="0011344C"/>
    <w:rsid w:val="001153FE"/>
    <w:rsid w:val="00117279"/>
    <w:rsid w:val="001225AA"/>
    <w:rsid w:val="0012302B"/>
    <w:rsid w:val="001244E5"/>
    <w:rsid w:val="00124C2F"/>
    <w:rsid w:val="00125620"/>
    <w:rsid w:val="001268CD"/>
    <w:rsid w:val="00130BD8"/>
    <w:rsid w:val="0013310E"/>
    <w:rsid w:val="00134299"/>
    <w:rsid w:val="0014053C"/>
    <w:rsid w:val="00143BCA"/>
    <w:rsid w:val="001450BB"/>
    <w:rsid w:val="001476F1"/>
    <w:rsid w:val="0015010C"/>
    <w:rsid w:val="00150F94"/>
    <w:rsid w:val="00151C05"/>
    <w:rsid w:val="0015224B"/>
    <w:rsid w:val="00153269"/>
    <w:rsid w:val="001545C0"/>
    <w:rsid w:val="00154EB5"/>
    <w:rsid w:val="00155700"/>
    <w:rsid w:val="00156436"/>
    <w:rsid w:val="001564A4"/>
    <w:rsid w:val="00157B21"/>
    <w:rsid w:val="00162498"/>
    <w:rsid w:val="00162DA0"/>
    <w:rsid w:val="001636AE"/>
    <w:rsid w:val="001636D0"/>
    <w:rsid w:val="00164EB2"/>
    <w:rsid w:val="00166BC7"/>
    <w:rsid w:val="00167025"/>
    <w:rsid w:val="00170EB0"/>
    <w:rsid w:val="001712B2"/>
    <w:rsid w:val="00172DB3"/>
    <w:rsid w:val="0017328F"/>
    <w:rsid w:val="00173686"/>
    <w:rsid w:val="001737BD"/>
    <w:rsid w:val="001753BF"/>
    <w:rsid w:val="00175AC6"/>
    <w:rsid w:val="0017623A"/>
    <w:rsid w:val="001762C4"/>
    <w:rsid w:val="00177556"/>
    <w:rsid w:val="00177A5B"/>
    <w:rsid w:val="001804BA"/>
    <w:rsid w:val="00180E7D"/>
    <w:rsid w:val="00181051"/>
    <w:rsid w:val="00182C76"/>
    <w:rsid w:val="0018414B"/>
    <w:rsid w:val="001843BD"/>
    <w:rsid w:val="00185244"/>
    <w:rsid w:val="00185708"/>
    <w:rsid w:val="00185DDB"/>
    <w:rsid w:val="00187B40"/>
    <w:rsid w:val="00191190"/>
    <w:rsid w:val="00192984"/>
    <w:rsid w:val="001938E6"/>
    <w:rsid w:val="00194311"/>
    <w:rsid w:val="00194422"/>
    <w:rsid w:val="001948CE"/>
    <w:rsid w:val="001A1CDE"/>
    <w:rsid w:val="001A2DA0"/>
    <w:rsid w:val="001A3572"/>
    <w:rsid w:val="001A3583"/>
    <w:rsid w:val="001A3934"/>
    <w:rsid w:val="001A3F67"/>
    <w:rsid w:val="001A6543"/>
    <w:rsid w:val="001A7554"/>
    <w:rsid w:val="001B47C2"/>
    <w:rsid w:val="001B47FC"/>
    <w:rsid w:val="001B5243"/>
    <w:rsid w:val="001B544B"/>
    <w:rsid w:val="001C06EC"/>
    <w:rsid w:val="001C2E36"/>
    <w:rsid w:val="001C3D68"/>
    <w:rsid w:val="001C507A"/>
    <w:rsid w:val="001C5188"/>
    <w:rsid w:val="001C56E4"/>
    <w:rsid w:val="001C5EB1"/>
    <w:rsid w:val="001C6B1C"/>
    <w:rsid w:val="001C74F1"/>
    <w:rsid w:val="001D1974"/>
    <w:rsid w:val="001D1988"/>
    <w:rsid w:val="001D3205"/>
    <w:rsid w:val="001D4A6C"/>
    <w:rsid w:val="001D4EB1"/>
    <w:rsid w:val="001D5058"/>
    <w:rsid w:val="001D521C"/>
    <w:rsid w:val="001D5850"/>
    <w:rsid w:val="001D6067"/>
    <w:rsid w:val="001D7470"/>
    <w:rsid w:val="001E040F"/>
    <w:rsid w:val="001E06AB"/>
    <w:rsid w:val="001E2CCB"/>
    <w:rsid w:val="001E2DF9"/>
    <w:rsid w:val="001E3787"/>
    <w:rsid w:val="001E37C5"/>
    <w:rsid w:val="001E45EA"/>
    <w:rsid w:val="001E49F6"/>
    <w:rsid w:val="001E6749"/>
    <w:rsid w:val="001E7002"/>
    <w:rsid w:val="001F0BFA"/>
    <w:rsid w:val="001F0EE0"/>
    <w:rsid w:val="001F1596"/>
    <w:rsid w:val="001F1C46"/>
    <w:rsid w:val="001F3F5E"/>
    <w:rsid w:val="001F5C1E"/>
    <w:rsid w:val="001F5E9E"/>
    <w:rsid w:val="001F728E"/>
    <w:rsid w:val="001F74BC"/>
    <w:rsid w:val="001F760A"/>
    <w:rsid w:val="001F76B5"/>
    <w:rsid w:val="001F7F87"/>
    <w:rsid w:val="001F7F94"/>
    <w:rsid w:val="002011AC"/>
    <w:rsid w:val="0020175F"/>
    <w:rsid w:val="0020192B"/>
    <w:rsid w:val="00201DD6"/>
    <w:rsid w:val="0020365B"/>
    <w:rsid w:val="00204722"/>
    <w:rsid w:val="002052BB"/>
    <w:rsid w:val="00205E5F"/>
    <w:rsid w:val="00205F4B"/>
    <w:rsid w:val="002105C8"/>
    <w:rsid w:val="00213879"/>
    <w:rsid w:val="002153B1"/>
    <w:rsid w:val="00215989"/>
    <w:rsid w:val="00215E99"/>
    <w:rsid w:val="0021705E"/>
    <w:rsid w:val="00217D94"/>
    <w:rsid w:val="00220134"/>
    <w:rsid w:val="00220A51"/>
    <w:rsid w:val="002219BA"/>
    <w:rsid w:val="002230D8"/>
    <w:rsid w:val="00225233"/>
    <w:rsid w:val="0022640D"/>
    <w:rsid w:val="002275F8"/>
    <w:rsid w:val="002306ED"/>
    <w:rsid w:val="00231BCA"/>
    <w:rsid w:val="00232148"/>
    <w:rsid w:val="00232866"/>
    <w:rsid w:val="0023302B"/>
    <w:rsid w:val="00234714"/>
    <w:rsid w:val="0023557F"/>
    <w:rsid w:val="002357D0"/>
    <w:rsid w:val="00235C4C"/>
    <w:rsid w:val="00235E25"/>
    <w:rsid w:val="002362FB"/>
    <w:rsid w:val="00236C7A"/>
    <w:rsid w:val="00237E4C"/>
    <w:rsid w:val="00242050"/>
    <w:rsid w:val="00242C75"/>
    <w:rsid w:val="00243B61"/>
    <w:rsid w:val="00245259"/>
    <w:rsid w:val="00245D87"/>
    <w:rsid w:val="0024740F"/>
    <w:rsid w:val="00247937"/>
    <w:rsid w:val="00251960"/>
    <w:rsid w:val="00253158"/>
    <w:rsid w:val="00253640"/>
    <w:rsid w:val="00253B59"/>
    <w:rsid w:val="00253E72"/>
    <w:rsid w:val="002545A0"/>
    <w:rsid w:val="00254988"/>
    <w:rsid w:val="002555D5"/>
    <w:rsid w:val="00256A26"/>
    <w:rsid w:val="00257674"/>
    <w:rsid w:val="00260937"/>
    <w:rsid w:val="00264440"/>
    <w:rsid w:val="0026566A"/>
    <w:rsid w:val="002668F8"/>
    <w:rsid w:val="002705D7"/>
    <w:rsid w:val="00270B3C"/>
    <w:rsid w:val="00270EA4"/>
    <w:rsid w:val="00272599"/>
    <w:rsid w:val="002725C7"/>
    <w:rsid w:val="0027353C"/>
    <w:rsid w:val="00277405"/>
    <w:rsid w:val="002774A8"/>
    <w:rsid w:val="00280531"/>
    <w:rsid w:val="00280E11"/>
    <w:rsid w:val="00280E9A"/>
    <w:rsid w:val="0028315C"/>
    <w:rsid w:val="00283B26"/>
    <w:rsid w:val="00284391"/>
    <w:rsid w:val="00285921"/>
    <w:rsid w:val="002867C9"/>
    <w:rsid w:val="002868FB"/>
    <w:rsid w:val="00290B95"/>
    <w:rsid w:val="00290D53"/>
    <w:rsid w:val="00292383"/>
    <w:rsid w:val="00292ED5"/>
    <w:rsid w:val="00293EC3"/>
    <w:rsid w:val="00294225"/>
    <w:rsid w:val="00294809"/>
    <w:rsid w:val="002953E8"/>
    <w:rsid w:val="00295771"/>
    <w:rsid w:val="00296771"/>
    <w:rsid w:val="0029697A"/>
    <w:rsid w:val="00297B6A"/>
    <w:rsid w:val="00297ED7"/>
    <w:rsid w:val="002A06EF"/>
    <w:rsid w:val="002A0A92"/>
    <w:rsid w:val="002A1270"/>
    <w:rsid w:val="002A2C89"/>
    <w:rsid w:val="002A4676"/>
    <w:rsid w:val="002A4A4B"/>
    <w:rsid w:val="002A6469"/>
    <w:rsid w:val="002A64A4"/>
    <w:rsid w:val="002A7276"/>
    <w:rsid w:val="002A7D63"/>
    <w:rsid w:val="002B1CD4"/>
    <w:rsid w:val="002B1CD5"/>
    <w:rsid w:val="002B3790"/>
    <w:rsid w:val="002B3EEE"/>
    <w:rsid w:val="002B491C"/>
    <w:rsid w:val="002B4BEE"/>
    <w:rsid w:val="002B670E"/>
    <w:rsid w:val="002B7A57"/>
    <w:rsid w:val="002C1635"/>
    <w:rsid w:val="002C4887"/>
    <w:rsid w:val="002C4B46"/>
    <w:rsid w:val="002C68CE"/>
    <w:rsid w:val="002C77BC"/>
    <w:rsid w:val="002D219B"/>
    <w:rsid w:val="002D2E9A"/>
    <w:rsid w:val="002D310C"/>
    <w:rsid w:val="002D36CC"/>
    <w:rsid w:val="002D4B29"/>
    <w:rsid w:val="002D4D3D"/>
    <w:rsid w:val="002D7818"/>
    <w:rsid w:val="002D7F3D"/>
    <w:rsid w:val="002E259E"/>
    <w:rsid w:val="002E4ACA"/>
    <w:rsid w:val="002F17D5"/>
    <w:rsid w:val="002F17F9"/>
    <w:rsid w:val="002F25FB"/>
    <w:rsid w:val="002F2E9B"/>
    <w:rsid w:val="002F302A"/>
    <w:rsid w:val="002F5BF4"/>
    <w:rsid w:val="002F6F47"/>
    <w:rsid w:val="002F7E96"/>
    <w:rsid w:val="0030155F"/>
    <w:rsid w:val="00302957"/>
    <w:rsid w:val="00302A45"/>
    <w:rsid w:val="00306D0A"/>
    <w:rsid w:val="0030798D"/>
    <w:rsid w:val="003108A3"/>
    <w:rsid w:val="00310BA6"/>
    <w:rsid w:val="00310C45"/>
    <w:rsid w:val="00311D7F"/>
    <w:rsid w:val="00312DF1"/>
    <w:rsid w:val="003152A5"/>
    <w:rsid w:val="00316F6E"/>
    <w:rsid w:val="00317F5C"/>
    <w:rsid w:val="00320AE0"/>
    <w:rsid w:val="00322E02"/>
    <w:rsid w:val="00323041"/>
    <w:rsid w:val="00323E46"/>
    <w:rsid w:val="00325120"/>
    <w:rsid w:val="0032530F"/>
    <w:rsid w:val="00325D36"/>
    <w:rsid w:val="00326C56"/>
    <w:rsid w:val="00330850"/>
    <w:rsid w:val="00332414"/>
    <w:rsid w:val="003326E7"/>
    <w:rsid w:val="003340A3"/>
    <w:rsid w:val="00334506"/>
    <w:rsid w:val="00335325"/>
    <w:rsid w:val="00335E40"/>
    <w:rsid w:val="00336391"/>
    <w:rsid w:val="00336B4C"/>
    <w:rsid w:val="00337061"/>
    <w:rsid w:val="003378AB"/>
    <w:rsid w:val="00341899"/>
    <w:rsid w:val="00341EE4"/>
    <w:rsid w:val="00344781"/>
    <w:rsid w:val="00344FAC"/>
    <w:rsid w:val="0034564A"/>
    <w:rsid w:val="0034605F"/>
    <w:rsid w:val="003465A3"/>
    <w:rsid w:val="003471F5"/>
    <w:rsid w:val="00347907"/>
    <w:rsid w:val="00347F54"/>
    <w:rsid w:val="003500F4"/>
    <w:rsid w:val="003513F2"/>
    <w:rsid w:val="003518CB"/>
    <w:rsid w:val="00351B35"/>
    <w:rsid w:val="003528B9"/>
    <w:rsid w:val="003536F6"/>
    <w:rsid w:val="00356033"/>
    <w:rsid w:val="003564C5"/>
    <w:rsid w:val="00357BBB"/>
    <w:rsid w:val="003607A4"/>
    <w:rsid w:val="0036160B"/>
    <w:rsid w:val="00361ECC"/>
    <w:rsid w:val="003625D0"/>
    <w:rsid w:val="00362837"/>
    <w:rsid w:val="00364DA6"/>
    <w:rsid w:val="00366CC7"/>
    <w:rsid w:val="00370813"/>
    <w:rsid w:val="00370C2A"/>
    <w:rsid w:val="00374E01"/>
    <w:rsid w:val="0037512A"/>
    <w:rsid w:val="0037533F"/>
    <w:rsid w:val="00375B7A"/>
    <w:rsid w:val="00376A71"/>
    <w:rsid w:val="0037777A"/>
    <w:rsid w:val="00380B53"/>
    <w:rsid w:val="00381876"/>
    <w:rsid w:val="00382150"/>
    <w:rsid w:val="0038321D"/>
    <w:rsid w:val="00383B7B"/>
    <w:rsid w:val="003849A0"/>
    <w:rsid w:val="00385B32"/>
    <w:rsid w:val="003861EC"/>
    <w:rsid w:val="00387B4D"/>
    <w:rsid w:val="00387E29"/>
    <w:rsid w:val="00391BBE"/>
    <w:rsid w:val="00392E22"/>
    <w:rsid w:val="0039322C"/>
    <w:rsid w:val="0039636A"/>
    <w:rsid w:val="003A07CE"/>
    <w:rsid w:val="003A31E6"/>
    <w:rsid w:val="003A323B"/>
    <w:rsid w:val="003A4AF3"/>
    <w:rsid w:val="003A5AC5"/>
    <w:rsid w:val="003A6896"/>
    <w:rsid w:val="003A70B9"/>
    <w:rsid w:val="003A7ED2"/>
    <w:rsid w:val="003B238C"/>
    <w:rsid w:val="003B2B1B"/>
    <w:rsid w:val="003B388C"/>
    <w:rsid w:val="003B4140"/>
    <w:rsid w:val="003B4462"/>
    <w:rsid w:val="003B45DD"/>
    <w:rsid w:val="003B4753"/>
    <w:rsid w:val="003B4BA6"/>
    <w:rsid w:val="003B5765"/>
    <w:rsid w:val="003B5DE3"/>
    <w:rsid w:val="003B652D"/>
    <w:rsid w:val="003C2B69"/>
    <w:rsid w:val="003C3249"/>
    <w:rsid w:val="003C3816"/>
    <w:rsid w:val="003C7230"/>
    <w:rsid w:val="003C742D"/>
    <w:rsid w:val="003C7897"/>
    <w:rsid w:val="003D0E77"/>
    <w:rsid w:val="003D1F31"/>
    <w:rsid w:val="003D2C7F"/>
    <w:rsid w:val="003D3EBA"/>
    <w:rsid w:val="003D48AB"/>
    <w:rsid w:val="003D519D"/>
    <w:rsid w:val="003D53C8"/>
    <w:rsid w:val="003D736A"/>
    <w:rsid w:val="003E04A5"/>
    <w:rsid w:val="003E0E6D"/>
    <w:rsid w:val="003E0F83"/>
    <w:rsid w:val="003E1629"/>
    <w:rsid w:val="003E278B"/>
    <w:rsid w:val="003E3243"/>
    <w:rsid w:val="003E3E0C"/>
    <w:rsid w:val="003E40A6"/>
    <w:rsid w:val="003E4592"/>
    <w:rsid w:val="003E58A9"/>
    <w:rsid w:val="003E6A0B"/>
    <w:rsid w:val="003E727A"/>
    <w:rsid w:val="003E77A6"/>
    <w:rsid w:val="003F00BD"/>
    <w:rsid w:val="003F1A8F"/>
    <w:rsid w:val="003F294B"/>
    <w:rsid w:val="003F31EE"/>
    <w:rsid w:val="003F35F8"/>
    <w:rsid w:val="003F3CE2"/>
    <w:rsid w:val="003F5276"/>
    <w:rsid w:val="003F67AE"/>
    <w:rsid w:val="003F7FE3"/>
    <w:rsid w:val="004002FB"/>
    <w:rsid w:val="00401467"/>
    <w:rsid w:val="00401968"/>
    <w:rsid w:val="00402A73"/>
    <w:rsid w:val="00403BA0"/>
    <w:rsid w:val="00405130"/>
    <w:rsid w:val="00405E92"/>
    <w:rsid w:val="004060A3"/>
    <w:rsid w:val="004065D7"/>
    <w:rsid w:val="00410044"/>
    <w:rsid w:val="00410B5F"/>
    <w:rsid w:val="00410C5E"/>
    <w:rsid w:val="00410CCE"/>
    <w:rsid w:val="004116A5"/>
    <w:rsid w:val="00412D60"/>
    <w:rsid w:val="00413284"/>
    <w:rsid w:val="00414016"/>
    <w:rsid w:val="004141F7"/>
    <w:rsid w:val="00414673"/>
    <w:rsid w:val="0041475B"/>
    <w:rsid w:val="00414A8E"/>
    <w:rsid w:val="004161D2"/>
    <w:rsid w:val="0041677A"/>
    <w:rsid w:val="00416A11"/>
    <w:rsid w:val="00416F03"/>
    <w:rsid w:val="0042051D"/>
    <w:rsid w:val="00420A13"/>
    <w:rsid w:val="00421005"/>
    <w:rsid w:val="0042273C"/>
    <w:rsid w:val="004227A8"/>
    <w:rsid w:val="00422FDE"/>
    <w:rsid w:val="004235FF"/>
    <w:rsid w:val="00423BD9"/>
    <w:rsid w:val="00425800"/>
    <w:rsid w:val="00425F7A"/>
    <w:rsid w:val="00427228"/>
    <w:rsid w:val="00427E73"/>
    <w:rsid w:val="00430D8A"/>
    <w:rsid w:val="00430DE9"/>
    <w:rsid w:val="00431AD3"/>
    <w:rsid w:val="0043296D"/>
    <w:rsid w:val="00433B0C"/>
    <w:rsid w:val="00433DDC"/>
    <w:rsid w:val="0043528C"/>
    <w:rsid w:val="004363D2"/>
    <w:rsid w:val="0043765A"/>
    <w:rsid w:val="00441CA3"/>
    <w:rsid w:val="00442328"/>
    <w:rsid w:val="0044333B"/>
    <w:rsid w:val="0044353F"/>
    <w:rsid w:val="004446F9"/>
    <w:rsid w:val="0044576B"/>
    <w:rsid w:val="004462D8"/>
    <w:rsid w:val="00446810"/>
    <w:rsid w:val="00450C4D"/>
    <w:rsid w:val="00451F25"/>
    <w:rsid w:val="004526DD"/>
    <w:rsid w:val="004539BD"/>
    <w:rsid w:val="00454153"/>
    <w:rsid w:val="00456805"/>
    <w:rsid w:val="00456ED3"/>
    <w:rsid w:val="00456EF2"/>
    <w:rsid w:val="0046054E"/>
    <w:rsid w:val="00460A59"/>
    <w:rsid w:val="004622D9"/>
    <w:rsid w:val="00462735"/>
    <w:rsid w:val="00462835"/>
    <w:rsid w:val="00462C00"/>
    <w:rsid w:val="00463989"/>
    <w:rsid w:val="00463D4C"/>
    <w:rsid w:val="00465779"/>
    <w:rsid w:val="00466A37"/>
    <w:rsid w:val="00467CAC"/>
    <w:rsid w:val="004700BE"/>
    <w:rsid w:val="004722E0"/>
    <w:rsid w:val="00473737"/>
    <w:rsid w:val="00473EA6"/>
    <w:rsid w:val="004746B4"/>
    <w:rsid w:val="00476F12"/>
    <w:rsid w:val="00477C3F"/>
    <w:rsid w:val="00477C5D"/>
    <w:rsid w:val="00480AB8"/>
    <w:rsid w:val="00481222"/>
    <w:rsid w:val="004813E8"/>
    <w:rsid w:val="00481E7D"/>
    <w:rsid w:val="00481ECF"/>
    <w:rsid w:val="00482FA7"/>
    <w:rsid w:val="0048317E"/>
    <w:rsid w:val="00484034"/>
    <w:rsid w:val="00484EF5"/>
    <w:rsid w:val="00486748"/>
    <w:rsid w:val="00487E1D"/>
    <w:rsid w:val="0049101C"/>
    <w:rsid w:val="00491B62"/>
    <w:rsid w:val="00492143"/>
    <w:rsid w:val="00492A41"/>
    <w:rsid w:val="00492BEB"/>
    <w:rsid w:val="00493E58"/>
    <w:rsid w:val="00494047"/>
    <w:rsid w:val="00494EC5"/>
    <w:rsid w:val="00495F6E"/>
    <w:rsid w:val="00496217"/>
    <w:rsid w:val="00496BD7"/>
    <w:rsid w:val="00497D6E"/>
    <w:rsid w:val="00497DD0"/>
    <w:rsid w:val="004A01FD"/>
    <w:rsid w:val="004A17BA"/>
    <w:rsid w:val="004A1BAF"/>
    <w:rsid w:val="004A1D3C"/>
    <w:rsid w:val="004A21AB"/>
    <w:rsid w:val="004A4747"/>
    <w:rsid w:val="004A5581"/>
    <w:rsid w:val="004A70E1"/>
    <w:rsid w:val="004A7C81"/>
    <w:rsid w:val="004B01B2"/>
    <w:rsid w:val="004B027D"/>
    <w:rsid w:val="004B150F"/>
    <w:rsid w:val="004B2588"/>
    <w:rsid w:val="004B3CA5"/>
    <w:rsid w:val="004C20C3"/>
    <w:rsid w:val="004C35EB"/>
    <w:rsid w:val="004C35F3"/>
    <w:rsid w:val="004C55B2"/>
    <w:rsid w:val="004C5E2E"/>
    <w:rsid w:val="004C7C13"/>
    <w:rsid w:val="004D0701"/>
    <w:rsid w:val="004D2A70"/>
    <w:rsid w:val="004D2F0B"/>
    <w:rsid w:val="004D3BC5"/>
    <w:rsid w:val="004E0614"/>
    <w:rsid w:val="004E1D92"/>
    <w:rsid w:val="004E507B"/>
    <w:rsid w:val="004E5C26"/>
    <w:rsid w:val="004E63A7"/>
    <w:rsid w:val="004E65C3"/>
    <w:rsid w:val="004E6826"/>
    <w:rsid w:val="004E72A7"/>
    <w:rsid w:val="004E7588"/>
    <w:rsid w:val="004F119D"/>
    <w:rsid w:val="004F1489"/>
    <w:rsid w:val="004F1A6D"/>
    <w:rsid w:val="004F5484"/>
    <w:rsid w:val="004F5976"/>
    <w:rsid w:val="004F59EA"/>
    <w:rsid w:val="004F69A8"/>
    <w:rsid w:val="00501607"/>
    <w:rsid w:val="00501708"/>
    <w:rsid w:val="00501A4F"/>
    <w:rsid w:val="00506DF3"/>
    <w:rsid w:val="005078CA"/>
    <w:rsid w:val="00507B1B"/>
    <w:rsid w:val="00510259"/>
    <w:rsid w:val="00510852"/>
    <w:rsid w:val="00513B46"/>
    <w:rsid w:val="005141ED"/>
    <w:rsid w:val="00514B78"/>
    <w:rsid w:val="00515653"/>
    <w:rsid w:val="0051631B"/>
    <w:rsid w:val="005167E4"/>
    <w:rsid w:val="0051769D"/>
    <w:rsid w:val="00521803"/>
    <w:rsid w:val="00521CB0"/>
    <w:rsid w:val="00523CEA"/>
    <w:rsid w:val="0052464B"/>
    <w:rsid w:val="00525B2D"/>
    <w:rsid w:val="005265A0"/>
    <w:rsid w:val="00530490"/>
    <w:rsid w:val="00530FB5"/>
    <w:rsid w:val="005312EB"/>
    <w:rsid w:val="0053190D"/>
    <w:rsid w:val="00531F84"/>
    <w:rsid w:val="0053246E"/>
    <w:rsid w:val="00533097"/>
    <w:rsid w:val="005330F1"/>
    <w:rsid w:val="00533DC1"/>
    <w:rsid w:val="00533F5C"/>
    <w:rsid w:val="00535037"/>
    <w:rsid w:val="005404EA"/>
    <w:rsid w:val="005406D3"/>
    <w:rsid w:val="00541388"/>
    <w:rsid w:val="00546433"/>
    <w:rsid w:val="005468CC"/>
    <w:rsid w:val="00546CDB"/>
    <w:rsid w:val="005471FE"/>
    <w:rsid w:val="00547F23"/>
    <w:rsid w:val="0055089E"/>
    <w:rsid w:val="005509B6"/>
    <w:rsid w:val="00550B77"/>
    <w:rsid w:val="00550B78"/>
    <w:rsid w:val="00551592"/>
    <w:rsid w:val="0055179E"/>
    <w:rsid w:val="00552294"/>
    <w:rsid w:val="00555569"/>
    <w:rsid w:val="00555C65"/>
    <w:rsid w:val="0055751A"/>
    <w:rsid w:val="005577A3"/>
    <w:rsid w:val="00557884"/>
    <w:rsid w:val="00557A23"/>
    <w:rsid w:val="005618E3"/>
    <w:rsid w:val="00561BDA"/>
    <w:rsid w:val="00562131"/>
    <w:rsid w:val="005639A6"/>
    <w:rsid w:val="0056402C"/>
    <w:rsid w:val="005645EB"/>
    <w:rsid w:val="0056461A"/>
    <w:rsid w:val="00565DED"/>
    <w:rsid w:val="00565E5A"/>
    <w:rsid w:val="00566F4B"/>
    <w:rsid w:val="00567C2C"/>
    <w:rsid w:val="0057007E"/>
    <w:rsid w:val="005708E2"/>
    <w:rsid w:val="00571975"/>
    <w:rsid w:val="00572DE8"/>
    <w:rsid w:val="00574BD0"/>
    <w:rsid w:val="00575793"/>
    <w:rsid w:val="0057600B"/>
    <w:rsid w:val="0057623F"/>
    <w:rsid w:val="00576DEE"/>
    <w:rsid w:val="00576F5B"/>
    <w:rsid w:val="00577A74"/>
    <w:rsid w:val="00580D6D"/>
    <w:rsid w:val="00583274"/>
    <w:rsid w:val="0058384A"/>
    <w:rsid w:val="00586428"/>
    <w:rsid w:val="005904E2"/>
    <w:rsid w:val="00593050"/>
    <w:rsid w:val="00593807"/>
    <w:rsid w:val="0059472F"/>
    <w:rsid w:val="005949B6"/>
    <w:rsid w:val="00594E40"/>
    <w:rsid w:val="00595A19"/>
    <w:rsid w:val="00595F47"/>
    <w:rsid w:val="005979E0"/>
    <w:rsid w:val="005A074C"/>
    <w:rsid w:val="005A22AD"/>
    <w:rsid w:val="005A33AD"/>
    <w:rsid w:val="005A3567"/>
    <w:rsid w:val="005A3683"/>
    <w:rsid w:val="005A3A7B"/>
    <w:rsid w:val="005A6E3C"/>
    <w:rsid w:val="005A71EB"/>
    <w:rsid w:val="005A7C32"/>
    <w:rsid w:val="005B12B9"/>
    <w:rsid w:val="005B2364"/>
    <w:rsid w:val="005B2368"/>
    <w:rsid w:val="005B32FD"/>
    <w:rsid w:val="005B4758"/>
    <w:rsid w:val="005B5DB5"/>
    <w:rsid w:val="005B66C7"/>
    <w:rsid w:val="005B6CD3"/>
    <w:rsid w:val="005B703D"/>
    <w:rsid w:val="005C07A0"/>
    <w:rsid w:val="005C3058"/>
    <w:rsid w:val="005C30C2"/>
    <w:rsid w:val="005C4B58"/>
    <w:rsid w:val="005C533F"/>
    <w:rsid w:val="005C6404"/>
    <w:rsid w:val="005C6C1E"/>
    <w:rsid w:val="005C7D49"/>
    <w:rsid w:val="005D0FAC"/>
    <w:rsid w:val="005D1412"/>
    <w:rsid w:val="005D2181"/>
    <w:rsid w:val="005D4F52"/>
    <w:rsid w:val="005D5A82"/>
    <w:rsid w:val="005D6898"/>
    <w:rsid w:val="005D7284"/>
    <w:rsid w:val="005D7293"/>
    <w:rsid w:val="005D7A09"/>
    <w:rsid w:val="005E02EB"/>
    <w:rsid w:val="005E0CA0"/>
    <w:rsid w:val="005E5BB9"/>
    <w:rsid w:val="005E6399"/>
    <w:rsid w:val="005E6FC4"/>
    <w:rsid w:val="005F019F"/>
    <w:rsid w:val="005F0572"/>
    <w:rsid w:val="005F0B74"/>
    <w:rsid w:val="005F2634"/>
    <w:rsid w:val="005F2B8A"/>
    <w:rsid w:val="005F3DDF"/>
    <w:rsid w:val="005F3FBC"/>
    <w:rsid w:val="005F4EBC"/>
    <w:rsid w:val="005F57CD"/>
    <w:rsid w:val="005F75B2"/>
    <w:rsid w:val="005F7FAE"/>
    <w:rsid w:val="00600BF9"/>
    <w:rsid w:val="00600FD4"/>
    <w:rsid w:val="00602523"/>
    <w:rsid w:val="006025E9"/>
    <w:rsid w:val="00602720"/>
    <w:rsid w:val="00602D14"/>
    <w:rsid w:val="00603A15"/>
    <w:rsid w:val="0060415E"/>
    <w:rsid w:val="00604AA5"/>
    <w:rsid w:val="00605E60"/>
    <w:rsid w:val="00606CE8"/>
    <w:rsid w:val="00606FB5"/>
    <w:rsid w:val="0060781F"/>
    <w:rsid w:val="00610C90"/>
    <w:rsid w:val="006123A4"/>
    <w:rsid w:val="00612BC1"/>
    <w:rsid w:val="006139DC"/>
    <w:rsid w:val="0061447B"/>
    <w:rsid w:val="00616D48"/>
    <w:rsid w:val="00616D52"/>
    <w:rsid w:val="006172F7"/>
    <w:rsid w:val="00622422"/>
    <w:rsid w:val="00622946"/>
    <w:rsid w:val="0062415F"/>
    <w:rsid w:val="006252C4"/>
    <w:rsid w:val="00625D56"/>
    <w:rsid w:val="0062737A"/>
    <w:rsid w:val="0062780F"/>
    <w:rsid w:val="0063074F"/>
    <w:rsid w:val="0063161E"/>
    <w:rsid w:val="006318D6"/>
    <w:rsid w:val="006335E3"/>
    <w:rsid w:val="00633601"/>
    <w:rsid w:val="00634082"/>
    <w:rsid w:val="006346F7"/>
    <w:rsid w:val="00635A49"/>
    <w:rsid w:val="006361FE"/>
    <w:rsid w:val="006362B0"/>
    <w:rsid w:val="006363CD"/>
    <w:rsid w:val="00636E7C"/>
    <w:rsid w:val="00637C05"/>
    <w:rsid w:val="00641FBB"/>
    <w:rsid w:val="00643DDE"/>
    <w:rsid w:val="00646414"/>
    <w:rsid w:val="00646641"/>
    <w:rsid w:val="006471B9"/>
    <w:rsid w:val="00650457"/>
    <w:rsid w:val="00650AD7"/>
    <w:rsid w:val="00651709"/>
    <w:rsid w:val="006525F7"/>
    <w:rsid w:val="00653655"/>
    <w:rsid w:val="00653A9E"/>
    <w:rsid w:val="00653F82"/>
    <w:rsid w:val="0065487D"/>
    <w:rsid w:val="00655CAB"/>
    <w:rsid w:val="00656154"/>
    <w:rsid w:val="00656182"/>
    <w:rsid w:val="00661CA1"/>
    <w:rsid w:val="00662A1E"/>
    <w:rsid w:val="00664C30"/>
    <w:rsid w:val="0066569F"/>
    <w:rsid w:val="006662B3"/>
    <w:rsid w:val="00667A77"/>
    <w:rsid w:val="00670639"/>
    <w:rsid w:val="006710EB"/>
    <w:rsid w:val="00671345"/>
    <w:rsid w:val="00673D37"/>
    <w:rsid w:val="0067498B"/>
    <w:rsid w:val="00674E1B"/>
    <w:rsid w:val="00675BD9"/>
    <w:rsid w:val="00676671"/>
    <w:rsid w:val="006804C6"/>
    <w:rsid w:val="006829ED"/>
    <w:rsid w:val="00683C88"/>
    <w:rsid w:val="00684E39"/>
    <w:rsid w:val="006856CF"/>
    <w:rsid w:val="00687017"/>
    <w:rsid w:val="00687803"/>
    <w:rsid w:val="00687975"/>
    <w:rsid w:val="0069004E"/>
    <w:rsid w:val="00690E51"/>
    <w:rsid w:val="006914D7"/>
    <w:rsid w:val="00691C6A"/>
    <w:rsid w:val="00691D76"/>
    <w:rsid w:val="00693776"/>
    <w:rsid w:val="006955B6"/>
    <w:rsid w:val="00696AAD"/>
    <w:rsid w:val="00697B3E"/>
    <w:rsid w:val="00697F1D"/>
    <w:rsid w:val="006A1A81"/>
    <w:rsid w:val="006A26B5"/>
    <w:rsid w:val="006A2B06"/>
    <w:rsid w:val="006A3CDA"/>
    <w:rsid w:val="006A3F03"/>
    <w:rsid w:val="006A4130"/>
    <w:rsid w:val="006A4309"/>
    <w:rsid w:val="006A4884"/>
    <w:rsid w:val="006A5FC4"/>
    <w:rsid w:val="006A6856"/>
    <w:rsid w:val="006A6BA8"/>
    <w:rsid w:val="006A722F"/>
    <w:rsid w:val="006B09C8"/>
    <w:rsid w:val="006B0DA3"/>
    <w:rsid w:val="006B224F"/>
    <w:rsid w:val="006B56AC"/>
    <w:rsid w:val="006B5B26"/>
    <w:rsid w:val="006B7986"/>
    <w:rsid w:val="006C1258"/>
    <w:rsid w:val="006C1512"/>
    <w:rsid w:val="006C26D7"/>
    <w:rsid w:val="006C2BDF"/>
    <w:rsid w:val="006C316C"/>
    <w:rsid w:val="006C4918"/>
    <w:rsid w:val="006C4F7F"/>
    <w:rsid w:val="006C5DDF"/>
    <w:rsid w:val="006D059A"/>
    <w:rsid w:val="006D0EC6"/>
    <w:rsid w:val="006D1B9D"/>
    <w:rsid w:val="006D208E"/>
    <w:rsid w:val="006D42B2"/>
    <w:rsid w:val="006D5969"/>
    <w:rsid w:val="006D5E6B"/>
    <w:rsid w:val="006D64AA"/>
    <w:rsid w:val="006D69AE"/>
    <w:rsid w:val="006D6DB2"/>
    <w:rsid w:val="006D6F43"/>
    <w:rsid w:val="006D7EA8"/>
    <w:rsid w:val="006E0246"/>
    <w:rsid w:val="006E0A6C"/>
    <w:rsid w:val="006E0B81"/>
    <w:rsid w:val="006E0DED"/>
    <w:rsid w:val="006E14CB"/>
    <w:rsid w:val="006E1FE7"/>
    <w:rsid w:val="006E28F7"/>
    <w:rsid w:val="006E4282"/>
    <w:rsid w:val="006E5C51"/>
    <w:rsid w:val="006E6924"/>
    <w:rsid w:val="006F048D"/>
    <w:rsid w:val="006F0C3F"/>
    <w:rsid w:val="006F1ADB"/>
    <w:rsid w:val="006F1B88"/>
    <w:rsid w:val="006F2170"/>
    <w:rsid w:val="006F261E"/>
    <w:rsid w:val="006F2793"/>
    <w:rsid w:val="006F3186"/>
    <w:rsid w:val="006F5019"/>
    <w:rsid w:val="006F56F7"/>
    <w:rsid w:val="006F5BC1"/>
    <w:rsid w:val="006F6AFD"/>
    <w:rsid w:val="006F72B1"/>
    <w:rsid w:val="006F769D"/>
    <w:rsid w:val="00700952"/>
    <w:rsid w:val="007016E3"/>
    <w:rsid w:val="00703C2B"/>
    <w:rsid w:val="00704D2A"/>
    <w:rsid w:val="0070606F"/>
    <w:rsid w:val="007105D4"/>
    <w:rsid w:val="00711872"/>
    <w:rsid w:val="00712109"/>
    <w:rsid w:val="00712A55"/>
    <w:rsid w:val="00715544"/>
    <w:rsid w:val="0072056D"/>
    <w:rsid w:val="00722665"/>
    <w:rsid w:val="00723E0E"/>
    <w:rsid w:val="00724C6E"/>
    <w:rsid w:val="007251F8"/>
    <w:rsid w:val="00726F14"/>
    <w:rsid w:val="00730220"/>
    <w:rsid w:val="00732DE2"/>
    <w:rsid w:val="00732F70"/>
    <w:rsid w:val="00733624"/>
    <w:rsid w:val="007343CC"/>
    <w:rsid w:val="007345A6"/>
    <w:rsid w:val="00734667"/>
    <w:rsid w:val="0073489E"/>
    <w:rsid w:val="007349C8"/>
    <w:rsid w:val="00735EE6"/>
    <w:rsid w:val="00735F01"/>
    <w:rsid w:val="00736A88"/>
    <w:rsid w:val="00736EC1"/>
    <w:rsid w:val="00740CCE"/>
    <w:rsid w:val="00740E39"/>
    <w:rsid w:val="00741BDD"/>
    <w:rsid w:val="00742228"/>
    <w:rsid w:val="007448C3"/>
    <w:rsid w:val="0074591F"/>
    <w:rsid w:val="00746088"/>
    <w:rsid w:val="007466B1"/>
    <w:rsid w:val="0074737D"/>
    <w:rsid w:val="007514AF"/>
    <w:rsid w:val="00752224"/>
    <w:rsid w:val="007524D4"/>
    <w:rsid w:val="00752594"/>
    <w:rsid w:val="00752D12"/>
    <w:rsid w:val="00752FE7"/>
    <w:rsid w:val="007538BE"/>
    <w:rsid w:val="0075437E"/>
    <w:rsid w:val="00754A28"/>
    <w:rsid w:val="007553F1"/>
    <w:rsid w:val="0075610C"/>
    <w:rsid w:val="00756270"/>
    <w:rsid w:val="0075650C"/>
    <w:rsid w:val="00756CFA"/>
    <w:rsid w:val="00757954"/>
    <w:rsid w:val="00757FA3"/>
    <w:rsid w:val="00760353"/>
    <w:rsid w:val="0076060D"/>
    <w:rsid w:val="00760FE8"/>
    <w:rsid w:val="0076139B"/>
    <w:rsid w:val="00761A39"/>
    <w:rsid w:val="00763072"/>
    <w:rsid w:val="00763C0D"/>
    <w:rsid w:val="007646ED"/>
    <w:rsid w:val="00765728"/>
    <w:rsid w:val="0076574B"/>
    <w:rsid w:val="00767624"/>
    <w:rsid w:val="007676E3"/>
    <w:rsid w:val="00767806"/>
    <w:rsid w:val="007679F1"/>
    <w:rsid w:val="00771A57"/>
    <w:rsid w:val="00772684"/>
    <w:rsid w:val="007728C9"/>
    <w:rsid w:val="007730AA"/>
    <w:rsid w:val="00774377"/>
    <w:rsid w:val="00775D1D"/>
    <w:rsid w:val="007768E9"/>
    <w:rsid w:val="007800D1"/>
    <w:rsid w:val="00782612"/>
    <w:rsid w:val="00783C58"/>
    <w:rsid w:val="00783D1D"/>
    <w:rsid w:val="00785619"/>
    <w:rsid w:val="007857C2"/>
    <w:rsid w:val="00786B31"/>
    <w:rsid w:val="007907B1"/>
    <w:rsid w:val="007908BF"/>
    <w:rsid w:val="00791AAC"/>
    <w:rsid w:val="00792D10"/>
    <w:rsid w:val="00797127"/>
    <w:rsid w:val="007974C9"/>
    <w:rsid w:val="00797509"/>
    <w:rsid w:val="007A3B50"/>
    <w:rsid w:val="007A4CCA"/>
    <w:rsid w:val="007A5CAA"/>
    <w:rsid w:val="007A6651"/>
    <w:rsid w:val="007A7299"/>
    <w:rsid w:val="007A7A95"/>
    <w:rsid w:val="007A7B3E"/>
    <w:rsid w:val="007A7B8C"/>
    <w:rsid w:val="007B01A2"/>
    <w:rsid w:val="007B09F9"/>
    <w:rsid w:val="007B276E"/>
    <w:rsid w:val="007B2CBD"/>
    <w:rsid w:val="007B33CB"/>
    <w:rsid w:val="007B41B7"/>
    <w:rsid w:val="007B4266"/>
    <w:rsid w:val="007C0003"/>
    <w:rsid w:val="007C01BD"/>
    <w:rsid w:val="007C056B"/>
    <w:rsid w:val="007C0C2E"/>
    <w:rsid w:val="007C0EC8"/>
    <w:rsid w:val="007C102F"/>
    <w:rsid w:val="007C12A3"/>
    <w:rsid w:val="007C242C"/>
    <w:rsid w:val="007C30AD"/>
    <w:rsid w:val="007C3C52"/>
    <w:rsid w:val="007C61F5"/>
    <w:rsid w:val="007C67B9"/>
    <w:rsid w:val="007C7A36"/>
    <w:rsid w:val="007D020F"/>
    <w:rsid w:val="007D229B"/>
    <w:rsid w:val="007D2D6B"/>
    <w:rsid w:val="007D2EF3"/>
    <w:rsid w:val="007D4325"/>
    <w:rsid w:val="007D64F3"/>
    <w:rsid w:val="007D662A"/>
    <w:rsid w:val="007E12D6"/>
    <w:rsid w:val="007E1FAE"/>
    <w:rsid w:val="007E228D"/>
    <w:rsid w:val="007E3316"/>
    <w:rsid w:val="007E3DDA"/>
    <w:rsid w:val="007E41D3"/>
    <w:rsid w:val="007E56D3"/>
    <w:rsid w:val="007E671F"/>
    <w:rsid w:val="007F1B6F"/>
    <w:rsid w:val="007F26A5"/>
    <w:rsid w:val="007F3B27"/>
    <w:rsid w:val="007F3E3C"/>
    <w:rsid w:val="007F6068"/>
    <w:rsid w:val="007F6B29"/>
    <w:rsid w:val="007F6CDD"/>
    <w:rsid w:val="007F7FB4"/>
    <w:rsid w:val="00801E62"/>
    <w:rsid w:val="00804489"/>
    <w:rsid w:val="00804F27"/>
    <w:rsid w:val="0080501C"/>
    <w:rsid w:val="00805835"/>
    <w:rsid w:val="00810410"/>
    <w:rsid w:val="008106A1"/>
    <w:rsid w:val="008112B6"/>
    <w:rsid w:val="00813697"/>
    <w:rsid w:val="008139D1"/>
    <w:rsid w:val="00813DD0"/>
    <w:rsid w:val="00814485"/>
    <w:rsid w:val="00814596"/>
    <w:rsid w:val="00815D18"/>
    <w:rsid w:val="00815DF2"/>
    <w:rsid w:val="008164D0"/>
    <w:rsid w:val="00816BB5"/>
    <w:rsid w:val="00817401"/>
    <w:rsid w:val="00821BA8"/>
    <w:rsid w:val="008225D1"/>
    <w:rsid w:val="008230AE"/>
    <w:rsid w:val="008232A1"/>
    <w:rsid w:val="00827F4B"/>
    <w:rsid w:val="00831A2A"/>
    <w:rsid w:val="00831C1E"/>
    <w:rsid w:val="00832014"/>
    <w:rsid w:val="008322BC"/>
    <w:rsid w:val="008324B1"/>
    <w:rsid w:val="00832ED3"/>
    <w:rsid w:val="0083361F"/>
    <w:rsid w:val="008354F9"/>
    <w:rsid w:val="008357F4"/>
    <w:rsid w:val="00835ECB"/>
    <w:rsid w:val="00835FE5"/>
    <w:rsid w:val="00836184"/>
    <w:rsid w:val="00836F7C"/>
    <w:rsid w:val="0084024D"/>
    <w:rsid w:val="00841B37"/>
    <w:rsid w:val="00842C3D"/>
    <w:rsid w:val="0084320D"/>
    <w:rsid w:val="00843690"/>
    <w:rsid w:val="00845640"/>
    <w:rsid w:val="00846785"/>
    <w:rsid w:val="00850A2C"/>
    <w:rsid w:val="008522B8"/>
    <w:rsid w:val="00852732"/>
    <w:rsid w:val="008533BB"/>
    <w:rsid w:val="008538D8"/>
    <w:rsid w:val="00853DF2"/>
    <w:rsid w:val="00853F47"/>
    <w:rsid w:val="00854706"/>
    <w:rsid w:val="008548AF"/>
    <w:rsid w:val="00854EAA"/>
    <w:rsid w:val="00854FF5"/>
    <w:rsid w:val="00855C42"/>
    <w:rsid w:val="00856A81"/>
    <w:rsid w:val="00856C2A"/>
    <w:rsid w:val="008617BD"/>
    <w:rsid w:val="00861C0A"/>
    <w:rsid w:val="0086276E"/>
    <w:rsid w:val="00863DEA"/>
    <w:rsid w:val="008656CE"/>
    <w:rsid w:val="00865C64"/>
    <w:rsid w:val="00865C88"/>
    <w:rsid w:val="008706FA"/>
    <w:rsid w:val="00873416"/>
    <w:rsid w:val="008735BA"/>
    <w:rsid w:val="00874152"/>
    <w:rsid w:val="00875DDB"/>
    <w:rsid w:val="00875E70"/>
    <w:rsid w:val="00877340"/>
    <w:rsid w:val="00882458"/>
    <w:rsid w:val="008830F1"/>
    <w:rsid w:val="00883D3C"/>
    <w:rsid w:val="008842A8"/>
    <w:rsid w:val="00885B34"/>
    <w:rsid w:val="008861CF"/>
    <w:rsid w:val="00887A62"/>
    <w:rsid w:val="008908A2"/>
    <w:rsid w:val="00890C5C"/>
    <w:rsid w:val="00891374"/>
    <w:rsid w:val="00891D87"/>
    <w:rsid w:val="00894D91"/>
    <w:rsid w:val="00895905"/>
    <w:rsid w:val="00896B57"/>
    <w:rsid w:val="00896F7A"/>
    <w:rsid w:val="00897335"/>
    <w:rsid w:val="008973D6"/>
    <w:rsid w:val="008A0C76"/>
    <w:rsid w:val="008A1E48"/>
    <w:rsid w:val="008A2CE6"/>
    <w:rsid w:val="008A3ACC"/>
    <w:rsid w:val="008A51EB"/>
    <w:rsid w:val="008A63F9"/>
    <w:rsid w:val="008A7DA6"/>
    <w:rsid w:val="008B3C3B"/>
    <w:rsid w:val="008B4906"/>
    <w:rsid w:val="008B4E1B"/>
    <w:rsid w:val="008B4F59"/>
    <w:rsid w:val="008B52E3"/>
    <w:rsid w:val="008B609B"/>
    <w:rsid w:val="008B6F98"/>
    <w:rsid w:val="008B721D"/>
    <w:rsid w:val="008C1175"/>
    <w:rsid w:val="008C2EB4"/>
    <w:rsid w:val="008C3B87"/>
    <w:rsid w:val="008C7A92"/>
    <w:rsid w:val="008D2107"/>
    <w:rsid w:val="008D2360"/>
    <w:rsid w:val="008D38E3"/>
    <w:rsid w:val="008D3EE6"/>
    <w:rsid w:val="008D4C88"/>
    <w:rsid w:val="008D5035"/>
    <w:rsid w:val="008D513E"/>
    <w:rsid w:val="008D5186"/>
    <w:rsid w:val="008D5C2F"/>
    <w:rsid w:val="008D5E5D"/>
    <w:rsid w:val="008D759F"/>
    <w:rsid w:val="008E0688"/>
    <w:rsid w:val="008E1A43"/>
    <w:rsid w:val="008E1A97"/>
    <w:rsid w:val="008E5EED"/>
    <w:rsid w:val="008E7A60"/>
    <w:rsid w:val="008F1355"/>
    <w:rsid w:val="008F2C0B"/>
    <w:rsid w:val="008F41A3"/>
    <w:rsid w:val="008F508E"/>
    <w:rsid w:val="008F5E23"/>
    <w:rsid w:val="008F6749"/>
    <w:rsid w:val="008F799F"/>
    <w:rsid w:val="008F7AC3"/>
    <w:rsid w:val="008F7DB0"/>
    <w:rsid w:val="0090000A"/>
    <w:rsid w:val="00900B7C"/>
    <w:rsid w:val="0090101F"/>
    <w:rsid w:val="009013DE"/>
    <w:rsid w:val="00901BFF"/>
    <w:rsid w:val="009036DB"/>
    <w:rsid w:val="00904598"/>
    <w:rsid w:val="00904717"/>
    <w:rsid w:val="0090481B"/>
    <w:rsid w:val="00904DA9"/>
    <w:rsid w:val="00905628"/>
    <w:rsid w:val="0090643E"/>
    <w:rsid w:val="009105C9"/>
    <w:rsid w:val="009111F8"/>
    <w:rsid w:val="00912C03"/>
    <w:rsid w:val="009134E1"/>
    <w:rsid w:val="009137B9"/>
    <w:rsid w:val="00913AD2"/>
    <w:rsid w:val="00915ADC"/>
    <w:rsid w:val="00915FAA"/>
    <w:rsid w:val="009167FC"/>
    <w:rsid w:val="00920467"/>
    <w:rsid w:val="009209B3"/>
    <w:rsid w:val="009224FB"/>
    <w:rsid w:val="00922B23"/>
    <w:rsid w:val="0092324D"/>
    <w:rsid w:val="00925204"/>
    <w:rsid w:val="00926E0D"/>
    <w:rsid w:val="009270DB"/>
    <w:rsid w:val="009273C4"/>
    <w:rsid w:val="00932551"/>
    <w:rsid w:val="009327E7"/>
    <w:rsid w:val="00932A3B"/>
    <w:rsid w:val="009353F9"/>
    <w:rsid w:val="00935FEA"/>
    <w:rsid w:val="00936F85"/>
    <w:rsid w:val="00937315"/>
    <w:rsid w:val="009401C2"/>
    <w:rsid w:val="00940A38"/>
    <w:rsid w:val="00942884"/>
    <w:rsid w:val="0094420C"/>
    <w:rsid w:val="009455FA"/>
    <w:rsid w:val="0094658C"/>
    <w:rsid w:val="00947022"/>
    <w:rsid w:val="00947CF3"/>
    <w:rsid w:val="00951EEF"/>
    <w:rsid w:val="0095351B"/>
    <w:rsid w:val="009549FE"/>
    <w:rsid w:val="00956C9D"/>
    <w:rsid w:val="0095722A"/>
    <w:rsid w:val="00960975"/>
    <w:rsid w:val="00960C60"/>
    <w:rsid w:val="00961531"/>
    <w:rsid w:val="009615B9"/>
    <w:rsid w:val="009624D6"/>
    <w:rsid w:val="00964D94"/>
    <w:rsid w:val="0096783E"/>
    <w:rsid w:val="00967AC8"/>
    <w:rsid w:val="009701AB"/>
    <w:rsid w:val="009714FE"/>
    <w:rsid w:val="009720DE"/>
    <w:rsid w:val="00972C4E"/>
    <w:rsid w:val="009734FE"/>
    <w:rsid w:val="00973911"/>
    <w:rsid w:val="0097647F"/>
    <w:rsid w:val="00976ABA"/>
    <w:rsid w:val="00977A3D"/>
    <w:rsid w:val="00977F31"/>
    <w:rsid w:val="00981BDE"/>
    <w:rsid w:val="00981C93"/>
    <w:rsid w:val="009835A9"/>
    <w:rsid w:val="00983840"/>
    <w:rsid w:val="00983FC8"/>
    <w:rsid w:val="0098410A"/>
    <w:rsid w:val="00984214"/>
    <w:rsid w:val="0099098F"/>
    <w:rsid w:val="00990D73"/>
    <w:rsid w:val="009915E2"/>
    <w:rsid w:val="00991DD4"/>
    <w:rsid w:val="00994502"/>
    <w:rsid w:val="00995691"/>
    <w:rsid w:val="009973CF"/>
    <w:rsid w:val="009973D2"/>
    <w:rsid w:val="009A1AC0"/>
    <w:rsid w:val="009A2144"/>
    <w:rsid w:val="009A304C"/>
    <w:rsid w:val="009A3A28"/>
    <w:rsid w:val="009A411C"/>
    <w:rsid w:val="009A43B4"/>
    <w:rsid w:val="009A51BB"/>
    <w:rsid w:val="009A5EA8"/>
    <w:rsid w:val="009A72AE"/>
    <w:rsid w:val="009B2260"/>
    <w:rsid w:val="009B2C76"/>
    <w:rsid w:val="009B3086"/>
    <w:rsid w:val="009B39E3"/>
    <w:rsid w:val="009B77D0"/>
    <w:rsid w:val="009C1390"/>
    <w:rsid w:val="009C2067"/>
    <w:rsid w:val="009C22CF"/>
    <w:rsid w:val="009C2AB7"/>
    <w:rsid w:val="009C3195"/>
    <w:rsid w:val="009C3865"/>
    <w:rsid w:val="009C3915"/>
    <w:rsid w:val="009C4497"/>
    <w:rsid w:val="009C46CF"/>
    <w:rsid w:val="009C49D1"/>
    <w:rsid w:val="009C60AD"/>
    <w:rsid w:val="009C70F5"/>
    <w:rsid w:val="009C74DA"/>
    <w:rsid w:val="009C7FDF"/>
    <w:rsid w:val="009D0921"/>
    <w:rsid w:val="009D09EE"/>
    <w:rsid w:val="009D0BE4"/>
    <w:rsid w:val="009D1580"/>
    <w:rsid w:val="009D19DF"/>
    <w:rsid w:val="009D27C2"/>
    <w:rsid w:val="009D5F6D"/>
    <w:rsid w:val="009D604B"/>
    <w:rsid w:val="009D69E1"/>
    <w:rsid w:val="009D6DF5"/>
    <w:rsid w:val="009E08A7"/>
    <w:rsid w:val="009E1E9C"/>
    <w:rsid w:val="009E2333"/>
    <w:rsid w:val="009E240C"/>
    <w:rsid w:val="009E42C6"/>
    <w:rsid w:val="009E660F"/>
    <w:rsid w:val="009E7567"/>
    <w:rsid w:val="009E770E"/>
    <w:rsid w:val="009F02C5"/>
    <w:rsid w:val="009F130F"/>
    <w:rsid w:val="009F2778"/>
    <w:rsid w:val="009F461D"/>
    <w:rsid w:val="009F4D9F"/>
    <w:rsid w:val="009F6457"/>
    <w:rsid w:val="009F74B1"/>
    <w:rsid w:val="009F7E71"/>
    <w:rsid w:val="00A007D9"/>
    <w:rsid w:val="00A01DB6"/>
    <w:rsid w:val="00A02A6F"/>
    <w:rsid w:val="00A03531"/>
    <w:rsid w:val="00A03EAC"/>
    <w:rsid w:val="00A04094"/>
    <w:rsid w:val="00A046CD"/>
    <w:rsid w:val="00A04D49"/>
    <w:rsid w:val="00A053DF"/>
    <w:rsid w:val="00A05766"/>
    <w:rsid w:val="00A11DA8"/>
    <w:rsid w:val="00A12FEB"/>
    <w:rsid w:val="00A139CA"/>
    <w:rsid w:val="00A140C8"/>
    <w:rsid w:val="00A14A88"/>
    <w:rsid w:val="00A17F39"/>
    <w:rsid w:val="00A20520"/>
    <w:rsid w:val="00A21470"/>
    <w:rsid w:val="00A21E15"/>
    <w:rsid w:val="00A226AF"/>
    <w:rsid w:val="00A24416"/>
    <w:rsid w:val="00A261F2"/>
    <w:rsid w:val="00A30F01"/>
    <w:rsid w:val="00A32B93"/>
    <w:rsid w:val="00A33882"/>
    <w:rsid w:val="00A33892"/>
    <w:rsid w:val="00A33A01"/>
    <w:rsid w:val="00A33D77"/>
    <w:rsid w:val="00A34715"/>
    <w:rsid w:val="00A348F8"/>
    <w:rsid w:val="00A3587D"/>
    <w:rsid w:val="00A35A0B"/>
    <w:rsid w:val="00A4346F"/>
    <w:rsid w:val="00A43F26"/>
    <w:rsid w:val="00A43FC6"/>
    <w:rsid w:val="00A44847"/>
    <w:rsid w:val="00A477DD"/>
    <w:rsid w:val="00A5037F"/>
    <w:rsid w:val="00A50E29"/>
    <w:rsid w:val="00A52312"/>
    <w:rsid w:val="00A53ABF"/>
    <w:rsid w:val="00A5494B"/>
    <w:rsid w:val="00A54CFD"/>
    <w:rsid w:val="00A55ACA"/>
    <w:rsid w:val="00A57AE9"/>
    <w:rsid w:val="00A57D30"/>
    <w:rsid w:val="00A602E3"/>
    <w:rsid w:val="00A606AB"/>
    <w:rsid w:val="00A617A2"/>
    <w:rsid w:val="00A61F6C"/>
    <w:rsid w:val="00A62ED4"/>
    <w:rsid w:val="00A66249"/>
    <w:rsid w:val="00A664A1"/>
    <w:rsid w:val="00A67CA1"/>
    <w:rsid w:val="00A70B0A"/>
    <w:rsid w:val="00A70B80"/>
    <w:rsid w:val="00A70F85"/>
    <w:rsid w:val="00A71E25"/>
    <w:rsid w:val="00A72DDF"/>
    <w:rsid w:val="00A74311"/>
    <w:rsid w:val="00A75901"/>
    <w:rsid w:val="00A759F7"/>
    <w:rsid w:val="00A76F4E"/>
    <w:rsid w:val="00A77D3A"/>
    <w:rsid w:val="00A80560"/>
    <w:rsid w:val="00A80593"/>
    <w:rsid w:val="00A81A1E"/>
    <w:rsid w:val="00A81C38"/>
    <w:rsid w:val="00A82606"/>
    <w:rsid w:val="00A82762"/>
    <w:rsid w:val="00A835D2"/>
    <w:rsid w:val="00A835D6"/>
    <w:rsid w:val="00A83F70"/>
    <w:rsid w:val="00A83FB8"/>
    <w:rsid w:val="00A850E0"/>
    <w:rsid w:val="00A86D6C"/>
    <w:rsid w:val="00A86D93"/>
    <w:rsid w:val="00A9085A"/>
    <w:rsid w:val="00A91024"/>
    <w:rsid w:val="00A916C8"/>
    <w:rsid w:val="00A921EF"/>
    <w:rsid w:val="00A93324"/>
    <w:rsid w:val="00A934EF"/>
    <w:rsid w:val="00A935E6"/>
    <w:rsid w:val="00A93E5D"/>
    <w:rsid w:val="00A9415E"/>
    <w:rsid w:val="00A96117"/>
    <w:rsid w:val="00A979E7"/>
    <w:rsid w:val="00A97C7C"/>
    <w:rsid w:val="00AA0E2E"/>
    <w:rsid w:val="00AA0E89"/>
    <w:rsid w:val="00AA2119"/>
    <w:rsid w:val="00AA5818"/>
    <w:rsid w:val="00AA7215"/>
    <w:rsid w:val="00AA7CF0"/>
    <w:rsid w:val="00AB0808"/>
    <w:rsid w:val="00AB09F0"/>
    <w:rsid w:val="00AB0D07"/>
    <w:rsid w:val="00AB118B"/>
    <w:rsid w:val="00AB2F42"/>
    <w:rsid w:val="00AB4500"/>
    <w:rsid w:val="00AB49B8"/>
    <w:rsid w:val="00AB51DE"/>
    <w:rsid w:val="00AB5218"/>
    <w:rsid w:val="00AB5EA7"/>
    <w:rsid w:val="00AB64F2"/>
    <w:rsid w:val="00AB6866"/>
    <w:rsid w:val="00AC26E4"/>
    <w:rsid w:val="00AC28CC"/>
    <w:rsid w:val="00AC2C23"/>
    <w:rsid w:val="00AC2D75"/>
    <w:rsid w:val="00AC3520"/>
    <w:rsid w:val="00AC4F8D"/>
    <w:rsid w:val="00AC598F"/>
    <w:rsid w:val="00AC5ED0"/>
    <w:rsid w:val="00AD0E3B"/>
    <w:rsid w:val="00AD0FBC"/>
    <w:rsid w:val="00AD1C27"/>
    <w:rsid w:val="00AD226F"/>
    <w:rsid w:val="00AD460B"/>
    <w:rsid w:val="00AD4DE5"/>
    <w:rsid w:val="00AD58A8"/>
    <w:rsid w:val="00AD63AA"/>
    <w:rsid w:val="00AD734D"/>
    <w:rsid w:val="00AD761E"/>
    <w:rsid w:val="00AE0059"/>
    <w:rsid w:val="00AE1429"/>
    <w:rsid w:val="00AE4DEA"/>
    <w:rsid w:val="00AE7127"/>
    <w:rsid w:val="00AE78BE"/>
    <w:rsid w:val="00AE7DC1"/>
    <w:rsid w:val="00AF0A87"/>
    <w:rsid w:val="00AF0EB9"/>
    <w:rsid w:val="00AF1F42"/>
    <w:rsid w:val="00AF2823"/>
    <w:rsid w:val="00AF291F"/>
    <w:rsid w:val="00AF2FED"/>
    <w:rsid w:val="00AF325D"/>
    <w:rsid w:val="00AF3ECD"/>
    <w:rsid w:val="00AF5454"/>
    <w:rsid w:val="00AF674C"/>
    <w:rsid w:val="00AF6DFA"/>
    <w:rsid w:val="00B00CEE"/>
    <w:rsid w:val="00B02AD9"/>
    <w:rsid w:val="00B0343E"/>
    <w:rsid w:val="00B058D0"/>
    <w:rsid w:val="00B07278"/>
    <w:rsid w:val="00B075C5"/>
    <w:rsid w:val="00B07D73"/>
    <w:rsid w:val="00B106A2"/>
    <w:rsid w:val="00B10926"/>
    <w:rsid w:val="00B12A1C"/>
    <w:rsid w:val="00B12D4E"/>
    <w:rsid w:val="00B12E5F"/>
    <w:rsid w:val="00B1335E"/>
    <w:rsid w:val="00B13519"/>
    <w:rsid w:val="00B15FFA"/>
    <w:rsid w:val="00B1674C"/>
    <w:rsid w:val="00B17BFE"/>
    <w:rsid w:val="00B20590"/>
    <w:rsid w:val="00B207A2"/>
    <w:rsid w:val="00B21C2E"/>
    <w:rsid w:val="00B220CB"/>
    <w:rsid w:val="00B240E6"/>
    <w:rsid w:val="00B249F3"/>
    <w:rsid w:val="00B2518F"/>
    <w:rsid w:val="00B25995"/>
    <w:rsid w:val="00B25AF0"/>
    <w:rsid w:val="00B25D4F"/>
    <w:rsid w:val="00B3098E"/>
    <w:rsid w:val="00B32A07"/>
    <w:rsid w:val="00B3419A"/>
    <w:rsid w:val="00B34B33"/>
    <w:rsid w:val="00B357B5"/>
    <w:rsid w:val="00B36618"/>
    <w:rsid w:val="00B40010"/>
    <w:rsid w:val="00B40AB9"/>
    <w:rsid w:val="00B45938"/>
    <w:rsid w:val="00B468FA"/>
    <w:rsid w:val="00B47BEC"/>
    <w:rsid w:val="00B50418"/>
    <w:rsid w:val="00B50E3D"/>
    <w:rsid w:val="00B51DD1"/>
    <w:rsid w:val="00B526A2"/>
    <w:rsid w:val="00B5276C"/>
    <w:rsid w:val="00B53BEC"/>
    <w:rsid w:val="00B559F7"/>
    <w:rsid w:val="00B5644B"/>
    <w:rsid w:val="00B57988"/>
    <w:rsid w:val="00B6052A"/>
    <w:rsid w:val="00B6064D"/>
    <w:rsid w:val="00B606C1"/>
    <w:rsid w:val="00B61267"/>
    <w:rsid w:val="00B615D8"/>
    <w:rsid w:val="00B615F2"/>
    <w:rsid w:val="00B61F9D"/>
    <w:rsid w:val="00B627FF"/>
    <w:rsid w:val="00B62919"/>
    <w:rsid w:val="00B62D53"/>
    <w:rsid w:val="00B633B5"/>
    <w:rsid w:val="00B655C6"/>
    <w:rsid w:val="00B7018C"/>
    <w:rsid w:val="00B72680"/>
    <w:rsid w:val="00B72685"/>
    <w:rsid w:val="00B7318E"/>
    <w:rsid w:val="00B74657"/>
    <w:rsid w:val="00B74D59"/>
    <w:rsid w:val="00B7673D"/>
    <w:rsid w:val="00B76A2F"/>
    <w:rsid w:val="00B76BAB"/>
    <w:rsid w:val="00B76E6E"/>
    <w:rsid w:val="00B772D3"/>
    <w:rsid w:val="00B77B2C"/>
    <w:rsid w:val="00B80987"/>
    <w:rsid w:val="00B832C9"/>
    <w:rsid w:val="00B83783"/>
    <w:rsid w:val="00B83896"/>
    <w:rsid w:val="00B85FF8"/>
    <w:rsid w:val="00B92798"/>
    <w:rsid w:val="00B92861"/>
    <w:rsid w:val="00B93222"/>
    <w:rsid w:val="00B93BBC"/>
    <w:rsid w:val="00B974BB"/>
    <w:rsid w:val="00B97D4C"/>
    <w:rsid w:val="00BA0741"/>
    <w:rsid w:val="00BA1503"/>
    <w:rsid w:val="00BA171E"/>
    <w:rsid w:val="00BA262F"/>
    <w:rsid w:val="00BA26E6"/>
    <w:rsid w:val="00BA4D2D"/>
    <w:rsid w:val="00BA769C"/>
    <w:rsid w:val="00BA77D5"/>
    <w:rsid w:val="00BA7D8D"/>
    <w:rsid w:val="00BB1A69"/>
    <w:rsid w:val="00BB3E0E"/>
    <w:rsid w:val="00BB5890"/>
    <w:rsid w:val="00BB59F5"/>
    <w:rsid w:val="00BB7171"/>
    <w:rsid w:val="00BC07DB"/>
    <w:rsid w:val="00BC2131"/>
    <w:rsid w:val="00BC2132"/>
    <w:rsid w:val="00BC2BCD"/>
    <w:rsid w:val="00BC2FA1"/>
    <w:rsid w:val="00BC6E9F"/>
    <w:rsid w:val="00BC7044"/>
    <w:rsid w:val="00BD020B"/>
    <w:rsid w:val="00BD046A"/>
    <w:rsid w:val="00BD3479"/>
    <w:rsid w:val="00BD3E2D"/>
    <w:rsid w:val="00BE02C6"/>
    <w:rsid w:val="00BE097B"/>
    <w:rsid w:val="00BE109E"/>
    <w:rsid w:val="00BE18F5"/>
    <w:rsid w:val="00BE21E0"/>
    <w:rsid w:val="00BE2951"/>
    <w:rsid w:val="00BE2ABF"/>
    <w:rsid w:val="00BE3054"/>
    <w:rsid w:val="00BE400C"/>
    <w:rsid w:val="00BE4A1F"/>
    <w:rsid w:val="00BE6428"/>
    <w:rsid w:val="00BE6609"/>
    <w:rsid w:val="00BE689F"/>
    <w:rsid w:val="00BF0700"/>
    <w:rsid w:val="00BF0C00"/>
    <w:rsid w:val="00BF14B6"/>
    <w:rsid w:val="00BF1BF1"/>
    <w:rsid w:val="00BF1C40"/>
    <w:rsid w:val="00BF3114"/>
    <w:rsid w:val="00BF32FF"/>
    <w:rsid w:val="00BF3F39"/>
    <w:rsid w:val="00BF491A"/>
    <w:rsid w:val="00BF68CC"/>
    <w:rsid w:val="00C001BA"/>
    <w:rsid w:val="00C0238E"/>
    <w:rsid w:val="00C0260A"/>
    <w:rsid w:val="00C030D0"/>
    <w:rsid w:val="00C04F16"/>
    <w:rsid w:val="00C05952"/>
    <w:rsid w:val="00C05BB1"/>
    <w:rsid w:val="00C0627E"/>
    <w:rsid w:val="00C06B68"/>
    <w:rsid w:val="00C06D06"/>
    <w:rsid w:val="00C1059D"/>
    <w:rsid w:val="00C107D3"/>
    <w:rsid w:val="00C12FAE"/>
    <w:rsid w:val="00C1442B"/>
    <w:rsid w:val="00C14935"/>
    <w:rsid w:val="00C16D83"/>
    <w:rsid w:val="00C1718C"/>
    <w:rsid w:val="00C20746"/>
    <w:rsid w:val="00C20CF8"/>
    <w:rsid w:val="00C212E7"/>
    <w:rsid w:val="00C2512B"/>
    <w:rsid w:val="00C25C2B"/>
    <w:rsid w:val="00C2606C"/>
    <w:rsid w:val="00C268D0"/>
    <w:rsid w:val="00C26A1A"/>
    <w:rsid w:val="00C276E4"/>
    <w:rsid w:val="00C3082D"/>
    <w:rsid w:val="00C335FA"/>
    <w:rsid w:val="00C33AF0"/>
    <w:rsid w:val="00C33F18"/>
    <w:rsid w:val="00C34AC0"/>
    <w:rsid w:val="00C3534E"/>
    <w:rsid w:val="00C35FFA"/>
    <w:rsid w:val="00C366CB"/>
    <w:rsid w:val="00C37584"/>
    <w:rsid w:val="00C378FF"/>
    <w:rsid w:val="00C37B81"/>
    <w:rsid w:val="00C37F0C"/>
    <w:rsid w:val="00C400C1"/>
    <w:rsid w:val="00C40458"/>
    <w:rsid w:val="00C40CCA"/>
    <w:rsid w:val="00C40DC5"/>
    <w:rsid w:val="00C41385"/>
    <w:rsid w:val="00C4159F"/>
    <w:rsid w:val="00C416C4"/>
    <w:rsid w:val="00C41805"/>
    <w:rsid w:val="00C41A85"/>
    <w:rsid w:val="00C41EAE"/>
    <w:rsid w:val="00C4530A"/>
    <w:rsid w:val="00C46685"/>
    <w:rsid w:val="00C46745"/>
    <w:rsid w:val="00C507FC"/>
    <w:rsid w:val="00C5156E"/>
    <w:rsid w:val="00C51880"/>
    <w:rsid w:val="00C5340A"/>
    <w:rsid w:val="00C53E08"/>
    <w:rsid w:val="00C54BC3"/>
    <w:rsid w:val="00C54C3D"/>
    <w:rsid w:val="00C5623C"/>
    <w:rsid w:val="00C5662E"/>
    <w:rsid w:val="00C567DE"/>
    <w:rsid w:val="00C56BA2"/>
    <w:rsid w:val="00C574A4"/>
    <w:rsid w:val="00C5787B"/>
    <w:rsid w:val="00C579BF"/>
    <w:rsid w:val="00C57C65"/>
    <w:rsid w:val="00C60E0B"/>
    <w:rsid w:val="00C61191"/>
    <w:rsid w:val="00C626BA"/>
    <w:rsid w:val="00C62CDE"/>
    <w:rsid w:val="00C6477C"/>
    <w:rsid w:val="00C65A1B"/>
    <w:rsid w:val="00C65F5F"/>
    <w:rsid w:val="00C66810"/>
    <w:rsid w:val="00C6698E"/>
    <w:rsid w:val="00C67298"/>
    <w:rsid w:val="00C6783D"/>
    <w:rsid w:val="00C724D0"/>
    <w:rsid w:val="00C72835"/>
    <w:rsid w:val="00C73FAC"/>
    <w:rsid w:val="00C755AE"/>
    <w:rsid w:val="00C75696"/>
    <w:rsid w:val="00C76439"/>
    <w:rsid w:val="00C76480"/>
    <w:rsid w:val="00C765BE"/>
    <w:rsid w:val="00C805BD"/>
    <w:rsid w:val="00C81017"/>
    <w:rsid w:val="00C81170"/>
    <w:rsid w:val="00C814AD"/>
    <w:rsid w:val="00C816CD"/>
    <w:rsid w:val="00C822BC"/>
    <w:rsid w:val="00C83DA9"/>
    <w:rsid w:val="00C84B23"/>
    <w:rsid w:val="00C87BB6"/>
    <w:rsid w:val="00C91EA5"/>
    <w:rsid w:val="00C921F2"/>
    <w:rsid w:val="00C92971"/>
    <w:rsid w:val="00C96A0A"/>
    <w:rsid w:val="00C96C4B"/>
    <w:rsid w:val="00CA1156"/>
    <w:rsid w:val="00CA226B"/>
    <w:rsid w:val="00CA2A2B"/>
    <w:rsid w:val="00CA2F10"/>
    <w:rsid w:val="00CA2F8B"/>
    <w:rsid w:val="00CA3577"/>
    <w:rsid w:val="00CA36A8"/>
    <w:rsid w:val="00CA475D"/>
    <w:rsid w:val="00CA4DF1"/>
    <w:rsid w:val="00CA5186"/>
    <w:rsid w:val="00CA5F07"/>
    <w:rsid w:val="00CA7580"/>
    <w:rsid w:val="00CA7A62"/>
    <w:rsid w:val="00CB05D5"/>
    <w:rsid w:val="00CB2104"/>
    <w:rsid w:val="00CB4274"/>
    <w:rsid w:val="00CB6AAB"/>
    <w:rsid w:val="00CB6D59"/>
    <w:rsid w:val="00CB72C2"/>
    <w:rsid w:val="00CB7558"/>
    <w:rsid w:val="00CC04C4"/>
    <w:rsid w:val="00CC213F"/>
    <w:rsid w:val="00CC3EB3"/>
    <w:rsid w:val="00CC578C"/>
    <w:rsid w:val="00CC6B4C"/>
    <w:rsid w:val="00CC7A5E"/>
    <w:rsid w:val="00CD295A"/>
    <w:rsid w:val="00CD425B"/>
    <w:rsid w:val="00CD4875"/>
    <w:rsid w:val="00CD49EF"/>
    <w:rsid w:val="00CD4DA3"/>
    <w:rsid w:val="00CD5E9F"/>
    <w:rsid w:val="00CD711E"/>
    <w:rsid w:val="00CE07B5"/>
    <w:rsid w:val="00CE10CB"/>
    <w:rsid w:val="00CE124B"/>
    <w:rsid w:val="00CE16D8"/>
    <w:rsid w:val="00CE1844"/>
    <w:rsid w:val="00CE1E9E"/>
    <w:rsid w:val="00CE368A"/>
    <w:rsid w:val="00CE40C8"/>
    <w:rsid w:val="00CE42F3"/>
    <w:rsid w:val="00CE7B58"/>
    <w:rsid w:val="00CF097F"/>
    <w:rsid w:val="00CF454E"/>
    <w:rsid w:val="00CF523B"/>
    <w:rsid w:val="00CF5436"/>
    <w:rsid w:val="00CF73A4"/>
    <w:rsid w:val="00CF7C2D"/>
    <w:rsid w:val="00CF7D9C"/>
    <w:rsid w:val="00D01750"/>
    <w:rsid w:val="00D0175C"/>
    <w:rsid w:val="00D01E0B"/>
    <w:rsid w:val="00D033D3"/>
    <w:rsid w:val="00D03D3D"/>
    <w:rsid w:val="00D0520E"/>
    <w:rsid w:val="00D06D32"/>
    <w:rsid w:val="00D06E19"/>
    <w:rsid w:val="00D1058B"/>
    <w:rsid w:val="00D11163"/>
    <w:rsid w:val="00D120BF"/>
    <w:rsid w:val="00D12D06"/>
    <w:rsid w:val="00D15189"/>
    <w:rsid w:val="00D15376"/>
    <w:rsid w:val="00D15436"/>
    <w:rsid w:val="00D15A9D"/>
    <w:rsid w:val="00D16A4C"/>
    <w:rsid w:val="00D20CC3"/>
    <w:rsid w:val="00D21A4F"/>
    <w:rsid w:val="00D236E0"/>
    <w:rsid w:val="00D2448C"/>
    <w:rsid w:val="00D24830"/>
    <w:rsid w:val="00D24A3B"/>
    <w:rsid w:val="00D2654D"/>
    <w:rsid w:val="00D272A4"/>
    <w:rsid w:val="00D2779D"/>
    <w:rsid w:val="00D31314"/>
    <w:rsid w:val="00D323B7"/>
    <w:rsid w:val="00D360ED"/>
    <w:rsid w:val="00D3699F"/>
    <w:rsid w:val="00D3791A"/>
    <w:rsid w:val="00D37A1B"/>
    <w:rsid w:val="00D4039F"/>
    <w:rsid w:val="00D40786"/>
    <w:rsid w:val="00D40FD8"/>
    <w:rsid w:val="00D41FAD"/>
    <w:rsid w:val="00D42989"/>
    <w:rsid w:val="00D42FEA"/>
    <w:rsid w:val="00D43790"/>
    <w:rsid w:val="00D4387D"/>
    <w:rsid w:val="00D45743"/>
    <w:rsid w:val="00D46298"/>
    <w:rsid w:val="00D47516"/>
    <w:rsid w:val="00D503D4"/>
    <w:rsid w:val="00D50A54"/>
    <w:rsid w:val="00D521B7"/>
    <w:rsid w:val="00D52427"/>
    <w:rsid w:val="00D532A8"/>
    <w:rsid w:val="00D5382C"/>
    <w:rsid w:val="00D5388D"/>
    <w:rsid w:val="00D544C3"/>
    <w:rsid w:val="00D548A0"/>
    <w:rsid w:val="00D54B5D"/>
    <w:rsid w:val="00D55BF5"/>
    <w:rsid w:val="00D60ADD"/>
    <w:rsid w:val="00D61DAA"/>
    <w:rsid w:val="00D63C06"/>
    <w:rsid w:val="00D645BC"/>
    <w:rsid w:val="00D67072"/>
    <w:rsid w:val="00D71133"/>
    <w:rsid w:val="00D72620"/>
    <w:rsid w:val="00D748CA"/>
    <w:rsid w:val="00D775B7"/>
    <w:rsid w:val="00D77F1F"/>
    <w:rsid w:val="00D81E4E"/>
    <w:rsid w:val="00D83306"/>
    <w:rsid w:val="00D83A84"/>
    <w:rsid w:val="00D85593"/>
    <w:rsid w:val="00D861EE"/>
    <w:rsid w:val="00D9045F"/>
    <w:rsid w:val="00D906D5"/>
    <w:rsid w:val="00D909AC"/>
    <w:rsid w:val="00D91122"/>
    <w:rsid w:val="00D91863"/>
    <w:rsid w:val="00D91E2F"/>
    <w:rsid w:val="00D92A33"/>
    <w:rsid w:val="00D93DC9"/>
    <w:rsid w:val="00D941BD"/>
    <w:rsid w:val="00D94EB0"/>
    <w:rsid w:val="00D954F4"/>
    <w:rsid w:val="00D95C7C"/>
    <w:rsid w:val="00D95D3E"/>
    <w:rsid w:val="00DA1D9E"/>
    <w:rsid w:val="00DA31A1"/>
    <w:rsid w:val="00DA6CF1"/>
    <w:rsid w:val="00DB36AD"/>
    <w:rsid w:val="00DB37D4"/>
    <w:rsid w:val="00DB3BA4"/>
    <w:rsid w:val="00DB6684"/>
    <w:rsid w:val="00DB756E"/>
    <w:rsid w:val="00DC02ED"/>
    <w:rsid w:val="00DC039C"/>
    <w:rsid w:val="00DC06D1"/>
    <w:rsid w:val="00DC0907"/>
    <w:rsid w:val="00DC1C80"/>
    <w:rsid w:val="00DC5118"/>
    <w:rsid w:val="00DC5D75"/>
    <w:rsid w:val="00DC635C"/>
    <w:rsid w:val="00DD1997"/>
    <w:rsid w:val="00DD205F"/>
    <w:rsid w:val="00DD2678"/>
    <w:rsid w:val="00DD28CE"/>
    <w:rsid w:val="00DD3C14"/>
    <w:rsid w:val="00DD4D6A"/>
    <w:rsid w:val="00DD5F3F"/>
    <w:rsid w:val="00DD60DC"/>
    <w:rsid w:val="00DD6EC7"/>
    <w:rsid w:val="00DD7EC2"/>
    <w:rsid w:val="00DE06D8"/>
    <w:rsid w:val="00DE0DF4"/>
    <w:rsid w:val="00DE12A8"/>
    <w:rsid w:val="00DE1AE6"/>
    <w:rsid w:val="00DE3089"/>
    <w:rsid w:val="00DE418F"/>
    <w:rsid w:val="00DE5052"/>
    <w:rsid w:val="00DE5344"/>
    <w:rsid w:val="00DE5A04"/>
    <w:rsid w:val="00DE5BB2"/>
    <w:rsid w:val="00DE5E9B"/>
    <w:rsid w:val="00DE6688"/>
    <w:rsid w:val="00DE67BA"/>
    <w:rsid w:val="00DE67C3"/>
    <w:rsid w:val="00DF10C6"/>
    <w:rsid w:val="00DF16F1"/>
    <w:rsid w:val="00DF1B4D"/>
    <w:rsid w:val="00DF3DA3"/>
    <w:rsid w:val="00DF4019"/>
    <w:rsid w:val="00DF4844"/>
    <w:rsid w:val="00DF696E"/>
    <w:rsid w:val="00E010DB"/>
    <w:rsid w:val="00E0216F"/>
    <w:rsid w:val="00E02C9D"/>
    <w:rsid w:val="00E04531"/>
    <w:rsid w:val="00E04768"/>
    <w:rsid w:val="00E04960"/>
    <w:rsid w:val="00E05008"/>
    <w:rsid w:val="00E05B2E"/>
    <w:rsid w:val="00E06504"/>
    <w:rsid w:val="00E10070"/>
    <w:rsid w:val="00E10CCF"/>
    <w:rsid w:val="00E11F60"/>
    <w:rsid w:val="00E13464"/>
    <w:rsid w:val="00E14262"/>
    <w:rsid w:val="00E1459C"/>
    <w:rsid w:val="00E154DD"/>
    <w:rsid w:val="00E15EB2"/>
    <w:rsid w:val="00E15F0F"/>
    <w:rsid w:val="00E16608"/>
    <w:rsid w:val="00E16EF9"/>
    <w:rsid w:val="00E173FB"/>
    <w:rsid w:val="00E17E77"/>
    <w:rsid w:val="00E17FAA"/>
    <w:rsid w:val="00E21300"/>
    <w:rsid w:val="00E23756"/>
    <w:rsid w:val="00E27058"/>
    <w:rsid w:val="00E27237"/>
    <w:rsid w:val="00E27241"/>
    <w:rsid w:val="00E272DC"/>
    <w:rsid w:val="00E27906"/>
    <w:rsid w:val="00E27FF3"/>
    <w:rsid w:val="00E31443"/>
    <w:rsid w:val="00E322C3"/>
    <w:rsid w:val="00E32849"/>
    <w:rsid w:val="00E32C2D"/>
    <w:rsid w:val="00E342E1"/>
    <w:rsid w:val="00E3535F"/>
    <w:rsid w:val="00E35710"/>
    <w:rsid w:val="00E35BAE"/>
    <w:rsid w:val="00E37D92"/>
    <w:rsid w:val="00E4087E"/>
    <w:rsid w:val="00E4091F"/>
    <w:rsid w:val="00E410A8"/>
    <w:rsid w:val="00E415BA"/>
    <w:rsid w:val="00E41B66"/>
    <w:rsid w:val="00E423E7"/>
    <w:rsid w:val="00E43F04"/>
    <w:rsid w:val="00E44598"/>
    <w:rsid w:val="00E45394"/>
    <w:rsid w:val="00E4693B"/>
    <w:rsid w:val="00E4780F"/>
    <w:rsid w:val="00E50E7A"/>
    <w:rsid w:val="00E52FC3"/>
    <w:rsid w:val="00E53663"/>
    <w:rsid w:val="00E53843"/>
    <w:rsid w:val="00E60886"/>
    <w:rsid w:val="00E6154B"/>
    <w:rsid w:val="00E632BE"/>
    <w:rsid w:val="00E63539"/>
    <w:rsid w:val="00E63CA6"/>
    <w:rsid w:val="00E6440A"/>
    <w:rsid w:val="00E6449E"/>
    <w:rsid w:val="00E64C37"/>
    <w:rsid w:val="00E67177"/>
    <w:rsid w:val="00E6755B"/>
    <w:rsid w:val="00E67604"/>
    <w:rsid w:val="00E67E77"/>
    <w:rsid w:val="00E67EA7"/>
    <w:rsid w:val="00E7073E"/>
    <w:rsid w:val="00E7176F"/>
    <w:rsid w:val="00E7232B"/>
    <w:rsid w:val="00E72884"/>
    <w:rsid w:val="00E75957"/>
    <w:rsid w:val="00E76010"/>
    <w:rsid w:val="00E77585"/>
    <w:rsid w:val="00E80668"/>
    <w:rsid w:val="00E8107F"/>
    <w:rsid w:val="00E815C7"/>
    <w:rsid w:val="00E817A8"/>
    <w:rsid w:val="00E81EDE"/>
    <w:rsid w:val="00E83993"/>
    <w:rsid w:val="00E8563C"/>
    <w:rsid w:val="00E85F76"/>
    <w:rsid w:val="00E870E4"/>
    <w:rsid w:val="00E90468"/>
    <w:rsid w:val="00E91326"/>
    <w:rsid w:val="00E92DA3"/>
    <w:rsid w:val="00E94054"/>
    <w:rsid w:val="00E96245"/>
    <w:rsid w:val="00E965D8"/>
    <w:rsid w:val="00E9675A"/>
    <w:rsid w:val="00E9704B"/>
    <w:rsid w:val="00E9721F"/>
    <w:rsid w:val="00EA0902"/>
    <w:rsid w:val="00EA0CDA"/>
    <w:rsid w:val="00EA10F5"/>
    <w:rsid w:val="00EA1936"/>
    <w:rsid w:val="00EA22C1"/>
    <w:rsid w:val="00EA3EAA"/>
    <w:rsid w:val="00EA40B7"/>
    <w:rsid w:val="00EA56D2"/>
    <w:rsid w:val="00EA6283"/>
    <w:rsid w:val="00EB1048"/>
    <w:rsid w:val="00EB1121"/>
    <w:rsid w:val="00EB114C"/>
    <w:rsid w:val="00EB1357"/>
    <w:rsid w:val="00EB2911"/>
    <w:rsid w:val="00EB3944"/>
    <w:rsid w:val="00EB6BD5"/>
    <w:rsid w:val="00EB7065"/>
    <w:rsid w:val="00EB73B8"/>
    <w:rsid w:val="00EC0A02"/>
    <w:rsid w:val="00EC0B2B"/>
    <w:rsid w:val="00EC11FC"/>
    <w:rsid w:val="00EC1D24"/>
    <w:rsid w:val="00EC2E42"/>
    <w:rsid w:val="00EC34D5"/>
    <w:rsid w:val="00EC3CB2"/>
    <w:rsid w:val="00EC46B0"/>
    <w:rsid w:val="00EC50AC"/>
    <w:rsid w:val="00EC52B6"/>
    <w:rsid w:val="00EC53A7"/>
    <w:rsid w:val="00EC63DD"/>
    <w:rsid w:val="00EC6F1D"/>
    <w:rsid w:val="00EC71A4"/>
    <w:rsid w:val="00EC7D67"/>
    <w:rsid w:val="00ED05E7"/>
    <w:rsid w:val="00ED1AB6"/>
    <w:rsid w:val="00ED1F34"/>
    <w:rsid w:val="00ED2EDE"/>
    <w:rsid w:val="00ED3A4E"/>
    <w:rsid w:val="00ED3ABF"/>
    <w:rsid w:val="00ED5BE9"/>
    <w:rsid w:val="00ED5F64"/>
    <w:rsid w:val="00ED7430"/>
    <w:rsid w:val="00ED792E"/>
    <w:rsid w:val="00ED7CAB"/>
    <w:rsid w:val="00EE07D3"/>
    <w:rsid w:val="00EE0D54"/>
    <w:rsid w:val="00EE128F"/>
    <w:rsid w:val="00EE2349"/>
    <w:rsid w:val="00EE407F"/>
    <w:rsid w:val="00EE461D"/>
    <w:rsid w:val="00EE4859"/>
    <w:rsid w:val="00EE5BA8"/>
    <w:rsid w:val="00EE731A"/>
    <w:rsid w:val="00EE7F7F"/>
    <w:rsid w:val="00EF2510"/>
    <w:rsid w:val="00EF2D70"/>
    <w:rsid w:val="00EF41C0"/>
    <w:rsid w:val="00EF4988"/>
    <w:rsid w:val="00EF5314"/>
    <w:rsid w:val="00EF6D58"/>
    <w:rsid w:val="00EF748F"/>
    <w:rsid w:val="00EF790E"/>
    <w:rsid w:val="00EF7FB1"/>
    <w:rsid w:val="00F00FAF"/>
    <w:rsid w:val="00F01F02"/>
    <w:rsid w:val="00F02AFC"/>
    <w:rsid w:val="00F02DBA"/>
    <w:rsid w:val="00F0359A"/>
    <w:rsid w:val="00F036C5"/>
    <w:rsid w:val="00F065C2"/>
    <w:rsid w:val="00F065EC"/>
    <w:rsid w:val="00F066C6"/>
    <w:rsid w:val="00F0731D"/>
    <w:rsid w:val="00F07542"/>
    <w:rsid w:val="00F0769E"/>
    <w:rsid w:val="00F102F9"/>
    <w:rsid w:val="00F104E2"/>
    <w:rsid w:val="00F11332"/>
    <w:rsid w:val="00F11378"/>
    <w:rsid w:val="00F12C4A"/>
    <w:rsid w:val="00F14677"/>
    <w:rsid w:val="00F14EB9"/>
    <w:rsid w:val="00F1644E"/>
    <w:rsid w:val="00F16941"/>
    <w:rsid w:val="00F2025B"/>
    <w:rsid w:val="00F21990"/>
    <w:rsid w:val="00F235C4"/>
    <w:rsid w:val="00F23A32"/>
    <w:rsid w:val="00F2517C"/>
    <w:rsid w:val="00F25CA4"/>
    <w:rsid w:val="00F30F60"/>
    <w:rsid w:val="00F31081"/>
    <w:rsid w:val="00F3169B"/>
    <w:rsid w:val="00F31D82"/>
    <w:rsid w:val="00F32AA1"/>
    <w:rsid w:val="00F33175"/>
    <w:rsid w:val="00F3363B"/>
    <w:rsid w:val="00F34A62"/>
    <w:rsid w:val="00F3513C"/>
    <w:rsid w:val="00F372A3"/>
    <w:rsid w:val="00F377DC"/>
    <w:rsid w:val="00F37AD5"/>
    <w:rsid w:val="00F40A04"/>
    <w:rsid w:val="00F429A9"/>
    <w:rsid w:val="00F42AA3"/>
    <w:rsid w:val="00F430A8"/>
    <w:rsid w:val="00F4324B"/>
    <w:rsid w:val="00F43373"/>
    <w:rsid w:val="00F44D65"/>
    <w:rsid w:val="00F45101"/>
    <w:rsid w:val="00F46A45"/>
    <w:rsid w:val="00F46A4E"/>
    <w:rsid w:val="00F4797B"/>
    <w:rsid w:val="00F51750"/>
    <w:rsid w:val="00F5185E"/>
    <w:rsid w:val="00F51FD9"/>
    <w:rsid w:val="00F527AD"/>
    <w:rsid w:val="00F5374E"/>
    <w:rsid w:val="00F55C8D"/>
    <w:rsid w:val="00F57B49"/>
    <w:rsid w:val="00F6077B"/>
    <w:rsid w:val="00F6176B"/>
    <w:rsid w:val="00F617AE"/>
    <w:rsid w:val="00F62C94"/>
    <w:rsid w:val="00F63FAC"/>
    <w:rsid w:val="00F645F4"/>
    <w:rsid w:val="00F666AB"/>
    <w:rsid w:val="00F67AF7"/>
    <w:rsid w:val="00F701FF"/>
    <w:rsid w:val="00F721B4"/>
    <w:rsid w:val="00F730FC"/>
    <w:rsid w:val="00F74687"/>
    <w:rsid w:val="00F750D8"/>
    <w:rsid w:val="00F76A9D"/>
    <w:rsid w:val="00F76D1B"/>
    <w:rsid w:val="00F76F82"/>
    <w:rsid w:val="00F816A6"/>
    <w:rsid w:val="00F81767"/>
    <w:rsid w:val="00F82546"/>
    <w:rsid w:val="00F838E4"/>
    <w:rsid w:val="00F84016"/>
    <w:rsid w:val="00F840CC"/>
    <w:rsid w:val="00F8689B"/>
    <w:rsid w:val="00F87371"/>
    <w:rsid w:val="00F91100"/>
    <w:rsid w:val="00F939C8"/>
    <w:rsid w:val="00F94C82"/>
    <w:rsid w:val="00F94E4C"/>
    <w:rsid w:val="00F95037"/>
    <w:rsid w:val="00F95A38"/>
    <w:rsid w:val="00F964A0"/>
    <w:rsid w:val="00F96A88"/>
    <w:rsid w:val="00F96F7F"/>
    <w:rsid w:val="00F973F7"/>
    <w:rsid w:val="00FA0A26"/>
    <w:rsid w:val="00FA1CB7"/>
    <w:rsid w:val="00FA397E"/>
    <w:rsid w:val="00FA45CE"/>
    <w:rsid w:val="00FA60DA"/>
    <w:rsid w:val="00FA6ACD"/>
    <w:rsid w:val="00FA71B3"/>
    <w:rsid w:val="00FA7AAF"/>
    <w:rsid w:val="00FB057D"/>
    <w:rsid w:val="00FB1AF0"/>
    <w:rsid w:val="00FB37AB"/>
    <w:rsid w:val="00FB7171"/>
    <w:rsid w:val="00FB7DF5"/>
    <w:rsid w:val="00FC368D"/>
    <w:rsid w:val="00FC3A98"/>
    <w:rsid w:val="00FC4393"/>
    <w:rsid w:val="00FC4B81"/>
    <w:rsid w:val="00FC5874"/>
    <w:rsid w:val="00FD0772"/>
    <w:rsid w:val="00FD0CFD"/>
    <w:rsid w:val="00FD1368"/>
    <w:rsid w:val="00FD429F"/>
    <w:rsid w:val="00FD4EED"/>
    <w:rsid w:val="00FD53DC"/>
    <w:rsid w:val="00FE39A8"/>
    <w:rsid w:val="00FE55E1"/>
    <w:rsid w:val="00FE5683"/>
    <w:rsid w:val="00FE66FE"/>
    <w:rsid w:val="00FE6C2F"/>
    <w:rsid w:val="00FE79DF"/>
    <w:rsid w:val="00FE7A9E"/>
    <w:rsid w:val="00FE7E4A"/>
    <w:rsid w:val="00FF0985"/>
    <w:rsid w:val="00FF12C9"/>
    <w:rsid w:val="00FF2A9A"/>
    <w:rsid w:val="00FF4812"/>
    <w:rsid w:val="00FF5C03"/>
    <w:rsid w:val="00FF6270"/>
    <w:rsid w:val="00FF7211"/>
    <w:rsid w:val="00FF76EB"/>
    <w:rsid w:val="00FF79B4"/>
    <w:rsid w:val="00FF79F3"/>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2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3DDE"/>
    <w:pPr>
      <w:spacing w:before="200" w:after="200"/>
      <w:ind w:left="454"/>
    </w:pPr>
    <w:rPr>
      <w:rFonts w:ascii="Arial" w:hAnsi="Arial"/>
      <w:szCs w:val="24"/>
    </w:rPr>
  </w:style>
  <w:style w:type="paragraph" w:styleId="Ttulo1">
    <w:name w:val="heading 1"/>
    <w:basedOn w:val="Normal"/>
    <w:next w:val="Normal"/>
    <w:qFormat/>
    <w:rsid w:val="00A97C7C"/>
    <w:pPr>
      <w:keepNext/>
      <w:spacing w:before="240" w:after="60"/>
      <w:ind w:left="0"/>
      <w:outlineLvl w:val="0"/>
    </w:pPr>
    <w:rPr>
      <w:rFonts w:cs="Arial"/>
      <w:b/>
      <w:bCs/>
      <w:kern w:val="32"/>
      <w:sz w:val="24"/>
      <w:szCs w:val="32"/>
    </w:rPr>
  </w:style>
  <w:style w:type="paragraph" w:styleId="Ttulo2">
    <w:name w:val="heading 2"/>
    <w:basedOn w:val="Normal"/>
    <w:next w:val="Normal"/>
    <w:link w:val="Ttulo2Car"/>
    <w:qFormat/>
    <w:rsid w:val="00A97C7C"/>
    <w:pPr>
      <w:keepNext/>
      <w:spacing w:before="240" w:after="60"/>
      <w:ind w:left="0"/>
      <w:outlineLvl w:val="1"/>
    </w:pPr>
    <w:rPr>
      <w:rFonts w:cs="Arial"/>
      <w:b/>
      <w:bCs/>
      <w:iCs/>
      <w:sz w:val="22"/>
      <w:szCs w:val="28"/>
    </w:rPr>
  </w:style>
  <w:style w:type="paragraph" w:styleId="Ttulo3">
    <w:name w:val="heading 3"/>
    <w:basedOn w:val="Normal"/>
    <w:next w:val="Normal"/>
    <w:qFormat/>
    <w:rsid w:val="00956C9D"/>
    <w:pPr>
      <w:keepNext/>
      <w:spacing w:before="240" w:after="60"/>
      <w:outlineLvl w:val="2"/>
    </w:pPr>
    <w:rPr>
      <w:rFonts w:cs="Arial"/>
      <w:b/>
      <w:bCs/>
      <w:szCs w:val="26"/>
    </w:rPr>
  </w:style>
  <w:style w:type="paragraph" w:styleId="Ttulo4">
    <w:name w:val="heading 4"/>
    <w:basedOn w:val="Normal"/>
    <w:next w:val="Normal"/>
    <w:qFormat/>
    <w:rsid w:val="00BA171E"/>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BA171E"/>
    <w:pPr>
      <w:spacing w:before="240" w:after="60"/>
      <w:outlineLvl w:val="4"/>
    </w:pPr>
    <w:rPr>
      <w:b/>
      <w:bCs/>
      <w:i/>
      <w:iCs/>
      <w:sz w:val="26"/>
      <w:szCs w:val="26"/>
    </w:rPr>
  </w:style>
  <w:style w:type="paragraph" w:styleId="Ttulo6">
    <w:name w:val="heading 6"/>
    <w:basedOn w:val="Normal"/>
    <w:next w:val="Normal"/>
    <w:qFormat/>
    <w:rsid w:val="00BA171E"/>
    <w:pPr>
      <w:spacing w:before="240" w:after="60"/>
      <w:outlineLvl w:val="5"/>
    </w:pPr>
    <w:rPr>
      <w:rFonts w:ascii="Times New Roman" w:hAnsi="Times New Roman"/>
      <w:b/>
      <w:bCs/>
      <w:sz w:val="22"/>
      <w:szCs w:val="22"/>
    </w:rPr>
  </w:style>
  <w:style w:type="paragraph" w:styleId="Ttulo7">
    <w:name w:val="heading 7"/>
    <w:basedOn w:val="Normal"/>
    <w:next w:val="Normal"/>
    <w:qFormat/>
    <w:rsid w:val="00BA171E"/>
    <w:pPr>
      <w:spacing w:before="240" w:after="60"/>
      <w:outlineLvl w:val="6"/>
    </w:pPr>
    <w:rPr>
      <w:rFonts w:ascii="Times New Roman" w:hAnsi="Times New Roman"/>
      <w:sz w:val="24"/>
    </w:rPr>
  </w:style>
  <w:style w:type="paragraph" w:styleId="Ttulo8">
    <w:name w:val="heading 8"/>
    <w:basedOn w:val="Normal"/>
    <w:next w:val="Normal"/>
    <w:qFormat/>
    <w:rsid w:val="00BA171E"/>
    <w:pPr>
      <w:spacing w:before="240" w:after="60"/>
      <w:outlineLvl w:val="7"/>
    </w:pPr>
    <w:rPr>
      <w:rFonts w:ascii="Times New Roman" w:hAnsi="Times New Roman"/>
      <w:i/>
      <w:iCs/>
      <w:sz w:val="24"/>
    </w:rPr>
  </w:style>
  <w:style w:type="paragraph" w:styleId="Ttulo9">
    <w:name w:val="heading 9"/>
    <w:basedOn w:val="Normal"/>
    <w:next w:val="Normal"/>
    <w:qFormat/>
    <w:rsid w:val="00BA171E"/>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profesional">
    <w:name w:val="Table Professional"/>
    <w:basedOn w:val="Tablanormal"/>
    <w:rsid w:val="00977F3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8">
    <w:name w:val="Table Grid 8"/>
    <w:aliases w:val="Stk TABLE GRID"/>
    <w:basedOn w:val="Tablanormal"/>
    <w:rsid w:val="00EC11FC"/>
    <w:pPr>
      <w:tabs>
        <w:tab w:val="left" w:pos="1134"/>
      </w:tabs>
      <w:spacing w:before="40" w:after="40"/>
    </w:pPr>
    <w:rPr>
      <w:rFonts w:ascii="Arial" w:hAnsi="Arial"/>
    </w:rPr>
    <w:tblPr>
      <w:tblStyleRowBandSize w:val="1"/>
      <w:tblInd w:w="113"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shd w:val="clear" w:color="auto" w:fill="auto"/>
      <w:vAlign w:val="center"/>
    </w:tcPr>
    <w:tblStylePr w:type="firstRow">
      <w:rPr>
        <w:rFonts w:ascii="Arial" w:hAnsi="Arial"/>
        <w:b/>
        <w:bCs/>
        <w:color w:val="FFFFFF"/>
        <w:sz w:val="24"/>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F44D65"/>
    <w:pPr>
      <w:tabs>
        <w:tab w:val="center" w:pos="4320"/>
        <w:tab w:val="right" w:pos="8640"/>
      </w:tabs>
    </w:pPr>
  </w:style>
  <w:style w:type="paragraph" w:styleId="Piedepgina">
    <w:name w:val="footer"/>
    <w:aliases w:val="Stk FOOTER"/>
    <w:basedOn w:val="Normal"/>
    <w:link w:val="PiedepginaCar"/>
    <w:autoRedefine/>
    <w:uiPriority w:val="99"/>
    <w:rsid w:val="00F81767"/>
    <w:pPr>
      <w:spacing w:before="0" w:after="0"/>
    </w:pPr>
    <w:rPr>
      <w:sz w:val="14"/>
    </w:rPr>
  </w:style>
  <w:style w:type="paragraph" w:customStyle="1" w:styleId="StkTITLEfrontpage">
    <w:name w:val="Stk TITLE front page"/>
    <w:rsid w:val="006A4130"/>
    <w:pPr>
      <w:spacing w:before="20" w:after="20"/>
      <w:ind w:right="6"/>
      <w:jc w:val="right"/>
    </w:pPr>
    <w:rPr>
      <w:rFonts w:ascii="Arial" w:hAnsi="Arial"/>
      <w:b/>
      <w:sz w:val="40"/>
      <w:szCs w:val="24"/>
      <w:lang w:val="es-MX"/>
    </w:rPr>
  </w:style>
  <w:style w:type="paragraph" w:customStyle="1" w:styleId="StkSUBTITLEfrontpage">
    <w:name w:val="Stk SUBTITLE front page"/>
    <w:rsid w:val="0076574B"/>
    <w:pPr>
      <w:jc w:val="right"/>
    </w:pPr>
    <w:rPr>
      <w:rFonts w:ascii="Arial" w:hAnsi="Arial"/>
      <w:b/>
      <w:sz w:val="24"/>
      <w:szCs w:val="24"/>
      <w:lang w:val="es-MX"/>
    </w:rPr>
  </w:style>
  <w:style w:type="paragraph" w:customStyle="1" w:styleId="StkBOLDTEXTright">
    <w:name w:val="Stk BOLD TEXT right"/>
    <w:rsid w:val="005C07A0"/>
    <w:pPr>
      <w:jc w:val="right"/>
    </w:pPr>
    <w:rPr>
      <w:rFonts w:ascii="Arial" w:hAnsi="Arial"/>
      <w:b/>
      <w:sz w:val="22"/>
      <w:szCs w:val="24"/>
      <w:lang w:val="es-MX"/>
    </w:rPr>
  </w:style>
  <w:style w:type="character" w:styleId="Nmerodelnea">
    <w:name w:val="line number"/>
    <w:basedOn w:val="Fuentedeprrafopredeter"/>
    <w:rsid w:val="00D1058B"/>
  </w:style>
  <w:style w:type="paragraph" w:customStyle="1" w:styleId="PLAIN">
    <w:name w:val="PLAIN"/>
    <w:link w:val="PLAINChar"/>
    <w:rsid w:val="001153FE"/>
    <w:rPr>
      <w:rFonts w:ascii="Arial" w:hAnsi="Arial"/>
    </w:rPr>
  </w:style>
  <w:style w:type="character" w:styleId="Nmerodepgina">
    <w:name w:val="page number"/>
    <w:basedOn w:val="Fuentedeprrafopredeter"/>
    <w:rsid w:val="006F3186"/>
  </w:style>
  <w:style w:type="paragraph" w:customStyle="1" w:styleId="StkBODYTEXT">
    <w:name w:val="Stk BODY TEXT"/>
    <w:link w:val="StkBODYTEXTCharChar"/>
    <w:rsid w:val="00655CAB"/>
    <w:pPr>
      <w:tabs>
        <w:tab w:val="left" w:pos="992"/>
        <w:tab w:val="left" w:pos="1701"/>
        <w:tab w:val="left" w:pos="2552"/>
        <w:tab w:val="left" w:pos="3572"/>
        <w:tab w:val="left" w:pos="4820"/>
      </w:tabs>
      <w:spacing w:before="60" w:after="40"/>
    </w:pPr>
    <w:rPr>
      <w:rFonts w:ascii="Arial" w:hAnsi="Arial"/>
      <w:color w:val="000000" w:themeColor="text1"/>
      <w:lang w:val="es-MX"/>
    </w:rPr>
  </w:style>
  <w:style w:type="character" w:customStyle="1" w:styleId="StkBODYTEXTCharChar">
    <w:name w:val="Stk BODY TEXT Char Char"/>
    <w:basedOn w:val="Fuentedeprrafopredeter"/>
    <w:link w:val="StkBODYTEXT"/>
    <w:rsid w:val="00655CAB"/>
    <w:rPr>
      <w:rFonts w:ascii="Arial" w:hAnsi="Arial"/>
      <w:color w:val="000000" w:themeColor="text1"/>
      <w:lang w:val="es-MX"/>
    </w:rPr>
  </w:style>
  <w:style w:type="paragraph" w:customStyle="1" w:styleId="StkPAGENUMBER">
    <w:name w:val="Stk PAGE NUMBER"/>
    <w:rsid w:val="004065D7"/>
    <w:pPr>
      <w:jc w:val="right"/>
    </w:pPr>
    <w:rPr>
      <w:rFonts w:ascii="Arial" w:hAnsi="Arial"/>
      <w:sz w:val="14"/>
      <w:szCs w:val="24"/>
    </w:rPr>
  </w:style>
  <w:style w:type="paragraph" w:customStyle="1" w:styleId="StkINDEX">
    <w:name w:val="Stk INDEX"/>
    <w:autoRedefine/>
    <w:rsid w:val="00AD226F"/>
    <w:pPr>
      <w:tabs>
        <w:tab w:val="left" w:pos="9639"/>
      </w:tabs>
      <w:spacing w:before="50"/>
      <w:ind w:left="284"/>
    </w:pPr>
    <w:rPr>
      <w:rFonts w:ascii="Arial" w:hAnsi="Arial"/>
      <w:lang w:val="es-MX"/>
    </w:rPr>
  </w:style>
  <w:style w:type="paragraph" w:customStyle="1" w:styleId="StkSUBTITLEleft">
    <w:name w:val="Stk SUBTITLE left"/>
    <w:basedOn w:val="Ttulo1"/>
    <w:rsid w:val="00F07542"/>
    <w:pPr>
      <w:spacing w:before="150" w:after="120"/>
    </w:pPr>
    <w:rPr>
      <w:szCs w:val="24"/>
      <w:lang w:val="es-MX"/>
    </w:rPr>
  </w:style>
  <w:style w:type="character" w:styleId="Hipervnculo">
    <w:name w:val="Hyperlink"/>
    <w:basedOn w:val="Fuentedeprrafopredeter"/>
    <w:uiPriority w:val="99"/>
    <w:rsid w:val="00BA171E"/>
    <w:rPr>
      <w:color w:val="0000FF"/>
      <w:u w:val="single"/>
    </w:rPr>
  </w:style>
  <w:style w:type="paragraph" w:customStyle="1" w:styleId="StkNUMBERING">
    <w:name w:val="Stk NUMBERING"/>
    <w:basedOn w:val="Ttulo2"/>
    <w:autoRedefine/>
    <w:rsid w:val="00A97C7C"/>
    <w:pPr>
      <w:spacing w:before="120" w:after="0"/>
    </w:pPr>
    <w:rPr>
      <w:i/>
      <w:sz w:val="24"/>
      <w:szCs w:val="24"/>
      <w:lang w:val="es-MX"/>
    </w:rPr>
  </w:style>
  <w:style w:type="paragraph" w:customStyle="1" w:styleId="StkNUMBERING2">
    <w:name w:val="Stk NUMBERING 2"/>
    <w:basedOn w:val="Ttulo3"/>
    <w:rsid w:val="00533DC1"/>
    <w:pPr>
      <w:numPr>
        <w:ilvl w:val="1"/>
        <w:numId w:val="1"/>
      </w:numPr>
      <w:spacing w:before="120"/>
    </w:pPr>
    <w:rPr>
      <w:b w:val="0"/>
      <w:szCs w:val="24"/>
    </w:rPr>
  </w:style>
  <w:style w:type="paragraph" w:customStyle="1" w:styleId="StkTITLEleft">
    <w:name w:val="Stk TITLE left"/>
    <w:basedOn w:val="StkTITLEfrontpage"/>
    <w:rsid w:val="00704D2A"/>
    <w:pPr>
      <w:jc w:val="left"/>
    </w:pPr>
    <w:rPr>
      <w:sz w:val="30"/>
    </w:rPr>
  </w:style>
  <w:style w:type="table" w:styleId="Tablaconcuadrcula">
    <w:name w:val="Table Grid"/>
    <w:basedOn w:val="Tablaconcuadrcula8"/>
    <w:rsid w:val="00ED05E7"/>
    <w:pPr>
      <w:spacing w:before="0" w:after="0"/>
      <w:ind w:left="113"/>
    </w:pPr>
    <w:rPr>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rPr>
        <w:rFonts w:ascii="Arial" w:hAnsi="Arial"/>
        <w:b w:val="0"/>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customStyle="1" w:styleId="StkBOLDBODYTEXT">
    <w:name w:val="Stk BOLD BODY TEXT"/>
    <w:basedOn w:val="StkBODYTEXT"/>
    <w:rsid w:val="00ED05E7"/>
    <w:rPr>
      <w:b/>
    </w:rPr>
  </w:style>
  <w:style w:type="paragraph" w:customStyle="1" w:styleId="StkPICTUREFOOTER">
    <w:name w:val="Stk PICTURE FOOTER"/>
    <w:basedOn w:val="Piedepgina"/>
    <w:autoRedefine/>
    <w:rsid w:val="0053246E"/>
    <w:pPr>
      <w:ind w:left="0"/>
      <w:jc w:val="center"/>
    </w:pPr>
    <w:rPr>
      <w:sz w:val="16"/>
      <w:lang w:val="es-MX"/>
    </w:rPr>
  </w:style>
  <w:style w:type="paragraph" w:customStyle="1" w:styleId="StkINDEXBold">
    <w:name w:val="Stk INDEX Bold"/>
    <w:basedOn w:val="StkINDEX"/>
    <w:autoRedefine/>
    <w:rsid w:val="00AA0E89"/>
    <w:pPr>
      <w:spacing w:before="70" w:after="70"/>
      <w:ind w:left="0"/>
    </w:pPr>
    <w:rPr>
      <w:b/>
    </w:rPr>
  </w:style>
  <w:style w:type="paragraph" w:styleId="TDC1">
    <w:name w:val="toc 1"/>
    <w:basedOn w:val="Normal"/>
    <w:next w:val="Normal"/>
    <w:autoRedefine/>
    <w:uiPriority w:val="39"/>
    <w:rsid w:val="00BA171E"/>
    <w:pPr>
      <w:spacing w:before="120" w:after="120"/>
      <w:ind w:left="0"/>
    </w:pPr>
    <w:rPr>
      <w:rFonts w:asciiTheme="minorHAnsi" w:hAnsiTheme="minorHAnsi" w:cstheme="minorHAnsi"/>
      <w:b/>
      <w:bCs/>
      <w:caps/>
      <w:szCs w:val="20"/>
    </w:rPr>
  </w:style>
  <w:style w:type="character" w:customStyle="1" w:styleId="PLAINChar">
    <w:name w:val="PLAIN Char"/>
    <w:basedOn w:val="Fuentedeprrafopredeter"/>
    <w:link w:val="PLAIN"/>
    <w:rsid w:val="006C1512"/>
    <w:rPr>
      <w:rFonts w:ascii="Arial" w:hAnsi="Arial"/>
      <w:lang w:val="en-US" w:eastAsia="en-US" w:bidi="ar-SA"/>
    </w:rPr>
  </w:style>
  <w:style w:type="paragraph" w:customStyle="1" w:styleId="StkBULLETS">
    <w:name w:val="Stk BULLETS"/>
    <w:basedOn w:val="PLAIN"/>
    <w:rsid w:val="001244E5"/>
    <w:pPr>
      <w:numPr>
        <w:numId w:val="2"/>
      </w:numPr>
      <w:tabs>
        <w:tab w:val="left" w:pos="1418"/>
      </w:tabs>
      <w:outlineLvl w:val="0"/>
    </w:pPr>
    <w:rPr>
      <w:lang w:val="es-MX"/>
    </w:rPr>
  </w:style>
  <w:style w:type="paragraph" w:styleId="TDC2">
    <w:name w:val="toc 2"/>
    <w:basedOn w:val="Normal"/>
    <w:next w:val="Normal"/>
    <w:autoRedefine/>
    <w:uiPriority w:val="39"/>
    <w:rsid w:val="00BA171E"/>
    <w:pPr>
      <w:spacing w:before="0" w:after="0"/>
      <w:ind w:left="200"/>
    </w:pPr>
    <w:rPr>
      <w:rFonts w:asciiTheme="minorHAnsi" w:hAnsiTheme="minorHAnsi" w:cstheme="minorHAnsi"/>
      <w:smallCaps/>
      <w:szCs w:val="20"/>
    </w:rPr>
  </w:style>
  <w:style w:type="paragraph" w:customStyle="1" w:styleId="Piedepagina">
    <w:name w:val="Pie de pagina"/>
    <w:autoRedefine/>
    <w:rsid w:val="00BA769C"/>
    <w:pPr>
      <w:jc w:val="right"/>
    </w:pPr>
    <w:rPr>
      <w:rFonts w:ascii="Arial" w:hAnsi="Arial"/>
      <w:noProof/>
      <w:color w:val="FFFFFF"/>
      <w:sz w:val="14"/>
      <w:szCs w:val="24"/>
    </w:rPr>
  </w:style>
  <w:style w:type="paragraph" w:customStyle="1" w:styleId="Piedefotoografica">
    <w:name w:val="Pie de foto o grafica"/>
    <w:link w:val="PiedefotoograficaChar"/>
    <w:autoRedefine/>
    <w:rsid w:val="00BA769C"/>
    <w:pPr>
      <w:spacing w:before="20" w:after="20"/>
    </w:pPr>
    <w:rPr>
      <w:rFonts w:ascii="Arial" w:hAnsi="Arial"/>
      <w:sz w:val="14"/>
      <w:lang w:val="es-MX"/>
    </w:rPr>
  </w:style>
  <w:style w:type="character" w:customStyle="1" w:styleId="PiedefotoograficaChar">
    <w:name w:val="Pie de foto o grafica Char"/>
    <w:basedOn w:val="Fuentedeprrafopredeter"/>
    <w:link w:val="Piedefotoografica"/>
    <w:rsid w:val="00BA769C"/>
    <w:rPr>
      <w:rFonts w:ascii="Arial" w:hAnsi="Arial"/>
      <w:sz w:val="14"/>
      <w:lang w:val="es-MX" w:eastAsia="en-US" w:bidi="ar-SA"/>
    </w:rPr>
  </w:style>
  <w:style w:type="paragraph" w:styleId="TDC3">
    <w:name w:val="toc 3"/>
    <w:basedOn w:val="Normal"/>
    <w:next w:val="Normal"/>
    <w:autoRedefine/>
    <w:uiPriority w:val="39"/>
    <w:rsid w:val="00BA171E"/>
    <w:pPr>
      <w:spacing w:before="0" w:after="0"/>
      <w:ind w:left="400"/>
    </w:pPr>
    <w:rPr>
      <w:rFonts w:asciiTheme="minorHAnsi" w:hAnsiTheme="minorHAnsi" w:cstheme="minorHAnsi"/>
      <w:i/>
      <w:iCs/>
      <w:szCs w:val="20"/>
    </w:rPr>
  </w:style>
  <w:style w:type="table" w:customStyle="1" w:styleId="stkTABLEThree">
    <w:name w:val="stk TABLE Three"/>
    <w:basedOn w:val="Tablaconcuadrcula"/>
    <w:uiPriority w:val="99"/>
    <w:rsid w:val="0053246E"/>
    <w:pPr>
      <w:tabs>
        <w:tab w:val="clear" w:pos="1134"/>
      </w:tabs>
      <w:spacing w:before="35" w:after="35"/>
      <w:ind w:left="0"/>
    </w:pPr>
    <w:rPr>
      <w:rFonts w:eastAsiaTheme="minorEastAsia" w:cstheme="minorBidi"/>
      <w:sz w:val="20"/>
    </w:rPr>
    <w:tblPr>
      <w:tblStyleRowBandSize w:val="1"/>
      <w:tblInd w:w="1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V w:val="single" w:sz="6" w:space="0" w:color="808080" w:themeColor="background1" w:themeShade="80"/>
      </w:tblBorders>
      <w:tblCellMar>
        <w:top w:w="0" w:type="dxa"/>
        <w:left w:w="108" w:type="dxa"/>
        <w:bottom w:w="0" w:type="dxa"/>
        <w:right w:w="108" w:type="dxa"/>
      </w:tblCellMar>
    </w:tblPr>
    <w:tcPr>
      <w:shd w:val="clear" w:color="auto" w:fill="auto"/>
      <w:vAlign w:val="center"/>
    </w:tcPr>
    <w:tblStylePr w:type="firstRow">
      <w:rPr>
        <w:rFonts w:ascii="Arial" w:hAnsi="Arial"/>
        <w:b/>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tblStylePr w:type="band1Horz">
      <w:pPr>
        <w:keepNext w:val="0"/>
        <w:keepLines w:val="0"/>
        <w:pageBreakBefore w:val="0"/>
        <w:widowControl/>
        <w:suppressLineNumbers w:val="0"/>
        <w:suppressAutoHyphens w:val="0"/>
        <w:wordWrap/>
        <w:jc w:val="left"/>
        <w:outlineLvl w:val="9"/>
      </w:pPr>
      <w:rPr>
        <w:rFonts w:ascii="Arial" w:hAnsi="Arial"/>
        <w:b w:val="0"/>
        <w:bCs w:val="0"/>
        <w:i w:val="0"/>
        <w:iCs w:val="0"/>
        <w:sz w:val="20"/>
        <w:szCs w:val="20"/>
      </w:rPr>
      <w:tblPr/>
      <w:tcPr>
        <w:shd w:val="clear" w:color="auto" w:fill="BFBFBF" w:themeFill="background1" w:themeFillShade="BF"/>
      </w:tcPr>
    </w:tblStylePr>
  </w:style>
  <w:style w:type="paragraph" w:customStyle="1" w:styleId="StkFrontPageTITLE">
    <w:name w:val="Stk Front Page TITLE"/>
    <w:qFormat/>
    <w:rsid w:val="007C3C52"/>
    <w:rPr>
      <w:rFonts w:ascii="Arial" w:hAnsi="Arial"/>
      <w:b/>
      <w:noProof/>
      <w:color w:val="7F7F7F" w:themeColor="text1" w:themeTint="80"/>
      <w:sz w:val="68"/>
      <w:szCs w:val="24"/>
    </w:rPr>
  </w:style>
  <w:style w:type="paragraph" w:customStyle="1" w:styleId="stkFrontPageDescription">
    <w:name w:val="stk Front Page Description"/>
    <w:qFormat/>
    <w:rsid w:val="007C3C52"/>
    <w:rPr>
      <w:rFonts w:ascii="Arial" w:hAnsi="Arial"/>
      <w:b/>
      <w:noProof/>
      <w:color w:val="7F7F7F" w:themeColor="text1" w:themeTint="80"/>
      <w:sz w:val="22"/>
      <w:szCs w:val="24"/>
    </w:rPr>
  </w:style>
  <w:style w:type="paragraph" w:customStyle="1" w:styleId="stkfrontPageTITLE0">
    <w:name w:val="stk front Page TITLE"/>
    <w:qFormat/>
    <w:rsid w:val="00D15189"/>
    <w:rPr>
      <w:rFonts w:ascii="Arial" w:hAnsi="Arial"/>
      <w:b/>
      <w:color w:val="7F7F7F" w:themeColor="text1" w:themeTint="80"/>
      <w:sz w:val="68"/>
      <w:szCs w:val="24"/>
    </w:rPr>
  </w:style>
  <w:style w:type="paragraph" w:customStyle="1" w:styleId="StkFrontPageDescription0">
    <w:name w:val="Stk Front Page Description"/>
    <w:basedOn w:val="stkFrontPageDescription"/>
    <w:next w:val="stkFrontPageDescription"/>
    <w:qFormat/>
    <w:rsid w:val="00D15189"/>
  </w:style>
  <w:style w:type="paragraph" w:customStyle="1" w:styleId="StkfrontpageTitle1">
    <w:name w:val="Stk front page Title"/>
    <w:basedOn w:val="stkfrontPageTITLE0"/>
    <w:next w:val="stkfrontPageTITLE0"/>
    <w:qFormat/>
    <w:rsid w:val="00905628"/>
  </w:style>
  <w:style w:type="paragraph" w:customStyle="1" w:styleId="stkFrontPageDescription1">
    <w:name w:val="stk Front PageDescription"/>
    <w:basedOn w:val="StkFrontPageDescription0"/>
    <w:next w:val="StkFrontPageDescription0"/>
    <w:qFormat/>
    <w:rsid w:val="00905628"/>
  </w:style>
  <w:style w:type="paragraph" w:customStyle="1" w:styleId="stkfrontPageTITLE2">
    <w:name w:val="stk front PageTITLE"/>
    <w:basedOn w:val="stkfrontPageTITLE0"/>
    <w:next w:val="stkfrontPageTITLE0"/>
    <w:qFormat/>
    <w:rsid w:val="001F7F94"/>
  </w:style>
  <w:style w:type="paragraph" w:customStyle="1" w:styleId="StkFrontPagedescription2">
    <w:name w:val="Stk Front Page description"/>
    <w:basedOn w:val="StkFrontPageDescription0"/>
    <w:next w:val="StkFrontPageDescription0"/>
    <w:qFormat/>
    <w:rsid w:val="001F7F94"/>
  </w:style>
  <w:style w:type="paragraph" w:customStyle="1" w:styleId="stkfrontPageTitle3">
    <w:name w:val="stk front Page Title"/>
    <w:basedOn w:val="stkfrontPageTITLE0"/>
    <w:next w:val="stkfrontPageTITLE0"/>
    <w:qFormat/>
    <w:rsid w:val="00655CAB"/>
  </w:style>
  <w:style w:type="paragraph" w:customStyle="1" w:styleId="stkFrontPagedescription3">
    <w:name w:val="stk Front Page description"/>
    <w:basedOn w:val="StkFrontPageDescription0"/>
    <w:next w:val="stkFrontPageDescription1"/>
    <w:qFormat/>
    <w:rsid w:val="00655CAB"/>
  </w:style>
  <w:style w:type="paragraph" w:customStyle="1" w:styleId="stkfrontpagetitle4">
    <w:name w:val="stk front page title"/>
    <w:basedOn w:val="stkfrontPageTITLE0"/>
    <w:next w:val="stkfrontPageTITLE0"/>
    <w:qFormat/>
    <w:rsid w:val="005265A0"/>
  </w:style>
  <w:style w:type="paragraph" w:customStyle="1" w:styleId="stkfrontpagedescription4">
    <w:name w:val="stk front page description"/>
    <w:basedOn w:val="StkFrontPageDescription0"/>
    <w:next w:val="StkFrontPageDescription0"/>
    <w:qFormat/>
    <w:rsid w:val="005265A0"/>
  </w:style>
  <w:style w:type="paragraph" w:styleId="Mapadeldocumento">
    <w:name w:val="Document Map"/>
    <w:basedOn w:val="Normal"/>
    <w:link w:val="MapadeldocumentoCar"/>
    <w:rsid w:val="00F07542"/>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rsid w:val="00F07542"/>
    <w:rPr>
      <w:rFonts w:ascii="Tahoma" w:hAnsi="Tahoma" w:cs="Tahoma"/>
      <w:sz w:val="16"/>
      <w:szCs w:val="16"/>
    </w:rPr>
  </w:style>
  <w:style w:type="paragraph" w:customStyle="1" w:styleId="StyleStkBODYTEXTBackground1">
    <w:name w:val="Style Stk BODY TEXT + Background 1"/>
    <w:basedOn w:val="StkBODYTEXT"/>
    <w:uiPriority w:val="99"/>
    <w:rsid w:val="00D9045F"/>
    <w:rPr>
      <w:b/>
      <w:color w:val="FFFFFF" w:themeColor="background1"/>
    </w:rPr>
  </w:style>
  <w:style w:type="paragraph" w:styleId="TDC4">
    <w:name w:val="toc 4"/>
    <w:basedOn w:val="Normal"/>
    <w:next w:val="Normal"/>
    <w:autoRedefine/>
    <w:rsid w:val="00805835"/>
    <w:pPr>
      <w:spacing w:before="0" w:after="0"/>
      <w:ind w:left="600"/>
    </w:pPr>
    <w:rPr>
      <w:rFonts w:asciiTheme="minorHAnsi" w:hAnsiTheme="minorHAnsi" w:cstheme="minorHAnsi"/>
      <w:sz w:val="18"/>
      <w:szCs w:val="18"/>
    </w:rPr>
  </w:style>
  <w:style w:type="paragraph" w:styleId="TDC5">
    <w:name w:val="toc 5"/>
    <w:basedOn w:val="Normal"/>
    <w:next w:val="Normal"/>
    <w:autoRedefine/>
    <w:rsid w:val="00805835"/>
    <w:pPr>
      <w:spacing w:before="0" w:after="0"/>
      <w:ind w:left="800"/>
    </w:pPr>
    <w:rPr>
      <w:rFonts w:asciiTheme="minorHAnsi" w:hAnsiTheme="minorHAnsi" w:cstheme="minorHAnsi"/>
      <w:sz w:val="18"/>
      <w:szCs w:val="18"/>
    </w:rPr>
  </w:style>
  <w:style w:type="paragraph" w:styleId="TDC6">
    <w:name w:val="toc 6"/>
    <w:basedOn w:val="Normal"/>
    <w:next w:val="Normal"/>
    <w:autoRedefine/>
    <w:rsid w:val="00805835"/>
    <w:pPr>
      <w:spacing w:before="0" w:after="0"/>
      <w:ind w:left="1000"/>
    </w:pPr>
    <w:rPr>
      <w:rFonts w:asciiTheme="minorHAnsi" w:hAnsiTheme="minorHAnsi" w:cstheme="minorHAnsi"/>
      <w:sz w:val="18"/>
      <w:szCs w:val="18"/>
    </w:rPr>
  </w:style>
  <w:style w:type="paragraph" w:styleId="TDC7">
    <w:name w:val="toc 7"/>
    <w:basedOn w:val="Normal"/>
    <w:next w:val="Normal"/>
    <w:autoRedefine/>
    <w:rsid w:val="00805835"/>
    <w:pPr>
      <w:spacing w:before="0" w:after="0"/>
      <w:ind w:left="1200"/>
    </w:pPr>
    <w:rPr>
      <w:rFonts w:asciiTheme="minorHAnsi" w:hAnsiTheme="minorHAnsi" w:cstheme="minorHAnsi"/>
      <w:sz w:val="18"/>
      <w:szCs w:val="18"/>
    </w:rPr>
  </w:style>
  <w:style w:type="paragraph" w:styleId="TDC8">
    <w:name w:val="toc 8"/>
    <w:basedOn w:val="Normal"/>
    <w:next w:val="Normal"/>
    <w:autoRedefine/>
    <w:rsid w:val="00805835"/>
    <w:pPr>
      <w:spacing w:before="0" w:after="0"/>
      <w:ind w:left="1400"/>
    </w:pPr>
    <w:rPr>
      <w:rFonts w:asciiTheme="minorHAnsi" w:hAnsiTheme="minorHAnsi" w:cstheme="minorHAnsi"/>
      <w:sz w:val="18"/>
      <w:szCs w:val="18"/>
    </w:rPr>
  </w:style>
  <w:style w:type="paragraph" w:styleId="TDC9">
    <w:name w:val="toc 9"/>
    <w:basedOn w:val="Normal"/>
    <w:next w:val="Normal"/>
    <w:autoRedefine/>
    <w:rsid w:val="00805835"/>
    <w:pPr>
      <w:spacing w:before="0" w:after="0"/>
      <w:ind w:left="1600"/>
    </w:pPr>
    <w:rPr>
      <w:rFonts w:asciiTheme="minorHAnsi" w:hAnsiTheme="minorHAnsi" w:cstheme="minorHAnsi"/>
      <w:sz w:val="18"/>
      <w:szCs w:val="18"/>
    </w:rPr>
  </w:style>
  <w:style w:type="paragraph" w:styleId="Sinespaciado">
    <w:name w:val="No Spacing"/>
    <w:link w:val="SinespaciadoCar"/>
    <w:uiPriority w:val="1"/>
    <w:qFormat/>
    <w:rsid w:val="0055179E"/>
    <w:pPr>
      <w:ind w:left="454"/>
    </w:pPr>
    <w:rPr>
      <w:rFonts w:ascii="Arial" w:hAnsi="Arial"/>
      <w:szCs w:val="24"/>
    </w:rPr>
  </w:style>
  <w:style w:type="paragraph" w:styleId="Epgrafe">
    <w:name w:val="caption"/>
    <w:basedOn w:val="Normal"/>
    <w:next w:val="Normal"/>
    <w:unhideWhenUsed/>
    <w:qFormat/>
    <w:rsid w:val="00E91326"/>
    <w:pPr>
      <w:spacing w:before="0"/>
    </w:pPr>
    <w:rPr>
      <w:b/>
      <w:bCs/>
      <w:color w:val="7A7A7A" w:themeColor="accent1"/>
      <w:sz w:val="18"/>
      <w:szCs w:val="18"/>
    </w:rPr>
  </w:style>
  <w:style w:type="paragraph" w:styleId="Prrafodelista">
    <w:name w:val="List Paragraph"/>
    <w:basedOn w:val="Normal"/>
    <w:uiPriority w:val="34"/>
    <w:qFormat/>
    <w:rsid w:val="007C242C"/>
    <w:pPr>
      <w:ind w:left="720"/>
      <w:contextualSpacing/>
    </w:pPr>
  </w:style>
  <w:style w:type="paragraph" w:customStyle="1" w:styleId="Comentarios">
    <w:name w:val="[Comentarios]"/>
    <w:link w:val="ComentariosCar"/>
    <w:rsid w:val="00CA226B"/>
    <w:pPr>
      <w:spacing w:after="120"/>
      <w:jc w:val="both"/>
    </w:pPr>
    <w:rPr>
      <w:rFonts w:ascii="Arial" w:hAnsi="Arial"/>
      <w:i/>
      <w:color w:val="0000FF"/>
      <w:lang w:val="es-MX"/>
    </w:rPr>
  </w:style>
  <w:style w:type="character" w:customStyle="1" w:styleId="ComentariosCar">
    <w:name w:val="[Comentarios] Car"/>
    <w:link w:val="Comentarios"/>
    <w:rsid w:val="00CA226B"/>
    <w:rPr>
      <w:rFonts w:ascii="Arial" w:hAnsi="Arial"/>
      <w:i/>
      <w:color w:val="0000FF"/>
      <w:lang w:val="es-MX"/>
    </w:rPr>
  </w:style>
  <w:style w:type="character" w:customStyle="1" w:styleId="EncabezadoCar">
    <w:name w:val="Encabezado Car"/>
    <w:basedOn w:val="Fuentedeprrafopredeter"/>
    <w:link w:val="Encabezado"/>
    <w:uiPriority w:val="99"/>
    <w:rsid w:val="00610C90"/>
    <w:rPr>
      <w:rFonts w:ascii="Arial" w:hAnsi="Arial"/>
      <w:szCs w:val="24"/>
    </w:rPr>
  </w:style>
  <w:style w:type="paragraph" w:styleId="Textodeglobo">
    <w:name w:val="Balloon Text"/>
    <w:basedOn w:val="Normal"/>
    <w:link w:val="TextodegloboCar"/>
    <w:rsid w:val="00610C90"/>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10C90"/>
    <w:rPr>
      <w:rFonts w:ascii="Tahoma" w:hAnsi="Tahoma" w:cs="Tahoma"/>
      <w:sz w:val="16"/>
      <w:szCs w:val="16"/>
    </w:rPr>
  </w:style>
  <w:style w:type="character" w:customStyle="1" w:styleId="PiedepginaCar">
    <w:name w:val="Pie de página Car"/>
    <w:aliases w:val="Stk FOOTER Car"/>
    <w:basedOn w:val="Fuentedeprrafopredeter"/>
    <w:link w:val="Piedepgina"/>
    <w:uiPriority w:val="99"/>
    <w:rsid w:val="00157B21"/>
    <w:rPr>
      <w:rFonts w:ascii="Arial" w:hAnsi="Arial"/>
      <w:sz w:val="14"/>
      <w:szCs w:val="24"/>
    </w:rPr>
  </w:style>
  <w:style w:type="character" w:customStyle="1" w:styleId="Ttulo2Car">
    <w:name w:val="Título 2 Car"/>
    <w:basedOn w:val="Fuentedeprrafopredeter"/>
    <w:link w:val="Ttulo2"/>
    <w:rsid w:val="004C5E2E"/>
    <w:rPr>
      <w:rFonts w:ascii="Arial" w:hAnsi="Arial" w:cs="Arial"/>
      <w:b/>
      <w:bCs/>
      <w:iCs/>
      <w:sz w:val="22"/>
      <w:szCs w:val="28"/>
    </w:rPr>
  </w:style>
  <w:style w:type="character" w:styleId="Refdecomentario">
    <w:name w:val="annotation reference"/>
    <w:basedOn w:val="Fuentedeprrafopredeter"/>
    <w:rsid w:val="00322E02"/>
    <w:rPr>
      <w:sz w:val="16"/>
      <w:szCs w:val="16"/>
    </w:rPr>
  </w:style>
  <w:style w:type="paragraph" w:styleId="Textocomentario">
    <w:name w:val="annotation text"/>
    <w:basedOn w:val="Normal"/>
    <w:link w:val="TextocomentarioCar"/>
    <w:rsid w:val="00322E02"/>
    <w:rPr>
      <w:szCs w:val="20"/>
    </w:rPr>
  </w:style>
  <w:style w:type="character" w:customStyle="1" w:styleId="TextocomentarioCar">
    <w:name w:val="Texto comentario Car"/>
    <w:basedOn w:val="Fuentedeprrafopredeter"/>
    <w:link w:val="Textocomentario"/>
    <w:rsid w:val="00322E02"/>
    <w:rPr>
      <w:rFonts w:ascii="Arial" w:hAnsi="Arial"/>
    </w:rPr>
  </w:style>
  <w:style w:type="paragraph" w:styleId="Asuntodelcomentario">
    <w:name w:val="annotation subject"/>
    <w:basedOn w:val="Textocomentario"/>
    <w:next w:val="Textocomentario"/>
    <w:link w:val="AsuntodelcomentarioCar"/>
    <w:rsid w:val="00322E02"/>
    <w:rPr>
      <w:b/>
      <w:bCs/>
    </w:rPr>
  </w:style>
  <w:style w:type="character" w:customStyle="1" w:styleId="AsuntodelcomentarioCar">
    <w:name w:val="Asunto del comentario Car"/>
    <w:basedOn w:val="TextocomentarioCar"/>
    <w:link w:val="Asuntodelcomentario"/>
    <w:rsid w:val="00322E02"/>
    <w:rPr>
      <w:rFonts w:ascii="Arial" w:hAnsi="Arial"/>
      <w:b/>
      <w:bCs/>
    </w:rPr>
  </w:style>
  <w:style w:type="character" w:styleId="Hipervnculovisitado">
    <w:name w:val="FollowedHyperlink"/>
    <w:basedOn w:val="Fuentedeprrafopredeter"/>
    <w:rsid w:val="003D0E77"/>
    <w:rPr>
      <w:color w:val="969696" w:themeColor="followedHyperlink"/>
      <w:u w:val="single"/>
    </w:rPr>
  </w:style>
  <w:style w:type="paragraph" w:customStyle="1" w:styleId="TableText">
    <w:name w:val="Table Text"/>
    <w:basedOn w:val="Normal"/>
    <w:uiPriority w:val="99"/>
    <w:rsid w:val="00EF790E"/>
    <w:pPr>
      <w:spacing w:before="0" w:after="0"/>
      <w:ind w:left="0"/>
    </w:pPr>
    <w:rPr>
      <w:rFonts w:eastAsia="Calibri" w:cs="Arial"/>
      <w:sz w:val="16"/>
      <w:szCs w:val="16"/>
      <w:lang w:val="es-MX" w:eastAsia="es-MX"/>
    </w:rPr>
  </w:style>
  <w:style w:type="character" w:customStyle="1" w:styleId="SinespaciadoCar">
    <w:name w:val="Sin espaciado Car"/>
    <w:basedOn w:val="Fuentedeprrafopredeter"/>
    <w:link w:val="Sinespaciado"/>
    <w:uiPriority w:val="1"/>
    <w:rsid w:val="00AE7DC1"/>
    <w:rPr>
      <w:rFonts w:ascii="Arial" w:hAnsi="Arial"/>
      <w:szCs w:val="24"/>
    </w:rPr>
  </w:style>
  <w:style w:type="paragraph" w:customStyle="1" w:styleId="Default">
    <w:name w:val="Default"/>
    <w:rsid w:val="0095722A"/>
    <w:pPr>
      <w:autoSpaceDE w:val="0"/>
      <w:autoSpaceDN w:val="0"/>
      <w:adjustRightInd w:val="0"/>
    </w:pPr>
    <w:rPr>
      <w:rFonts w:ascii="Arial" w:hAnsi="Arial" w:cs="Arial"/>
      <w:color w:val="000000"/>
      <w:sz w:val="24"/>
      <w:szCs w:val="24"/>
      <w:lang w:val="es-MX"/>
    </w:rPr>
  </w:style>
  <w:style w:type="paragraph" w:styleId="Textoindependiente2">
    <w:name w:val="Body Text 2"/>
    <w:basedOn w:val="Normal"/>
    <w:link w:val="Textoindependiente2Car"/>
    <w:rsid w:val="00E23756"/>
    <w:pPr>
      <w:spacing w:before="0" w:after="120" w:line="480" w:lineRule="auto"/>
      <w:ind w:left="0"/>
    </w:pPr>
    <w:rPr>
      <w:rFonts w:ascii="Humnst777 BT" w:hAnsi="Humnst777 BT"/>
      <w:sz w:val="18"/>
      <w:lang w:val="es-ES" w:eastAsia="es-ES"/>
    </w:rPr>
  </w:style>
  <w:style w:type="character" w:customStyle="1" w:styleId="Textoindependiente2Car">
    <w:name w:val="Texto independiente 2 Car"/>
    <w:basedOn w:val="Fuentedeprrafopredeter"/>
    <w:link w:val="Textoindependiente2"/>
    <w:rsid w:val="00E23756"/>
    <w:rPr>
      <w:rFonts w:ascii="Humnst777 BT" w:hAnsi="Humnst777 BT"/>
      <w:sz w:val="18"/>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3DDE"/>
    <w:pPr>
      <w:spacing w:before="200" w:after="200"/>
      <w:ind w:left="454"/>
    </w:pPr>
    <w:rPr>
      <w:rFonts w:ascii="Arial" w:hAnsi="Arial"/>
      <w:szCs w:val="24"/>
    </w:rPr>
  </w:style>
  <w:style w:type="paragraph" w:styleId="Ttulo1">
    <w:name w:val="heading 1"/>
    <w:basedOn w:val="Normal"/>
    <w:next w:val="Normal"/>
    <w:qFormat/>
    <w:rsid w:val="00A97C7C"/>
    <w:pPr>
      <w:keepNext/>
      <w:spacing w:before="240" w:after="60"/>
      <w:ind w:left="0"/>
      <w:outlineLvl w:val="0"/>
    </w:pPr>
    <w:rPr>
      <w:rFonts w:cs="Arial"/>
      <w:b/>
      <w:bCs/>
      <w:kern w:val="32"/>
      <w:sz w:val="24"/>
      <w:szCs w:val="32"/>
    </w:rPr>
  </w:style>
  <w:style w:type="paragraph" w:styleId="Ttulo2">
    <w:name w:val="heading 2"/>
    <w:basedOn w:val="Normal"/>
    <w:next w:val="Normal"/>
    <w:link w:val="Ttulo2Car"/>
    <w:qFormat/>
    <w:rsid w:val="00A97C7C"/>
    <w:pPr>
      <w:keepNext/>
      <w:spacing w:before="240" w:after="60"/>
      <w:ind w:left="0"/>
      <w:outlineLvl w:val="1"/>
    </w:pPr>
    <w:rPr>
      <w:rFonts w:cs="Arial"/>
      <w:b/>
      <w:bCs/>
      <w:iCs/>
      <w:sz w:val="22"/>
      <w:szCs w:val="28"/>
    </w:rPr>
  </w:style>
  <w:style w:type="paragraph" w:styleId="Ttulo3">
    <w:name w:val="heading 3"/>
    <w:basedOn w:val="Normal"/>
    <w:next w:val="Normal"/>
    <w:qFormat/>
    <w:rsid w:val="00956C9D"/>
    <w:pPr>
      <w:keepNext/>
      <w:spacing w:before="240" w:after="60"/>
      <w:outlineLvl w:val="2"/>
    </w:pPr>
    <w:rPr>
      <w:rFonts w:cs="Arial"/>
      <w:b/>
      <w:bCs/>
      <w:szCs w:val="26"/>
    </w:rPr>
  </w:style>
  <w:style w:type="paragraph" w:styleId="Ttulo4">
    <w:name w:val="heading 4"/>
    <w:basedOn w:val="Normal"/>
    <w:next w:val="Normal"/>
    <w:qFormat/>
    <w:rsid w:val="00BA171E"/>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BA171E"/>
    <w:pPr>
      <w:spacing w:before="240" w:after="60"/>
      <w:outlineLvl w:val="4"/>
    </w:pPr>
    <w:rPr>
      <w:b/>
      <w:bCs/>
      <w:i/>
      <w:iCs/>
      <w:sz w:val="26"/>
      <w:szCs w:val="26"/>
    </w:rPr>
  </w:style>
  <w:style w:type="paragraph" w:styleId="Ttulo6">
    <w:name w:val="heading 6"/>
    <w:basedOn w:val="Normal"/>
    <w:next w:val="Normal"/>
    <w:qFormat/>
    <w:rsid w:val="00BA171E"/>
    <w:pPr>
      <w:spacing w:before="240" w:after="60"/>
      <w:outlineLvl w:val="5"/>
    </w:pPr>
    <w:rPr>
      <w:rFonts w:ascii="Times New Roman" w:hAnsi="Times New Roman"/>
      <w:b/>
      <w:bCs/>
      <w:sz w:val="22"/>
      <w:szCs w:val="22"/>
    </w:rPr>
  </w:style>
  <w:style w:type="paragraph" w:styleId="Ttulo7">
    <w:name w:val="heading 7"/>
    <w:basedOn w:val="Normal"/>
    <w:next w:val="Normal"/>
    <w:qFormat/>
    <w:rsid w:val="00BA171E"/>
    <w:pPr>
      <w:spacing w:before="240" w:after="60"/>
      <w:outlineLvl w:val="6"/>
    </w:pPr>
    <w:rPr>
      <w:rFonts w:ascii="Times New Roman" w:hAnsi="Times New Roman"/>
      <w:sz w:val="24"/>
    </w:rPr>
  </w:style>
  <w:style w:type="paragraph" w:styleId="Ttulo8">
    <w:name w:val="heading 8"/>
    <w:basedOn w:val="Normal"/>
    <w:next w:val="Normal"/>
    <w:qFormat/>
    <w:rsid w:val="00BA171E"/>
    <w:pPr>
      <w:spacing w:before="240" w:after="60"/>
      <w:outlineLvl w:val="7"/>
    </w:pPr>
    <w:rPr>
      <w:rFonts w:ascii="Times New Roman" w:hAnsi="Times New Roman"/>
      <w:i/>
      <w:iCs/>
      <w:sz w:val="24"/>
    </w:rPr>
  </w:style>
  <w:style w:type="paragraph" w:styleId="Ttulo9">
    <w:name w:val="heading 9"/>
    <w:basedOn w:val="Normal"/>
    <w:next w:val="Normal"/>
    <w:qFormat/>
    <w:rsid w:val="00BA171E"/>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profesional">
    <w:name w:val="Table Professional"/>
    <w:basedOn w:val="Tablanormal"/>
    <w:rsid w:val="00977F3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8">
    <w:name w:val="Table Grid 8"/>
    <w:aliases w:val="Stk TABLE GRID"/>
    <w:basedOn w:val="Tablanormal"/>
    <w:rsid w:val="00EC11FC"/>
    <w:pPr>
      <w:tabs>
        <w:tab w:val="left" w:pos="1134"/>
      </w:tabs>
      <w:spacing w:before="40" w:after="40"/>
    </w:pPr>
    <w:rPr>
      <w:rFonts w:ascii="Arial" w:hAnsi="Arial"/>
    </w:rPr>
    <w:tblPr>
      <w:tblStyleRowBandSize w:val="1"/>
      <w:tblInd w:w="113"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shd w:val="clear" w:color="auto" w:fill="auto"/>
      <w:vAlign w:val="center"/>
    </w:tcPr>
    <w:tblStylePr w:type="firstRow">
      <w:rPr>
        <w:rFonts w:ascii="Arial" w:hAnsi="Arial"/>
        <w:b/>
        <w:bCs/>
        <w:color w:val="FFFFFF"/>
        <w:sz w:val="24"/>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F44D65"/>
    <w:pPr>
      <w:tabs>
        <w:tab w:val="center" w:pos="4320"/>
        <w:tab w:val="right" w:pos="8640"/>
      </w:tabs>
    </w:pPr>
  </w:style>
  <w:style w:type="paragraph" w:styleId="Piedepgina">
    <w:name w:val="footer"/>
    <w:aliases w:val="Stk FOOTER"/>
    <w:basedOn w:val="Normal"/>
    <w:link w:val="PiedepginaCar"/>
    <w:autoRedefine/>
    <w:uiPriority w:val="99"/>
    <w:rsid w:val="00F81767"/>
    <w:pPr>
      <w:spacing w:before="0" w:after="0"/>
    </w:pPr>
    <w:rPr>
      <w:sz w:val="14"/>
    </w:rPr>
  </w:style>
  <w:style w:type="paragraph" w:customStyle="1" w:styleId="StkTITLEfrontpage">
    <w:name w:val="Stk TITLE front page"/>
    <w:rsid w:val="006A4130"/>
    <w:pPr>
      <w:spacing w:before="20" w:after="20"/>
      <w:ind w:right="6"/>
      <w:jc w:val="right"/>
    </w:pPr>
    <w:rPr>
      <w:rFonts w:ascii="Arial" w:hAnsi="Arial"/>
      <w:b/>
      <w:sz w:val="40"/>
      <w:szCs w:val="24"/>
      <w:lang w:val="es-MX"/>
    </w:rPr>
  </w:style>
  <w:style w:type="paragraph" w:customStyle="1" w:styleId="StkSUBTITLEfrontpage">
    <w:name w:val="Stk SUBTITLE front page"/>
    <w:rsid w:val="0076574B"/>
    <w:pPr>
      <w:jc w:val="right"/>
    </w:pPr>
    <w:rPr>
      <w:rFonts w:ascii="Arial" w:hAnsi="Arial"/>
      <w:b/>
      <w:sz w:val="24"/>
      <w:szCs w:val="24"/>
      <w:lang w:val="es-MX"/>
    </w:rPr>
  </w:style>
  <w:style w:type="paragraph" w:customStyle="1" w:styleId="StkBOLDTEXTright">
    <w:name w:val="Stk BOLD TEXT right"/>
    <w:rsid w:val="005C07A0"/>
    <w:pPr>
      <w:jc w:val="right"/>
    </w:pPr>
    <w:rPr>
      <w:rFonts w:ascii="Arial" w:hAnsi="Arial"/>
      <w:b/>
      <w:sz w:val="22"/>
      <w:szCs w:val="24"/>
      <w:lang w:val="es-MX"/>
    </w:rPr>
  </w:style>
  <w:style w:type="character" w:styleId="Nmerodelnea">
    <w:name w:val="line number"/>
    <w:basedOn w:val="Fuentedeprrafopredeter"/>
    <w:rsid w:val="00D1058B"/>
  </w:style>
  <w:style w:type="paragraph" w:customStyle="1" w:styleId="PLAIN">
    <w:name w:val="PLAIN"/>
    <w:link w:val="PLAINChar"/>
    <w:rsid w:val="001153FE"/>
    <w:rPr>
      <w:rFonts w:ascii="Arial" w:hAnsi="Arial"/>
    </w:rPr>
  </w:style>
  <w:style w:type="character" w:styleId="Nmerodepgina">
    <w:name w:val="page number"/>
    <w:basedOn w:val="Fuentedeprrafopredeter"/>
    <w:rsid w:val="006F3186"/>
  </w:style>
  <w:style w:type="paragraph" w:customStyle="1" w:styleId="StkBODYTEXT">
    <w:name w:val="Stk BODY TEXT"/>
    <w:link w:val="StkBODYTEXTCharChar"/>
    <w:rsid w:val="00655CAB"/>
    <w:pPr>
      <w:tabs>
        <w:tab w:val="left" w:pos="992"/>
        <w:tab w:val="left" w:pos="1701"/>
        <w:tab w:val="left" w:pos="2552"/>
        <w:tab w:val="left" w:pos="3572"/>
        <w:tab w:val="left" w:pos="4820"/>
      </w:tabs>
      <w:spacing w:before="60" w:after="40"/>
    </w:pPr>
    <w:rPr>
      <w:rFonts w:ascii="Arial" w:hAnsi="Arial"/>
      <w:color w:val="000000" w:themeColor="text1"/>
      <w:lang w:val="es-MX"/>
    </w:rPr>
  </w:style>
  <w:style w:type="character" w:customStyle="1" w:styleId="StkBODYTEXTCharChar">
    <w:name w:val="Stk BODY TEXT Char Char"/>
    <w:basedOn w:val="Fuentedeprrafopredeter"/>
    <w:link w:val="StkBODYTEXT"/>
    <w:rsid w:val="00655CAB"/>
    <w:rPr>
      <w:rFonts w:ascii="Arial" w:hAnsi="Arial"/>
      <w:color w:val="000000" w:themeColor="text1"/>
      <w:lang w:val="es-MX"/>
    </w:rPr>
  </w:style>
  <w:style w:type="paragraph" w:customStyle="1" w:styleId="StkPAGENUMBER">
    <w:name w:val="Stk PAGE NUMBER"/>
    <w:rsid w:val="004065D7"/>
    <w:pPr>
      <w:jc w:val="right"/>
    </w:pPr>
    <w:rPr>
      <w:rFonts w:ascii="Arial" w:hAnsi="Arial"/>
      <w:sz w:val="14"/>
      <w:szCs w:val="24"/>
    </w:rPr>
  </w:style>
  <w:style w:type="paragraph" w:customStyle="1" w:styleId="StkINDEX">
    <w:name w:val="Stk INDEX"/>
    <w:autoRedefine/>
    <w:rsid w:val="00AD226F"/>
    <w:pPr>
      <w:tabs>
        <w:tab w:val="left" w:pos="9639"/>
      </w:tabs>
      <w:spacing w:before="50"/>
      <w:ind w:left="284"/>
    </w:pPr>
    <w:rPr>
      <w:rFonts w:ascii="Arial" w:hAnsi="Arial"/>
      <w:lang w:val="es-MX"/>
    </w:rPr>
  </w:style>
  <w:style w:type="paragraph" w:customStyle="1" w:styleId="StkSUBTITLEleft">
    <w:name w:val="Stk SUBTITLE left"/>
    <w:basedOn w:val="Ttulo1"/>
    <w:rsid w:val="00F07542"/>
    <w:pPr>
      <w:spacing w:before="150" w:after="120"/>
    </w:pPr>
    <w:rPr>
      <w:szCs w:val="24"/>
      <w:lang w:val="es-MX"/>
    </w:rPr>
  </w:style>
  <w:style w:type="character" w:styleId="Hipervnculo">
    <w:name w:val="Hyperlink"/>
    <w:basedOn w:val="Fuentedeprrafopredeter"/>
    <w:uiPriority w:val="99"/>
    <w:rsid w:val="00BA171E"/>
    <w:rPr>
      <w:color w:val="0000FF"/>
      <w:u w:val="single"/>
    </w:rPr>
  </w:style>
  <w:style w:type="paragraph" w:customStyle="1" w:styleId="StkNUMBERING">
    <w:name w:val="Stk NUMBERING"/>
    <w:basedOn w:val="Ttulo2"/>
    <w:autoRedefine/>
    <w:rsid w:val="00A97C7C"/>
    <w:pPr>
      <w:spacing w:before="120" w:after="0"/>
    </w:pPr>
    <w:rPr>
      <w:i/>
      <w:sz w:val="24"/>
      <w:szCs w:val="24"/>
      <w:lang w:val="es-MX"/>
    </w:rPr>
  </w:style>
  <w:style w:type="paragraph" w:customStyle="1" w:styleId="StkNUMBERING2">
    <w:name w:val="Stk NUMBERING 2"/>
    <w:basedOn w:val="Ttulo3"/>
    <w:rsid w:val="00533DC1"/>
    <w:pPr>
      <w:numPr>
        <w:ilvl w:val="1"/>
        <w:numId w:val="1"/>
      </w:numPr>
      <w:spacing w:before="120"/>
    </w:pPr>
    <w:rPr>
      <w:b w:val="0"/>
      <w:szCs w:val="24"/>
    </w:rPr>
  </w:style>
  <w:style w:type="paragraph" w:customStyle="1" w:styleId="StkTITLEleft">
    <w:name w:val="Stk TITLE left"/>
    <w:basedOn w:val="StkTITLEfrontpage"/>
    <w:rsid w:val="00704D2A"/>
    <w:pPr>
      <w:jc w:val="left"/>
    </w:pPr>
    <w:rPr>
      <w:sz w:val="30"/>
    </w:rPr>
  </w:style>
  <w:style w:type="table" w:styleId="Tablaconcuadrcula">
    <w:name w:val="Table Grid"/>
    <w:basedOn w:val="Tablaconcuadrcula8"/>
    <w:rsid w:val="00ED05E7"/>
    <w:pPr>
      <w:spacing w:before="0" w:after="0"/>
      <w:ind w:left="113"/>
    </w:pPr>
    <w:rPr>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rPr>
        <w:rFonts w:ascii="Arial" w:hAnsi="Arial"/>
        <w:b w:val="0"/>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style>
  <w:style w:type="paragraph" w:customStyle="1" w:styleId="StkBOLDBODYTEXT">
    <w:name w:val="Stk BOLD BODY TEXT"/>
    <w:basedOn w:val="StkBODYTEXT"/>
    <w:rsid w:val="00ED05E7"/>
    <w:rPr>
      <w:b/>
    </w:rPr>
  </w:style>
  <w:style w:type="paragraph" w:customStyle="1" w:styleId="StkPICTUREFOOTER">
    <w:name w:val="Stk PICTURE FOOTER"/>
    <w:basedOn w:val="Piedepgina"/>
    <w:autoRedefine/>
    <w:rsid w:val="0053246E"/>
    <w:pPr>
      <w:ind w:left="0"/>
      <w:jc w:val="center"/>
    </w:pPr>
    <w:rPr>
      <w:sz w:val="16"/>
      <w:lang w:val="es-MX"/>
    </w:rPr>
  </w:style>
  <w:style w:type="paragraph" w:customStyle="1" w:styleId="StkINDEXBold">
    <w:name w:val="Stk INDEX Bold"/>
    <w:basedOn w:val="StkINDEX"/>
    <w:autoRedefine/>
    <w:rsid w:val="00AA0E89"/>
    <w:pPr>
      <w:spacing w:before="70" w:after="70"/>
      <w:ind w:left="0"/>
    </w:pPr>
    <w:rPr>
      <w:b/>
    </w:rPr>
  </w:style>
  <w:style w:type="paragraph" w:styleId="TDC1">
    <w:name w:val="toc 1"/>
    <w:basedOn w:val="Normal"/>
    <w:next w:val="Normal"/>
    <w:autoRedefine/>
    <w:uiPriority w:val="39"/>
    <w:rsid w:val="00BA171E"/>
    <w:pPr>
      <w:spacing w:before="120" w:after="120"/>
      <w:ind w:left="0"/>
    </w:pPr>
    <w:rPr>
      <w:rFonts w:asciiTheme="minorHAnsi" w:hAnsiTheme="minorHAnsi" w:cstheme="minorHAnsi"/>
      <w:b/>
      <w:bCs/>
      <w:caps/>
      <w:szCs w:val="20"/>
    </w:rPr>
  </w:style>
  <w:style w:type="character" w:customStyle="1" w:styleId="PLAINChar">
    <w:name w:val="PLAIN Char"/>
    <w:basedOn w:val="Fuentedeprrafopredeter"/>
    <w:link w:val="PLAIN"/>
    <w:rsid w:val="006C1512"/>
    <w:rPr>
      <w:rFonts w:ascii="Arial" w:hAnsi="Arial"/>
      <w:lang w:val="en-US" w:eastAsia="en-US" w:bidi="ar-SA"/>
    </w:rPr>
  </w:style>
  <w:style w:type="paragraph" w:customStyle="1" w:styleId="StkBULLETS">
    <w:name w:val="Stk BULLETS"/>
    <w:basedOn w:val="PLAIN"/>
    <w:rsid w:val="001244E5"/>
    <w:pPr>
      <w:numPr>
        <w:numId w:val="2"/>
      </w:numPr>
      <w:tabs>
        <w:tab w:val="left" w:pos="1418"/>
      </w:tabs>
      <w:outlineLvl w:val="0"/>
    </w:pPr>
    <w:rPr>
      <w:lang w:val="es-MX"/>
    </w:rPr>
  </w:style>
  <w:style w:type="paragraph" w:styleId="TDC2">
    <w:name w:val="toc 2"/>
    <w:basedOn w:val="Normal"/>
    <w:next w:val="Normal"/>
    <w:autoRedefine/>
    <w:uiPriority w:val="39"/>
    <w:rsid w:val="00BA171E"/>
    <w:pPr>
      <w:spacing w:before="0" w:after="0"/>
      <w:ind w:left="200"/>
    </w:pPr>
    <w:rPr>
      <w:rFonts w:asciiTheme="minorHAnsi" w:hAnsiTheme="minorHAnsi" w:cstheme="minorHAnsi"/>
      <w:smallCaps/>
      <w:szCs w:val="20"/>
    </w:rPr>
  </w:style>
  <w:style w:type="paragraph" w:customStyle="1" w:styleId="Piedepagina">
    <w:name w:val="Pie de pagina"/>
    <w:autoRedefine/>
    <w:rsid w:val="00BA769C"/>
    <w:pPr>
      <w:jc w:val="right"/>
    </w:pPr>
    <w:rPr>
      <w:rFonts w:ascii="Arial" w:hAnsi="Arial"/>
      <w:noProof/>
      <w:color w:val="FFFFFF"/>
      <w:sz w:val="14"/>
      <w:szCs w:val="24"/>
    </w:rPr>
  </w:style>
  <w:style w:type="paragraph" w:customStyle="1" w:styleId="Piedefotoografica">
    <w:name w:val="Pie de foto o grafica"/>
    <w:link w:val="PiedefotoograficaChar"/>
    <w:autoRedefine/>
    <w:rsid w:val="00BA769C"/>
    <w:pPr>
      <w:spacing w:before="20" w:after="20"/>
    </w:pPr>
    <w:rPr>
      <w:rFonts w:ascii="Arial" w:hAnsi="Arial"/>
      <w:sz w:val="14"/>
      <w:lang w:val="es-MX"/>
    </w:rPr>
  </w:style>
  <w:style w:type="character" w:customStyle="1" w:styleId="PiedefotoograficaChar">
    <w:name w:val="Pie de foto o grafica Char"/>
    <w:basedOn w:val="Fuentedeprrafopredeter"/>
    <w:link w:val="Piedefotoografica"/>
    <w:rsid w:val="00BA769C"/>
    <w:rPr>
      <w:rFonts w:ascii="Arial" w:hAnsi="Arial"/>
      <w:sz w:val="14"/>
      <w:lang w:val="es-MX" w:eastAsia="en-US" w:bidi="ar-SA"/>
    </w:rPr>
  </w:style>
  <w:style w:type="paragraph" w:styleId="TDC3">
    <w:name w:val="toc 3"/>
    <w:basedOn w:val="Normal"/>
    <w:next w:val="Normal"/>
    <w:autoRedefine/>
    <w:uiPriority w:val="39"/>
    <w:rsid w:val="00BA171E"/>
    <w:pPr>
      <w:spacing w:before="0" w:after="0"/>
      <w:ind w:left="400"/>
    </w:pPr>
    <w:rPr>
      <w:rFonts w:asciiTheme="minorHAnsi" w:hAnsiTheme="minorHAnsi" w:cstheme="minorHAnsi"/>
      <w:i/>
      <w:iCs/>
      <w:szCs w:val="20"/>
    </w:rPr>
  </w:style>
  <w:style w:type="table" w:customStyle="1" w:styleId="stkTABLEThree">
    <w:name w:val="stk TABLE Three"/>
    <w:basedOn w:val="Tablaconcuadrcula"/>
    <w:uiPriority w:val="99"/>
    <w:rsid w:val="0053246E"/>
    <w:pPr>
      <w:tabs>
        <w:tab w:val="clear" w:pos="1134"/>
      </w:tabs>
      <w:spacing w:before="35" w:after="35"/>
      <w:ind w:left="0"/>
    </w:pPr>
    <w:rPr>
      <w:rFonts w:eastAsiaTheme="minorEastAsia" w:cstheme="minorBidi"/>
      <w:sz w:val="20"/>
    </w:rPr>
    <w:tblPr>
      <w:tblStyleRowBandSize w:val="1"/>
      <w:tblInd w:w="1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V w:val="single" w:sz="6" w:space="0" w:color="808080" w:themeColor="background1" w:themeShade="80"/>
      </w:tblBorders>
      <w:tblCellMar>
        <w:top w:w="0" w:type="dxa"/>
        <w:left w:w="108" w:type="dxa"/>
        <w:bottom w:w="0" w:type="dxa"/>
        <w:right w:w="108" w:type="dxa"/>
      </w:tblCellMar>
    </w:tblPr>
    <w:tcPr>
      <w:shd w:val="clear" w:color="auto" w:fill="auto"/>
      <w:vAlign w:val="center"/>
    </w:tcPr>
    <w:tblStylePr w:type="firstRow">
      <w:rPr>
        <w:rFonts w:ascii="Arial" w:hAnsi="Arial"/>
        <w:b/>
        <w:bCs/>
        <w:color w:val="FFFFFF"/>
        <w:sz w:val="20"/>
      </w:rPr>
      <w:tblPr/>
      <w:tcPr>
        <w:tcBorders>
          <w:tl2br w:val="none" w:sz="0" w:space="0" w:color="auto"/>
          <w:tr2bl w:val="none" w:sz="0" w:space="0" w:color="auto"/>
        </w:tcBorders>
        <w:shd w:val="solid" w:color="000080" w:fill="FFFFFF"/>
      </w:tcPr>
    </w:tblStylePr>
    <w:tblStylePr w:type="lastRow">
      <w:rPr>
        <w:rFonts w:ascii="Arial" w:hAnsi="Arial"/>
        <w:b w:val="0"/>
        <w:bCs/>
        <w:color w:val="auto"/>
        <w:sz w:val="20"/>
      </w:rPr>
      <w:tblPr/>
      <w:tcPr>
        <w:tcBorders>
          <w:tl2br w:val="none" w:sz="0" w:space="0" w:color="auto"/>
          <w:tr2bl w:val="none" w:sz="0" w:space="0" w:color="auto"/>
        </w:tcBorders>
      </w:tcPr>
    </w:tblStylePr>
    <w:tblStylePr w:type="firstCol">
      <w:rPr>
        <w:rFonts w:ascii="Arial" w:hAnsi="Arial"/>
        <w:sz w:val="20"/>
      </w:rPr>
    </w:tblStylePr>
    <w:tblStylePr w:type="lastCol">
      <w:rPr>
        <w:rFonts w:ascii="Arial" w:hAnsi="Arial"/>
        <w:b w:val="0"/>
        <w:bCs/>
        <w:color w:val="auto"/>
        <w:sz w:val="20"/>
      </w:rPr>
      <w:tblPr/>
      <w:tcPr>
        <w:tcBorders>
          <w:tl2br w:val="none" w:sz="0" w:space="0" w:color="auto"/>
          <w:tr2bl w:val="none" w:sz="0" w:space="0" w:color="auto"/>
        </w:tcBorders>
      </w:tcPr>
    </w:tblStylePr>
    <w:tblStylePr w:type="band1Horz">
      <w:pPr>
        <w:keepNext w:val="0"/>
        <w:keepLines w:val="0"/>
        <w:pageBreakBefore w:val="0"/>
        <w:widowControl/>
        <w:suppressLineNumbers w:val="0"/>
        <w:suppressAutoHyphens w:val="0"/>
        <w:wordWrap/>
        <w:jc w:val="left"/>
        <w:outlineLvl w:val="9"/>
      </w:pPr>
      <w:rPr>
        <w:rFonts w:ascii="Arial" w:hAnsi="Arial"/>
        <w:b w:val="0"/>
        <w:bCs w:val="0"/>
        <w:i w:val="0"/>
        <w:iCs w:val="0"/>
        <w:sz w:val="20"/>
        <w:szCs w:val="20"/>
      </w:rPr>
      <w:tblPr/>
      <w:tcPr>
        <w:shd w:val="clear" w:color="auto" w:fill="BFBFBF" w:themeFill="background1" w:themeFillShade="BF"/>
      </w:tcPr>
    </w:tblStylePr>
  </w:style>
  <w:style w:type="paragraph" w:customStyle="1" w:styleId="StkFrontPageTITLE">
    <w:name w:val="Stk Front Page TITLE"/>
    <w:qFormat/>
    <w:rsid w:val="007C3C52"/>
    <w:rPr>
      <w:rFonts w:ascii="Arial" w:hAnsi="Arial"/>
      <w:b/>
      <w:noProof/>
      <w:color w:val="7F7F7F" w:themeColor="text1" w:themeTint="80"/>
      <w:sz w:val="68"/>
      <w:szCs w:val="24"/>
    </w:rPr>
  </w:style>
  <w:style w:type="paragraph" w:customStyle="1" w:styleId="stkFrontPageDescription">
    <w:name w:val="stk Front Page Description"/>
    <w:qFormat/>
    <w:rsid w:val="007C3C52"/>
    <w:rPr>
      <w:rFonts w:ascii="Arial" w:hAnsi="Arial"/>
      <w:b/>
      <w:noProof/>
      <w:color w:val="7F7F7F" w:themeColor="text1" w:themeTint="80"/>
      <w:sz w:val="22"/>
      <w:szCs w:val="24"/>
    </w:rPr>
  </w:style>
  <w:style w:type="paragraph" w:customStyle="1" w:styleId="stkfrontPageTITLE0">
    <w:name w:val="stk front Page TITLE"/>
    <w:qFormat/>
    <w:rsid w:val="00D15189"/>
    <w:rPr>
      <w:rFonts w:ascii="Arial" w:hAnsi="Arial"/>
      <w:b/>
      <w:color w:val="7F7F7F" w:themeColor="text1" w:themeTint="80"/>
      <w:sz w:val="68"/>
      <w:szCs w:val="24"/>
    </w:rPr>
  </w:style>
  <w:style w:type="paragraph" w:customStyle="1" w:styleId="StkFrontPageDescription0">
    <w:name w:val="Stk Front Page Description"/>
    <w:basedOn w:val="stkFrontPageDescription"/>
    <w:next w:val="stkFrontPageDescription"/>
    <w:qFormat/>
    <w:rsid w:val="00D15189"/>
  </w:style>
  <w:style w:type="paragraph" w:customStyle="1" w:styleId="StkfrontpageTitle1">
    <w:name w:val="Stk front page Title"/>
    <w:basedOn w:val="stkfrontPageTITLE0"/>
    <w:next w:val="stkfrontPageTITLE0"/>
    <w:qFormat/>
    <w:rsid w:val="00905628"/>
  </w:style>
  <w:style w:type="paragraph" w:customStyle="1" w:styleId="stkFrontPageDescription1">
    <w:name w:val="stk Front PageDescription"/>
    <w:basedOn w:val="StkFrontPageDescription0"/>
    <w:next w:val="StkFrontPageDescription0"/>
    <w:qFormat/>
    <w:rsid w:val="00905628"/>
  </w:style>
  <w:style w:type="paragraph" w:customStyle="1" w:styleId="stkfrontPageTITLE2">
    <w:name w:val="stk front PageTITLE"/>
    <w:basedOn w:val="stkfrontPageTITLE0"/>
    <w:next w:val="stkfrontPageTITLE0"/>
    <w:qFormat/>
    <w:rsid w:val="001F7F94"/>
  </w:style>
  <w:style w:type="paragraph" w:customStyle="1" w:styleId="StkFrontPagedescription2">
    <w:name w:val="Stk Front Page description"/>
    <w:basedOn w:val="StkFrontPageDescription0"/>
    <w:next w:val="StkFrontPageDescription0"/>
    <w:qFormat/>
    <w:rsid w:val="001F7F94"/>
  </w:style>
  <w:style w:type="paragraph" w:customStyle="1" w:styleId="stkfrontPageTitle3">
    <w:name w:val="stk front Page Title"/>
    <w:basedOn w:val="stkfrontPageTITLE0"/>
    <w:next w:val="stkfrontPageTITLE0"/>
    <w:qFormat/>
    <w:rsid w:val="00655CAB"/>
  </w:style>
  <w:style w:type="paragraph" w:customStyle="1" w:styleId="stkFrontPagedescription3">
    <w:name w:val="stk Front Page description"/>
    <w:basedOn w:val="StkFrontPageDescription0"/>
    <w:next w:val="stkFrontPageDescription1"/>
    <w:qFormat/>
    <w:rsid w:val="00655CAB"/>
  </w:style>
  <w:style w:type="paragraph" w:customStyle="1" w:styleId="stkfrontpagetitle4">
    <w:name w:val="stk front page title"/>
    <w:basedOn w:val="stkfrontPageTITLE0"/>
    <w:next w:val="stkfrontPageTITLE0"/>
    <w:qFormat/>
    <w:rsid w:val="005265A0"/>
  </w:style>
  <w:style w:type="paragraph" w:customStyle="1" w:styleId="stkfrontpagedescription4">
    <w:name w:val="stk front page description"/>
    <w:basedOn w:val="StkFrontPageDescription0"/>
    <w:next w:val="StkFrontPageDescription0"/>
    <w:qFormat/>
    <w:rsid w:val="005265A0"/>
  </w:style>
  <w:style w:type="paragraph" w:styleId="Mapadeldocumento">
    <w:name w:val="Document Map"/>
    <w:basedOn w:val="Normal"/>
    <w:link w:val="MapadeldocumentoCar"/>
    <w:rsid w:val="00F07542"/>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rsid w:val="00F07542"/>
    <w:rPr>
      <w:rFonts w:ascii="Tahoma" w:hAnsi="Tahoma" w:cs="Tahoma"/>
      <w:sz w:val="16"/>
      <w:szCs w:val="16"/>
    </w:rPr>
  </w:style>
  <w:style w:type="paragraph" w:customStyle="1" w:styleId="StyleStkBODYTEXTBackground1">
    <w:name w:val="Style Stk BODY TEXT + Background 1"/>
    <w:basedOn w:val="StkBODYTEXT"/>
    <w:uiPriority w:val="99"/>
    <w:rsid w:val="00D9045F"/>
    <w:rPr>
      <w:b/>
      <w:color w:val="FFFFFF" w:themeColor="background1"/>
    </w:rPr>
  </w:style>
  <w:style w:type="paragraph" w:styleId="TDC4">
    <w:name w:val="toc 4"/>
    <w:basedOn w:val="Normal"/>
    <w:next w:val="Normal"/>
    <w:autoRedefine/>
    <w:rsid w:val="00805835"/>
    <w:pPr>
      <w:spacing w:before="0" w:after="0"/>
      <w:ind w:left="600"/>
    </w:pPr>
    <w:rPr>
      <w:rFonts w:asciiTheme="minorHAnsi" w:hAnsiTheme="minorHAnsi" w:cstheme="minorHAnsi"/>
      <w:sz w:val="18"/>
      <w:szCs w:val="18"/>
    </w:rPr>
  </w:style>
  <w:style w:type="paragraph" w:styleId="TDC5">
    <w:name w:val="toc 5"/>
    <w:basedOn w:val="Normal"/>
    <w:next w:val="Normal"/>
    <w:autoRedefine/>
    <w:rsid w:val="00805835"/>
    <w:pPr>
      <w:spacing w:before="0" w:after="0"/>
      <w:ind w:left="800"/>
    </w:pPr>
    <w:rPr>
      <w:rFonts w:asciiTheme="minorHAnsi" w:hAnsiTheme="minorHAnsi" w:cstheme="minorHAnsi"/>
      <w:sz w:val="18"/>
      <w:szCs w:val="18"/>
    </w:rPr>
  </w:style>
  <w:style w:type="paragraph" w:styleId="TDC6">
    <w:name w:val="toc 6"/>
    <w:basedOn w:val="Normal"/>
    <w:next w:val="Normal"/>
    <w:autoRedefine/>
    <w:rsid w:val="00805835"/>
    <w:pPr>
      <w:spacing w:before="0" w:after="0"/>
      <w:ind w:left="1000"/>
    </w:pPr>
    <w:rPr>
      <w:rFonts w:asciiTheme="minorHAnsi" w:hAnsiTheme="minorHAnsi" w:cstheme="minorHAnsi"/>
      <w:sz w:val="18"/>
      <w:szCs w:val="18"/>
    </w:rPr>
  </w:style>
  <w:style w:type="paragraph" w:styleId="TDC7">
    <w:name w:val="toc 7"/>
    <w:basedOn w:val="Normal"/>
    <w:next w:val="Normal"/>
    <w:autoRedefine/>
    <w:rsid w:val="00805835"/>
    <w:pPr>
      <w:spacing w:before="0" w:after="0"/>
      <w:ind w:left="1200"/>
    </w:pPr>
    <w:rPr>
      <w:rFonts w:asciiTheme="minorHAnsi" w:hAnsiTheme="minorHAnsi" w:cstheme="minorHAnsi"/>
      <w:sz w:val="18"/>
      <w:szCs w:val="18"/>
    </w:rPr>
  </w:style>
  <w:style w:type="paragraph" w:styleId="TDC8">
    <w:name w:val="toc 8"/>
    <w:basedOn w:val="Normal"/>
    <w:next w:val="Normal"/>
    <w:autoRedefine/>
    <w:rsid w:val="00805835"/>
    <w:pPr>
      <w:spacing w:before="0" w:after="0"/>
      <w:ind w:left="1400"/>
    </w:pPr>
    <w:rPr>
      <w:rFonts w:asciiTheme="minorHAnsi" w:hAnsiTheme="minorHAnsi" w:cstheme="minorHAnsi"/>
      <w:sz w:val="18"/>
      <w:szCs w:val="18"/>
    </w:rPr>
  </w:style>
  <w:style w:type="paragraph" w:styleId="TDC9">
    <w:name w:val="toc 9"/>
    <w:basedOn w:val="Normal"/>
    <w:next w:val="Normal"/>
    <w:autoRedefine/>
    <w:rsid w:val="00805835"/>
    <w:pPr>
      <w:spacing w:before="0" w:after="0"/>
      <w:ind w:left="1600"/>
    </w:pPr>
    <w:rPr>
      <w:rFonts w:asciiTheme="minorHAnsi" w:hAnsiTheme="minorHAnsi" w:cstheme="minorHAnsi"/>
      <w:sz w:val="18"/>
      <w:szCs w:val="18"/>
    </w:rPr>
  </w:style>
  <w:style w:type="paragraph" w:styleId="Sinespaciado">
    <w:name w:val="No Spacing"/>
    <w:link w:val="SinespaciadoCar"/>
    <w:uiPriority w:val="1"/>
    <w:qFormat/>
    <w:rsid w:val="0055179E"/>
    <w:pPr>
      <w:ind w:left="454"/>
    </w:pPr>
    <w:rPr>
      <w:rFonts w:ascii="Arial" w:hAnsi="Arial"/>
      <w:szCs w:val="24"/>
    </w:rPr>
  </w:style>
  <w:style w:type="paragraph" w:styleId="Epgrafe">
    <w:name w:val="caption"/>
    <w:basedOn w:val="Normal"/>
    <w:next w:val="Normal"/>
    <w:unhideWhenUsed/>
    <w:qFormat/>
    <w:rsid w:val="00E91326"/>
    <w:pPr>
      <w:spacing w:before="0"/>
    </w:pPr>
    <w:rPr>
      <w:b/>
      <w:bCs/>
      <w:color w:val="7A7A7A" w:themeColor="accent1"/>
      <w:sz w:val="18"/>
      <w:szCs w:val="18"/>
    </w:rPr>
  </w:style>
  <w:style w:type="paragraph" w:styleId="Prrafodelista">
    <w:name w:val="List Paragraph"/>
    <w:basedOn w:val="Normal"/>
    <w:uiPriority w:val="34"/>
    <w:qFormat/>
    <w:rsid w:val="007C242C"/>
    <w:pPr>
      <w:ind w:left="720"/>
      <w:contextualSpacing/>
    </w:pPr>
  </w:style>
  <w:style w:type="paragraph" w:customStyle="1" w:styleId="Comentarios">
    <w:name w:val="[Comentarios]"/>
    <w:link w:val="ComentariosCar"/>
    <w:rsid w:val="00CA226B"/>
    <w:pPr>
      <w:spacing w:after="120"/>
      <w:jc w:val="both"/>
    </w:pPr>
    <w:rPr>
      <w:rFonts w:ascii="Arial" w:hAnsi="Arial"/>
      <w:i/>
      <w:color w:val="0000FF"/>
      <w:lang w:val="es-MX"/>
    </w:rPr>
  </w:style>
  <w:style w:type="character" w:customStyle="1" w:styleId="ComentariosCar">
    <w:name w:val="[Comentarios] Car"/>
    <w:link w:val="Comentarios"/>
    <w:rsid w:val="00CA226B"/>
    <w:rPr>
      <w:rFonts w:ascii="Arial" w:hAnsi="Arial"/>
      <w:i/>
      <w:color w:val="0000FF"/>
      <w:lang w:val="es-MX"/>
    </w:rPr>
  </w:style>
  <w:style w:type="character" w:customStyle="1" w:styleId="EncabezadoCar">
    <w:name w:val="Encabezado Car"/>
    <w:basedOn w:val="Fuentedeprrafopredeter"/>
    <w:link w:val="Encabezado"/>
    <w:uiPriority w:val="99"/>
    <w:rsid w:val="00610C90"/>
    <w:rPr>
      <w:rFonts w:ascii="Arial" w:hAnsi="Arial"/>
      <w:szCs w:val="24"/>
    </w:rPr>
  </w:style>
  <w:style w:type="paragraph" w:styleId="Textodeglobo">
    <w:name w:val="Balloon Text"/>
    <w:basedOn w:val="Normal"/>
    <w:link w:val="TextodegloboCar"/>
    <w:rsid w:val="00610C90"/>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610C90"/>
    <w:rPr>
      <w:rFonts w:ascii="Tahoma" w:hAnsi="Tahoma" w:cs="Tahoma"/>
      <w:sz w:val="16"/>
      <w:szCs w:val="16"/>
    </w:rPr>
  </w:style>
  <w:style w:type="character" w:customStyle="1" w:styleId="PiedepginaCar">
    <w:name w:val="Pie de página Car"/>
    <w:aliases w:val="Stk FOOTER Car"/>
    <w:basedOn w:val="Fuentedeprrafopredeter"/>
    <w:link w:val="Piedepgina"/>
    <w:uiPriority w:val="99"/>
    <w:rsid w:val="00157B21"/>
    <w:rPr>
      <w:rFonts w:ascii="Arial" w:hAnsi="Arial"/>
      <w:sz w:val="14"/>
      <w:szCs w:val="24"/>
    </w:rPr>
  </w:style>
  <w:style w:type="character" w:customStyle="1" w:styleId="Ttulo2Car">
    <w:name w:val="Título 2 Car"/>
    <w:basedOn w:val="Fuentedeprrafopredeter"/>
    <w:link w:val="Ttulo2"/>
    <w:rsid w:val="004C5E2E"/>
    <w:rPr>
      <w:rFonts w:ascii="Arial" w:hAnsi="Arial" w:cs="Arial"/>
      <w:b/>
      <w:bCs/>
      <w:iCs/>
      <w:sz w:val="22"/>
      <w:szCs w:val="28"/>
    </w:rPr>
  </w:style>
  <w:style w:type="character" w:styleId="Refdecomentario">
    <w:name w:val="annotation reference"/>
    <w:basedOn w:val="Fuentedeprrafopredeter"/>
    <w:rsid w:val="00322E02"/>
    <w:rPr>
      <w:sz w:val="16"/>
      <w:szCs w:val="16"/>
    </w:rPr>
  </w:style>
  <w:style w:type="paragraph" w:styleId="Textocomentario">
    <w:name w:val="annotation text"/>
    <w:basedOn w:val="Normal"/>
    <w:link w:val="TextocomentarioCar"/>
    <w:rsid w:val="00322E02"/>
    <w:rPr>
      <w:szCs w:val="20"/>
    </w:rPr>
  </w:style>
  <w:style w:type="character" w:customStyle="1" w:styleId="TextocomentarioCar">
    <w:name w:val="Texto comentario Car"/>
    <w:basedOn w:val="Fuentedeprrafopredeter"/>
    <w:link w:val="Textocomentario"/>
    <w:rsid w:val="00322E02"/>
    <w:rPr>
      <w:rFonts w:ascii="Arial" w:hAnsi="Arial"/>
    </w:rPr>
  </w:style>
  <w:style w:type="paragraph" w:styleId="Asuntodelcomentario">
    <w:name w:val="annotation subject"/>
    <w:basedOn w:val="Textocomentario"/>
    <w:next w:val="Textocomentario"/>
    <w:link w:val="AsuntodelcomentarioCar"/>
    <w:rsid w:val="00322E02"/>
    <w:rPr>
      <w:b/>
      <w:bCs/>
    </w:rPr>
  </w:style>
  <w:style w:type="character" w:customStyle="1" w:styleId="AsuntodelcomentarioCar">
    <w:name w:val="Asunto del comentario Car"/>
    <w:basedOn w:val="TextocomentarioCar"/>
    <w:link w:val="Asuntodelcomentario"/>
    <w:rsid w:val="00322E02"/>
    <w:rPr>
      <w:rFonts w:ascii="Arial" w:hAnsi="Arial"/>
      <w:b/>
      <w:bCs/>
    </w:rPr>
  </w:style>
  <w:style w:type="character" w:styleId="Hipervnculovisitado">
    <w:name w:val="FollowedHyperlink"/>
    <w:basedOn w:val="Fuentedeprrafopredeter"/>
    <w:rsid w:val="003D0E77"/>
    <w:rPr>
      <w:color w:val="969696" w:themeColor="followedHyperlink"/>
      <w:u w:val="single"/>
    </w:rPr>
  </w:style>
  <w:style w:type="paragraph" w:customStyle="1" w:styleId="TableText">
    <w:name w:val="Table Text"/>
    <w:basedOn w:val="Normal"/>
    <w:uiPriority w:val="99"/>
    <w:rsid w:val="00EF790E"/>
    <w:pPr>
      <w:spacing w:before="0" w:after="0"/>
      <w:ind w:left="0"/>
    </w:pPr>
    <w:rPr>
      <w:rFonts w:eastAsia="Calibri" w:cs="Arial"/>
      <w:sz w:val="16"/>
      <w:szCs w:val="16"/>
      <w:lang w:val="es-MX" w:eastAsia="es-MX"/>
    </w:rPr>
  </w:style>
  <w:style w:type="character" w:customStyle="1" w:styleId="SinespaciadoCar">
    <w:name w:val="Sin espaciado Car"/>
    <w:basedOn w:val="Fuentedeprrafopredeter"/>
    <w:link w:val="Sinespaciado"/>
    <w:uiPriority w:val="1"/>
    <w:rsid w:val="00AE7DC1"/>
    <w:rPr>
      <w:rFonts w:ascii="Arial" w:hAnsi="Arial"/>
      <w:szCs w:val="24"/>
    </w:rPr>
  </w:style>
  <w:style w:type="paragraph" w:customStyle="1" w:styleId="Default">
    <w:name w:val="Default"/>
    <w:rsid w:val="0095722A"/>
    <w:pPr>
      <w:autoSpaceDE w:val="0"/>
      <w:autoSpaceDN w:val="0"/>
      <w:adjustRightInd w:val="0"/>
    </w:pPr>
    <w:rPr>
      <w:rFonts w:ascii="Arial" w:hAnsi="Arial" w:cs="Arial"/>
      <w:color w:val="000000"/>
      <w:sz w:val="24"/>
      <w:szCs w:val="24"/>
      <w:lang w:val="es-MX"/>
    </w:rPr>
  </w:style>
  <w:style w:type="paragraph" w:styleId="Textoindependiente2">
    <w:name w:val="Body Text 2"/>
    <w:basedOn w:val="Normal"/>
    <w:link w:val="Textoindependiente2Car"/>
    <w:rsid w:val="00E23756"/>
    <w:pPr>
      <w:spacing w:before="0" w:after="120" w:line="480" w:lineRule="auto"/>
      <w:ind w:left="0"/>
    </w:pPr>
    <w:rPr>
      <w:rFonts w:ascii="Humnst777 BT" w:hAnsi="Humnst777 BT"/>
      <w:sz w:val="18"/>
      <w:lang w:val="es-ES" w:eastAsia="es-ES"/>
    </w:rPr>
  </w:style>
  <w:style w:type="character" w:customStyle="1" w:styleId="Textoindependiente2Car">
    <w:name w:val="Texto independiente 2 Car"/>
    <w:basedOn w:val="Fuentedeprrafopredeter"/>
    <w:link w:val="Textoindependiente2"/>
    <w:rsid w:val="00E23756"/>
    <w:rPr>
      <w:rFonts w:ascii="Humnst777 BT" w:hAnsi="Humnst777 BT"/>
      <w:sz w:val="18"/>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9745">
      <w:bodyDiv w:val="1"/>
      <w:marLeft w:val="0"/>
      <w:marRight w:val="0"/>
      <w:marTop w:val="0"/>
      <w:marBottom w:val="0"/>
      <w:divBdr>
        <w:top w:val="none" w:sz="0" w:space="0" w:color="auto"/>
        <w:left w:val="none" w:sz="0" w:space="0" w:color="auto"/>
        <w:bottom w:val="none" w:sz="0" w:space="0" w:color="auto"/>
        <w:right w:val="none" w:sz="0" w:space="0" w:color="auto"/>
      </w:divBdr>
    </w:div>
    <w:div w:id="215901511">
      <w:bodyDiv w:val="1"/>
      <w:marLeft w:val="0"/>
      <w:marRight w:val="0"/>
      <w:marTop w:val="0"/>
      <w:marBottom w:val="0"/>
      <w:divBdr>
        <w:top w:val="none" w:sz="0" w:space="0" w:color="auto"/>
        <w:left w:val="none" w:sz="0" w:space="0" w:color="auto"/>
        <w:bottom w:val="none" w:sz="0" w:space="0" w:color="auto"/>
        <w:right w:val="none" w:sz="0" w:space="0" w:color="auto"/>
      </w:divBdr>
    </w:div>
    <w:div w:id="231232597">
      <w:bodyDiv w:val="1"/>
      <w:marLeft w:val="0"/>
      <w:marRight w:val="0"/>
      <w:marTop w:val="0"/>
      <w:marBottom w:val="0"/>
      <w:divBdr>
        <w:top w:val="none" w:sz="0" w:space="0" w:color="auto"/>
        <w:left w:val="none" w:sz="0" w:space="0" w:color="auto"/>
        <w:bottom w:val="none" w:sz="0" w:space="0" w:color="auto"/>
        <w:right w:val="none" w:sz="0" w:space="0" w:color="auto"/>
      </w:divBdr>
    </w:div>
    <w:div w:id="232355717">
      <w:bodyDiv w:val="1"/>
      <w:marLeft w:val="0"/>
      <w:marRight w:val="0"/>
      <w:marTop w:val="0"/>
      <w:marBottom w:val="0"/>
      <w:divBdr>
        <w:top w:val="none" w:sz="0" w:space="0" w:color="auto"/>
        <w:left w:val="none" w:sz="0" w:space="0" w:color="auto"/>
        <w:bottom w:val="none" w:sz="0" w:space="0" w:color="auto"/>
        <w:right w:val="none" w:sz="0" w:space="0" w:color="auto"/>
      </w:divBdr>
      <w:divsChild>
        <w:div w:id="2088992333">
          <w:marLeft w:val="0"/>
          <w:marRight w:val="0"/>
          <w:marTop w:val="0"/>
          <w:marBottom w:val="0"/>
          <w:divBdr>
            <w:top w:val="none" w:sz="0" w:space="0" w:color="auto"/>
            <w:left w:val="none" w:sz="0" w:space="0" w:color="auto"/>
            <w:bottom w:val="none" w:sz="0" w:space="0" w:color="auto"/>
            <w:right w:val="none" w:sz="0" w:space="0" w:color="auto"/>
          </w:divBdr>
          <w:divsChild>
            <w:div w:id="1280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6264">
      <w:bodyDiv w:val="1"/>
      <w:marLeft w:val="0"/>
      <w:marRight w:val="0"/>
      <w:marTop w:val="0"/>
      <w:marBottom w:val="0"/>
      <w:divBdr>
        <w:top w:val="none" w:sz="0" w:space="0" w:color="auto"/>
        <w:left w:val="none" w:sz="0" w:space="0" w:color="auto"/>
        <w:bottom w:val="none" w:sz="0" w:space="0" w:color="auto"/>
        <w:right w:val="none" w:sz="0" w:space="0" w:color="auto"/>
      </w:divBdr>
    </w:div>
    <w:div w:id="282155399">
      <w:bodyDiv w:val="1"/>
      <w:marLeft w:val="0"/>
      <w:marRight w:val="0"/>
      <w:marTop w:val="0"/>
      <w:marBottom w:val="0"/>
      <w:divBdr>
        <w:top w:val="none" w:sz="0" w:space="0" w:color="auto"/>
        <w:left w:val="none" w:sz="0" w:space="0" w:color="auto"/>
        <w:bottom w:val="none" w:sz="0" w:space="0" w:color="auto"/>
        <w:right w:val="none" w:sz="0" w:space="0" w:color="auto"/>
      </w:divBdr>
    </w:div>
    <w:div w:id="337007903">
      <w:bodyDiv w:val="1"/>
      <w:marLeft w:val="0"/>
      <w:marRight w:val="0"/>
      <w:marTop w:val="0"/>
      <w:marBottom w:val="0"/>
      <w:divBdr>
        <w:top w:val="none" w:sz="0" w:space="0" w:color="auto"/>
        <w:left w:val="none" w:sz="0" w:space="0" w:color="auto"/>
        <w:bottom w:val="none" w:sz="0" w:space="0" w:color="auto"/>
        <w:right w:val="none" w:sz="0" w:space="0" w:color="auto"/>
      </w:divBdr>
    </w:div>
    <w:div w:id="346054785">
      <w:bodyDiv w:val="1"/>
      <w:marLeft w:val="0"/>
      <w:marRight w:val="0"/>
      <w:marTop w:val="0"/>
      <w:marBottom w:val="0"/>
      <w:divBdr>
        <w:top w:val="none" w:sz="0" w:space="0" w:color="auto"/>
        <w:left w:val="none" w:sz="0" w:space="0" w:color="auto"/>
        <w:bottom w:val="none" w:sz="0" w:space="0" w:color="auto"/>
        <w:right w:val="none" w:sz="0" w:space="0" w:color="auto"/>
      </w:divBdr>
    </w:div>
    <w:div w:id="365644947">
      <w:bodyDiv w:val="1"/>
      <w:marLeft w:val="0"/>
      <w:marRight w:val="0"/>
      <w:marTop w:val="0"/>
      <w:marBottom w:val="0"/>
      <w:divBdr>
        <w:top w:val="none" w:sz="0" w:space="0" w:color="auto"/>
        <w:left w:val="none" w:sz="0" w:space="0" w:color="auto"/>
        <w:bottom w:val="none" w:sz="0" w:space="0" w:color="auto"/>
        <w:right w:val="none" w:sz="0" w:space="0" w:color="auto"/>
      </w:divBdr>
    </w:div>
    <w:div w:id="418141323">
      <w:bodyDiv w:val="1"/>
      <w:marLeft w:val="0"/>
      <w:marRight w:val="0"/>
      <w:marTop w:val="0"/>
      <w:marBottom w:val="0"/>
      <w:divBdr>
        <w:top w:val="none" w:sz="0" w:space="0" w:color="auto"/>
        <w:left w:val="none" w:sz="0" w:space="0" w:color="auto"/>
        <w:bottom w:val="none" w:sz="0" w:space="0" w:color="auto"/>
        <w:right w:val="none" w:sz="0" w:space="0" w:color="auto"/>
      </w:divBdr>
      <w:divsChild>
        <w:div w:id="1480464840">
          <w:marLeft w:val="0"/>
          <w:marRight w:val="0"/>
          <w:marTop w:val="0"/>
          <w:marBottom w:val="0"/>
          <w:divBdr>
            <w:top w:val="none" w:sz="0" w:space="0" w:color="auto"/>
            <w:left w:val="none" w:sz="0" w:space="0" w:color="auto"/>
            <w:bottom w:val="none" w:sz="0" w:space="0" w:color="auto"/>
            <w:right w:val="none" w:sz="0" w:space="0" w:color="auto"/>
          </w:divBdr>
        </w:div>
      </w:divsChild>
    </w:div>
    <w:div w:id="453788416">
      <w:bodyDiv w:val="1"/>
      <w:marLeft w:val="0"/>
      <w:marRight w:val="0"/>
      <w:marTop w:val="0"/>
      <w:marBottom w:val="0"/>
      <w:divBdr>
        <w:top w:val="none" w:sz="0" w:space="0" w:color="auto"/>
        <w:left w:val="none" w:sz="0" w:space="0" w:color="auto"/>
        <w:bottom w:val="none" w:sz="0" w:space="0" w:color="auto"/>
        <w:right w:val="none" w:sz="0" w:space="0" w:color="auto"/>
      </w:divBdr>
    </w:div>
    <w:div w:id="454106711">
      <w:bodyDiv w:val="1"/>
      <w:marLeft w:val="0"/>
      <w:marRight w:val="0"/>
      <w:marTop w:val="0"/>
      <w:marBottom w:val="0"/>
      <w:divBdr>
        <w:top w:val="none" w:sz="0" w:space="0" w:color="auto"/>
        <w:left w:val="none" w:sz="0" w:space="0" w:color="auto"/>
        <w:bottom w:val="none" w:sz="0" w:space="0" w:color="auto"/>
        <w:right w:val="none" w:sz="0" w:space="0" w:color="auto"/>
      </w:divBdr>
    </w:div>
    <w:div w:id="961571138">
      <w:bodyDiv w:val="1"/>
      <w:marLeft w:val="0"/>
      <w:marRight w:val="0"/>
      <w:marTop w:val="0"/>
      <w:marBottom w:val="0"/>
      <w:divBdr>
        <w:top w:val="none" w:sz="0" w:space="0" w:color="auto"/>
        <w:left w:val="none" w:sz="0" w:space="0" w:color="auto"/>
        <w:bottom w:val="none" w:sz="0" w:space="0" w:color="auto"/>
        <w:right w:val="none" w:sz="0" w:space="0" w:color="auto"/>
      </w:divBdr>
      <w:divsChild>
        <w:div w:id="1959950883">
          <w:marLeft w:val="0"/>
          <w:marRight w:val="0"/>
          <w:marTop w:val="0"/>
          <w:marBottom w:val="0"/>
          <w:divBdr>
            <w:top w:val="none" w:sz="0" w:space="0" w:color="auto"/>
            <w:left w:val="none" w:sz="0" w:space="0" w:color="auto"/>
            <w:bottom w:val="none" w:sz="0" w:space="0" w:color="auto"/>
            <w:right w:val="none" w:sz="0" w:space="0" w:color="auto"/>
          </w:divBdr>
        </w:div>
      </w:divsChild>
    </w:div>
    <w:div w:id="1013727273">
      <w:bodyDiv w:val="1"/>
      <w:marLeft w:val="0"/>
      <w:marRight w:val="0"/>
      <w:marTop w:val="0"/>
      <w:marBottom w:val="0"/>
      <w:divBdr>
        <w:top w:val="none" w:sz="0" w:space="0" w:color="auto"/>
        <w:left w:val="none" w:sz="0" w:space="0" w:color="auto"/>
        <w:bottom w:val="none" w:sz="0" w:space="0" w:color="auto"/>
        <w:right w:val="none" w:sz="0" w:space="0" w:color="auto"/>
      </w:divBdr>
    </w:div>
    <w:div w:id="1038629336">
      <w:bodyDiv w:val="1"/>
      <w:marLeft w:val="0"/>
      <w:marRight w:val="0"/>
      <w:marTop w:val="0"/>
      <w:marBottom w:val="0"/>
      <w:divBdr>
        <w:top w:val="none" w:sz="0" w:space="0" w:color="auto"/>
        <w:left w:val="none" w:sz="0" w:space="0" w:color="auto"/>
        <w:bottom w:val="none" w:sz="0" w:space="0" w:color="auto"/>
        <w:right w:val="none" w:sz="0" w:space="0" w:color="auto"/>
      </w:divBdr>
    </w:div>
    <w:div w:id="1072627800">
      <w:bodyDiv w:val="1"/>
      <w:marLeft w:val="0"/>
      <w:marRight w:val="0"/>
      <w:marTop w:val="0"/>
      <w:marBottom w:val="0"/>
      <w:divBdr>
        <w:top w:val="none" w:sz="0" w:space="0" w:color="auto"/>
        <w:left w:val="none" w:sz="0" w:space="0" w:color="auto"/>
        <w:bottom w:val="none" w:sz="0" w:space="0" w:color="auto"/>
        <w:right w:val="none" w:sz="0" w:space="0" w:color="auto"/>
      </w:divBdr>
    </w:div>
    <w:div w:id="1085801165">
      <w:bodyDiv w:val="1"/>
      <w:marLeft w:val="0"/>
      <w:marRight w:val="0"/>
      <w:marTop w:val="0"/>
      <w:marBottom w:val="0"/>
      <w:divBdr>
        <w:top w:val="none" w:sz="0" w:space="0" w:color="auto"/>
        <w:left w:val="none" w:sz="0" w:space="0" w:color="auto"/>
        <w:bottom w:val="none" w:sz="0" w:space="0" w:color="auto"/>
        <w:right w:val="none" w:sz="0" w:space="0" w:color="auto"/>
      </w:divBdr>
    </w:div>
    <w:div w:id="1197432119">
      <w:bodyDiv w:val="1"/>
      <w:marLeft w:val="0"/>
      <w:marRight w:val="0"/>
      <w:marTop w:val="0"/>
      <w:marBottom w:val="0"/>
      <w:divBdr>
        <w:top w:val="none" w:sz="0" w:space="0" w:color="auto"/>
        <w:left w:val="none" w:sz="0" w:space="0" w:color="auto"/>
        <w:bottom w:val="none" w:sz="0" w:space="0" w:color="auto"/>
        <w:right w:val="none" w:sz="0" w:space="0" w:color="auto"/>
      </w:divBdr>
    </w:div>
    <w:div w:id="1230723428">
      <w:bodyDiv w:val="1"/>
      <w:marLeft w:val="0"/>
      <w:marRight w:val="0"/>
      <w:marTop w:val="0"/>
      <w:marBottom w:val="0"/>
      <w:divBdr>
        <w:top w:val="none" w:sz="0" w:space="0" w:color="auto"/>
        <w:left w:val="none" w:sz="0" w:space="0" w:color="auto"/>
        <w:bottom w:val="none" w:sz="0" w:space="0" w:color="auto"/>
        <w:right w:val="none" w:sz="0" w:space="0" w:color="auto"/>
      </w:divBdr>
    </w:div>
    <w:div w:id="1283921308">
      <w:bodyDiv w:val="1"/>
      <w:marLeft w:val="0"/>
      <w:marRight w:val="0"/>
      <w:marTop w:val="0"/>
      <w:marBottom w:val="0"/>
      <w:divBdr>
        <w:top w:val="none" w:sz="0" w:space="0" w:color="auto"/>
        <w:left w:val="none" w:sz="0" w:space="0" w:color="auto"/>
        <w:bottom w:val="none" w:sz="0" w:space="0" w:color="auto"/>
        <w:right w:val="none" w:sz="0" w:space="0" w:color="auto"/>
      </w:divBdr>
      <w:divsChild>
        <w:div w:id="1879510733">
          <w:marLeft w:val="0"/>
          <w:marRight w:val="0"/>
          <w:marTop w:val="0"/>
          <w:marBottom w:val="0"/>
          <w:divBdr>
            <w:top w:val="none" w:sz="0" w:space="0" w:color="auto"/>
            <w:left w:val="none" w:sz="0" w:space="0" w:color="auto"/>
            <w:bottom w:val="none" w:sz="0" w:space="0" w:color="auto"/>
            <w:right w:val="none" w:sz="0" w:space="0" w:color="auto"/>
          </w:divBdr>
          <w:divsChild>
            <w:div w:id="539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376">
      <w:bodyDiv w:val="1"/>
      <w:marLeft w:val="0"/>
      <w:marRight w:val="0"/>
      <w:marTop w:val="0"/>
      <w:marBottom w:val="0"/>
      <w:divBdr>
        <w:top w:val="none" w:sz="0" w:space="0" w:color="auto"/>
        <w:left w:val="none" w:sz="0" w:space="0" w:color="auto"/>
        <w:bottom w:val="none" w:sz="0" w:space="0" w:color="auto"/>
        <w:right w:val="none" w:sz="0" w:space="0" w:color="auto"/>
      </w:divBdr>
    </w:div>
    <w:div w:id="1413939327">
      <w:bodyDiv w:val="1"/>
      <w:marLeft w:val="0"/>
      <w:marRight w:val="0"/>
      <w:marTop w:val="0"/>
      <w:marBottom w:val="0"/>
      <w:divBdr>
        <w:top w:val="none" w:sz="0" w:space="0" w:color="auto"/>
        <w:left w:val="none" w:sz="0" w:space="0" w:color="auto"/>
        <w:bottom w:val="none" w:sz="0" w:space="0" w:color="auto"/>
        <w:right w:val="none" w:sz="0" w:space="0" w:color="auto"/>
      </w:divBdr>
      <w:divsChild>
        <w:div w:id="1881283571">
          <w:marLeft w:val="0"/>
          <w:marRight w:val="0"/>
          <w:marTop w:val="0"/>
          <w:marBottom w:val="0"/>
          <w:divBdr>
            <w:top w:val="none" w:sz="0" w:space="0" w:color="auto"/>
            <w:left w:val="none" w:sz="0" w:space="0" w:color="auto"/>
            <w:bottom w:val="none" w:sz="0" w:space="0" w:color="auto"/>
            <w:right w:val="none" w:sz="0" w:space="0" w:color="auto"/>
          </w:divBdr>
          <w:divsChild>
            <w:div w:id="175581903">
              <w:marLeft w:val="0"/>
              <w:marRight w:val="0"/>
              <w:marTop w:val="0"/>
              <w:marBottom w:val="0"/>
              <w:divBdr>
                <w:top w:val="none" w:sz="0" w:space="0" w:color="auto"/>
                <w:left w:val="none" w:sz="0" w:space="0" w:color="auto"/>
                <w:bottom w:val="none" w:sz="0" w:space="0" w:color="auto"/>
                <w:right w:val="none" w:sz="0" w:space="0" w:color="auto"/>
              </w:divBdr>
            </w:div>
            <w:div w:id="1309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770">
      <w:bodyDiv w:val="1"/>
      <w:marLeft w:val="0"/>
      <w:marRight w:val="0"/>
      <w:marTop w:val="0"/>
      <w:marBottom w:val="0"/>
      <w:divBdr>
        <w:top w:val="none" w:sz="0" w:space="0" w:color="auto"/>
        <w:left w:val="none" w:sz="0" w:space="0" w:color="auto"/>
        <w:bottom w:val="none" w:sz="0" w:space="0" w:color="auto"/>
        <w:right w:val="none" w:sz="0" w:space="0" w:color="auto"/>
      </w:divBdr>
    </w:div>
    <w:div w:id="1494177928">
      <w:bodyDiv w:val="1"/>
      <w:marLeft w:val="0"/>
      <w:marRight w:val="0"/>
      <w:marTop w:val="0"/>
      <w:marBottom w:val="0"/>
      <w:divBdr>
        <w:top w:val="none" w:sz="0" w:space="0" w:color="auto"/>
        <w:left w:val="none" w:sz="0" w:space="0" w:color="auto"/>
        <w:bottom w:val="none" w:sz="0" w:space="0" w:color="auto"/>
        <w:right w:val="none" w:sz="0" w:space="0" w:color="auto"/>
      </w:divBdr>
    </w:div>
    <w:div w:id="1541477632">
      <w:bodyDiv w:val="1"/>
      <w:marLeft w:val="0"/>
      <w:marRight w:val="0"/>
      <w:marTop w:val="0"/>
      <w:marBottom w:val="0"/>
      <w:divBdr>
        <w:top w:val="none" w:sz="0" w:space="0" w:color="auto"/>
        <w:left w:val="none" w:sz="0" w:space="0" w:color="auto"/>
        <w:bottom w:val="none" w:sz="0" w:space="0" w:color="auto"/>
        <w:right w:val="none" w:sz="0" w:space="0" w:color="auto"/>
      </w:divBdr>
    </w:div>
    <w:div w:id="1569613340">
      <w:bodyDiv w:val="1"/>
      <w:marLeft w:val="0"/>
      <w:marRight w:val="0"/>
      <w:marTop w:val="0"/>
      <w:marBottom w:val="0"/>
      <w:divBdr>
        <w:top w:val="none" w:sz="0" w:space="0" w:color="auto"/>
        <w:left w:val="none" w:sz="0" w:space="0" w:color="auto"/>
        <w:bottom w:val="none" w:sz="0" w:space="0" w:color="auto"/>
        <w:right w:val="none" w:sz="0" w:space="0" w:color="auto"/>
      </w:divBdr>
    </w:div>
    <w:div w:id="1695765576">
      <w:bodyDiv w:val="1"/>
      <w:marLeft w:val="0"/>
      <w:marRight w:val="0"/>
      <w:marTop w:val="0"/>
      <w:marBottom w:val="0"/>
      <w:divBdr>
        <w:top w:val="none" w:sz="0" w:space="0" w:color="auto"/>
        <w:left w:val="none" w:sz="0" w:space="0" w:color="auto"/>
        <w:bottom w:val="none" w:sz="0" w:space="0" w:color="auto"/>
        <w:right w:val="none" w:sz="0" w:space="0" w:color="auto"/>
      </w:divBdr>
    </w:div>
    <w:div w:id="1759709671">
      <w:bodyDiv w:val="1"/>
      <w:marLeft w:val="0"/>
      <w:marRight w:val="0"/>
      <w:marTop w:val="0"/>
      <w:marBottom w:val="0"/>
      <w:divBdr>
        <w:top w:val="none" w:sz="0" w:space="0" w:color="auto"/>
        <w:left w:val="none" w:sz="0" w:space="0" w:color="auto"/>
        <w:bottom w:val="none" w:sz="0" w:space="0" w:color="auto"/>
        <w:right w:val="none" w:sz="0" w:space="0" w:color="auto"/>
      </w:divBdr>
    </w:div>
    <w:div w:id="1976595587">
      <w:bodyDiv w:val="1"/>
      <w:marLeft w:val="0"/>
      <w:marRight w:val="0"/>
      <w:marTop w:val="0"/>
      <w:marBottom w:val="0"/>
      <w:divBdr>
        <w:top w:val="none" w:sz="0" w:space="0" w:color="auto"/>
        <w:left w:val="none" w:sz="0" w:space="0" w:color="auto"/>
        <w:bottom w:val="none" w:sz="0" w:space="0" w:color="auto"/>
        <w:right w:val="none" w:sz="0" w:space="0" w:color="auto"/>
      </w:divBdr>
      <w:divsChild>
        <w:div w:id="1766417795">
          <w:marLeft w:val="0"/>
          <w:marRight w:val="0"/>
          <w:marTop w:val="0"/>
          <w:marBottom w:val="0"/>
          <w:divBdr>
            <w:top w:val="none" w:sz="0" w:space="0" w:color="auto"/>
            <w:left w:val="none" w:sz="0" w:space="0" w:color="auto"/>
            <w:bottom w:val="none" w:sz="0" w:space="0" w:color="auto"/>
            <w:right w:val="none" w:sz="0" w:space="0" w:color="auto"/>
          </w:divBdr>
        </w:div>
      </w:divsChild>
    </w:div>
    <w:div w:id="2123063459">
      <w:bodyDiv w:val="1"/>
      <w:marLeft w:val="0"/>
      <w:marRight w:val="0"/>
      <w:marTop w:val="0"/>
      <w:marBottom w:val="0"/>
      <w:divBdr>
        <w:top w:val="none" w:sz="0" w:space="0" w:color="auto"/>
        <w:left w:val="none" w:sz="0" w:space="0" w:color="auto"/>
        <w:bottom w:val="none" w:sz="0" w:space="0" w:color="auto"/>
        <w:right w:val="none" w:sz="0" w:space="0" w:color="auto"/>
      </w:divBdr>
      <w:divsChild>
        <w:div w:id="1404717401">
          <w:marLeft w:val="0"/>
          <w:marRight w:val="0"/>
          <w:marTop w:val="0"/>
          <w:marBottom w:val="0"/>
          <w:divBdr>
            <w:top w:val="none" w:sz="0" w:space="0" w:color="auto"/>
            <w:left w:val="none" w:sz="0" w:space="0" w:color="auto"/>
            <w:bottom w:val="none" w:sz="0" w:space="0" w:color="auto"/>
            <w:right w:val="none" w:sz="0" w:space="0" w:color="auto"/>
          </w:divBdr>
        </w:div>
      </w:divsChild>
    </w:div>
    <w:div w:id="2129349799">
      <w:bodyDiv w:val="1"/>
      <w:marLeft w:val="0"/>
      <w:marRight w:val="0"/>
      <w:marTop w:val="0"/>
      <w:marBottom w:val="0"/>
      <w:divBdr>
        <w:top w:val="none" w:sz="0" w:space="0" w:color="auto"/>
        <w:left w:val="none" w:sz="0" w:space="0" w:color="auto"/>
        <w:bottom w:val="none" w:sz="0" w:space="0" w:color="auto"/>
        <w:right w:val="none" w:sz="0" w:space="0" w:color="auto"/>
      </w:divBdr>
    </w:div>
    <w:div w:id="21347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gi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3.bin"/><Relationship Id="rId7" Type="http://schemas.microsoft.com/office/2007/relationships/stylesWithEffects" Target="stylesWithEffects.xml"/><Relationship Id="rId12" Type="http://schemas.openxmlformats.org/officeDocument/2006/relationships/hyperlink" Target="http://calidad.sukarne.com.mx/index.php" TargetMode="Externa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alidad.sukarne.com.mx/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dalupe.salgado\Documents\Grupo%20VIZ\BA\Sistema%20de%20Control%20de%20Piso\Generaci&#243;n%20de%20Ordenes%20de%20Trabajo\Caso%20de%20Uso.dotx" TargetMode="External"/></Relationships>
</file>

<file path=word/theme/theme1.xml><?xml version="1.0" encoding="utf-8"?>
<a:theme xmlns:a="http://schemas.openxmlformats.org/drawingml/2006/main" name="Office Theme">
  <a:themeElements>
    <a:clrScheme name="Esenc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B738D30B870C145B8A842677A85C7B2" ma:contentTypeVersion="0" ma:contentTypeDescription="Crear nuevo documento." ma:contentTypeScope="" ma:versionID="64a8932c61d4efceeb01968c5e2343d6">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884FEC4-08A0-44B4-8367-0FB1B29BEE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2A1EA4-FA14-4F69-8E2F-C1961204CA54}">
  <ds:schemaRefs>
    <ds:schemaRef ds:uri="http://schemas.microsoft.com/sharepoint/v3/contenttype/forms"/>
  </ds:schemaRefs>
</ds:datastoreItem>
</file>

<file path=customXml/itemProps3.xml><?xml version="1.0" encoding="utf-8"?>
<ds:datastoreItem xmlns:ds="http://schemas.openxmlformats.org/officeDocument/2006/customXml" ds:itemID="{531169BA-02F4-4F01-B168-718F06928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41E339-0C15-4D78-8D3C-A8F7007F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3988</TotalTime>
  <Pages>22</Pages>
  <Words>3928</Words>
  <Characters>21610</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casos de uso</vt:lpstr>
      <vt:lpstr>Especificación de casos de uso</vt:lpstr>
    </vt:vector>
  </TitlesOfParts>
  <Company>softtek</Company>
  <LinksUpToDate>false</LinksUpToDate>
  <CharactersWithSpaces>25488</CharactersWithSpaces>
  <SharedDoc>false</SharedDoc>
  <HLinks>
    <vt:vector size="54" baseType="variant">
      <vt:variant>
        <vt:i4>1245236</vt:i4>
      </vt:variant>
      <vt:variant>
        <vt:i4>50</vt:i4>
      </vt:variant>
      <vt:variant>
        <vt:i4>0</vt:i4>
      </vt:variant>
      <vt:variant>
        <vt:i4>5</vt:i4>
      </vt:variant>
      <vt:variant>
        <vt:lpwstr/>
      </vt:variant>
      <vt:variant>
        <vt:lpwstr>_Toc210530502</vt:lpwstr>
      </vt:variant>
      <vt:variant>
        <vt:i4>1245236</vt:i4>
      </vt:variant>
      <vt:variant>
        <vt:i4>44</vt:i4>
      </vt:variant>
      <vt:variant>
        <vt:i4>0</vt:i4>
      </vt:variant>
      <vt:variant>
        <vt:i4>5</vt:i4>
      </vt:variant>
      <vt:variant>
        <vt:lpwstr/>
      </vt:variant>
      <vt:variant>
        <vt:lpwstr>_Toc210530501</vt:lpwstr>
      </vt:variant>
      <vt:variant>
        <vt:i4>1245236</vt:i4>
      </vt:variant>
      <vt:variant>
        <vt:i4>38</vt:i4>
      </vt:variant>
      <vt:variant>
        <vt:i4>0</vt:i4>
      </vt:variant>
      <vt:variant>
        <vt:i4>5</vt:i4>
      </vt:variant>
      <vt:variant>
        <vt:lpwstr/>
      </vt:variant>
      <vt:variant>
        <vt:lpwstr>_Toc210530500</vt:lpwstr>
      </vt:variant>
      <vt:variant>
        <vt:i4>1703989</vt:i4>
      </vt:variant>
      <vt:variant>
        <vt:i4>32</vt:i4>
      </vt:variant>
      <vt:variant>
        <vt:i4>0</vt:i4>
      </vt:variant>
      <vt:variant>
        <vt:i4>5</vt:i4>
      </vt:variant>
      <vt:variant>
        <vt:lpwstr/>
      </vt:variant>
      <vt:variant>
        <vt:lpwstr>_Toc210530499</vt:lpwstr>
      </vt:variant>
      <vt:variant>
        <vt:i4>1703989</vt:i4>
      </vt:variant>
      <vt:variant>
        <vt:i4>26</vt:i4>
      </vt:variant>
      <vt:variant>
        <vt:i4>0</vt:i4>
      </vt:variant>
      <vt:variant>
        <vt:i4>5</vt:i4>
      </vt:variant>
      <vt:variant>
        <vt:lpwstr/>
      </vt:variant>
      <vt:variant>
        <vt:lpwstr>_Toc210530495</vt:lpwstr>
      </vt:variant>
      <vt:variant>
        <vt:i4>1703989</vt:i4>
      </vt:variant>
      <vt:variant>
        <vt:i4>20</vt:i4>
      </vt:variant>
      <vt:variant>
        <vt:i4>0</vt:i4>
      </vt:variant>
      <vt:variant>
        <vt:i4>5</vt:i4>
      </vt:variant>
      <vt:variant>
        <vt:lpwstr/>
      </vt:variant>
      <vt:variant>
        <vt:lpwstr>_Toc210530494</vt:lpwstr>
      </vt:variant>
      <vt:variant>
        <vt:i4>1703989</vt:i4>
      </vt:variant>
      <vt:variant>
        <vt:i4>14</vt:i4>
      </vt:variant>
      <vt:variant>
        <vt:i4>0</vt:i4>
      </vt:variant>
      <vt:variant>
        <vt:i4>5</vt:i4>
      </vt:variant>
      <vt:variant>
        <vt:lpwstr/>
      </vt:variant>
      <vt:variant>
        <vt:lpwstr>_Toc210530493</vt:lpwstr>
      </vt:variant>
      <vt:variant>
        <vt:i4>1703989</vt:i4>
      </vt:variant>
      <vt:variant>
        <vt:i4>8</vt:i4>
      </vt:variant>
      <vt:variant>
        <vt:i4>0</vt:i4>
      </vt:variant>
      <vt:variant>
        <vt:i4>5</vt:i4>
      </vt:variant>
      <vt:variant>
        <vt:lpwstr/>
      </vt:variant>
      <vt:variant>
        <vt:lpwstr>_Toc210530492</vt:lpwstr>
      </vt:variant>
      <vt:variant>
        <vt:i4>1769525</vt:i4>
      </vt:variant>
      <vt:variant>
        <vt:i4>2</vt:i4>
      </vt:variant>
      <vt:variant>
        <vt:i4>0</vt:i4>
      </vt:variant>
      <vt:variant>
        <vt:i4>5</vt:i4>
      </vt:variant>
      <vt:variant>
        <vt:lpwstr/>
      </vt:variant>
      <vt:variant>
        <vt:lpwstr>_Toc210530489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creator>Guadalupe Salgado Jimenez</dc:creator>
  <cp:lastModifiedBy>Sara Olimpia Fernandez Lopez</cp:lastModifiedBy>
  <cp:revision>137</cp:revision>
  <cp:lastPrinted>2011-11-09T00:30:00Z</cp:lastPrinted>
  <dcterms:created xsi:type="dcterms:W3CDTF">2013-08-19T14:53:00Z</dcterms:created>
  <dcterms:modified xsi:type="dcterms:W3CDTF">2013-09-20T23:26:00Z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0x0101008B738D30B870C145B8A842677A85C7B2</vt:lpwstr>
  </property>
</Properties>
</file>